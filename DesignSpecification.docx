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10150343"/>
        <w:docPartObj>
          <w:docPartGallery w:val="Cover Pages"/>
          <w:docPartUnique/>
        </w:docPartObj>
      </w:sdtPr>
      <w:sdtContent>
        <w:p w14:paraId="46FD0193" w14:textId="77777777" w:rsidR="001242A0" w:rsidRDefault="003C1E78">
          <w:r>
            <w:rPr>
              <w:noProof/>
              <w:lang w:eastAsia="en-US"/>
            </w:rPr>
            <mc:AlternateContent>
              <mc:Choice Requires="wps">
                <w:drawing>
                  <wp:anchor distT="0" distB="0" distL="114300" distR="114300" simplePos="0" relativeHeight="251661312" behindDoc="0" locked="1" layoutInCell="1" allowOverlap="1" wp14:anchorId="0DF4461E" wp14:editId="6F32A923">
                    <wp:simplePos x="0" y="0"/>
                    <wp:positionH relativeFrom="margin">
                      <wp:align>right</wp:align>
                    </wp:positionH>
                    <wp:positionV relativeFrom="margin">
                      <wp:align>bottom</wp:align>
                    </wp:positionV>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402249" w14:textId="77777777" w:rsidR="00653524" w:rsidRDefault="00653524">
                                <w:pPr>
                                  <w:pStyle w:val="Contactinfo"/>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Content>
                                    <w:r>
                                      <w:t>Robert Peterson</w:t>
                                    </w:r>
                                  </w:sdtContent>
                                </w:sdt>
                              </w:p>
                              <w:p w14:paraId="6C702089" w14:textId="77777777" w:rsidR="00653524" w:rsidRDefault="00653524">
                                <w:pPr>
                                  <w:pStyle w:val="Contactinfo"/>
                                </w:pPr>
                                <w:sdt>
                                  <w:sdtPr>
                                    <w:rPr>
                                      <w:kern w:val="0"/>
                                      <w14:ligatures w14:val="none"/>
                                    </w:rPr>
                                    <w:alias w:val="Company"/>
                                    <w:tag w:val=""/>
                                    <w:id w:val="733736139"/>
                                    <w:dataBinding w:prefixMappings="xmlns:ns0='http://schemas.openxmlformats.org/officeDocument/2006/extended-properties' " w:xpath="/ns0:Properties[1]/ns0:Company[1]" w:storeItemID="{6668398D-A668-4E3E-A5EB-62B293D839F1}"/>
                                    <w:text/>
                                  </w:sdtPr>
                                  <w:sdtContent>
                                    <w:r>
                                      <w:rPr>
                                        <w:kern w:val="0"/>
                                        <w14:ligatures w14:val="none"/>
                                      </w:rPr>
                                      <w:t>Prince bizimana</w:t>
                                    </w:r>
                                  </w:sdtContent>
                                </w:sdt>
                              </w:p>
                              <w:p w14:paraId="249D15B1" w14:textId="77777777" w:rsidR="00653524" w:rsidRDefault="00653524">
                                <w:pPr>
                                  <w:pStyle w:val="Contactinfo"/>
                                </w:pPr>
                                <w:sdt>
                                  <w:sdtPr>
                                    <w:rPr>
                                      <w:kern w:val="0"/>
                                      <w14:ligatures w14:val="none"/>
                                    </w:rPr>
                                    <w:alias w:val="Company Address"/>
                                    <w:tag w:val=""/>
                                    <w:id w:val="-1515219664"/>
                                    <w:dataBinding w:prefixMappings="xmlns:ns0='http://schemas.microsoft.com/office/2006/coverPageProps' " w:xpath="/ns0:CoverPageProperties[1]/ns0:CompanyAddress[1]" w:storeItemID="{55AF091B-3C7A-41E3-B477-F2FDAA23CFDA}"/>
                                    <w:text/>
                                  </w:sdtPr>
                                  <w:sdtContent>
                                    <w:r w:rsidRPr="006A6D56">
                                      <w:rPr>
                                        <w:kern w:val="0"/>
                                        <w14:ligatures w14:val="none"/>
                                      </w:rPr>
                                      <w:t>Zachary Lessard</w:t>
                                    </w:r>
                                  </w:sdtContent>
                                </w:sdt>
                              </w:p>
                              <w:p w14:paraId="3955ECC3" w14:textId="77777777" w:rsidR="00653524" w:rsidRDefault="00653524"/>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w14:anchorId="0DF4461E"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401.8pt;margin-top:0;width:453pt;height:57.6pt;z-index:251661312;visibility:visible;mso-wrap-style:square;mso-width-percent:471;mso-height-percent:0;mso-wrap-distance-left:9pt;mso-wrap-distance-top:0;mso-wrap-distance-right:9pt;mso-wrap-distance-bottom:0;mso-position-horizontal:right;mso-position-horizontal-relative:margin;mso-position-vertical:bottom;mso-position-vertical-relative:margin;mso-width-percent:47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" filled="f" stroked="f" strokeweight=".5pt">
                    <v:textbox inset="0,0,0,0">
                      <w:txbxContent>
                        <w:p w14:paraId="39402249" w14:textId="77777777" w:rsidR="00653524" w:rsidRDefault="00653524">
                          <w:pPr>
                            <w:pStyle w:val="Contactinfo"/>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Content>
                              <w:r>
                                <w:t>Robert Peterson</w:t>
                              </w:r>
                            </w:sdtContent>
                          </w:sdt>
                        </w:p>
                        <w:p w14:paraId="6C702089" w14:textId="77777777" w:rsidR="00653524" w:rsidRDefault="00653524">
                          <w:pPr>
                            <w:pStyle w:val="Contactinfo"/>
                          </w:pPr>
                          <w:sdt>
                            <w:sdtPr>
                              <w:rPr>
                                <w:kern w:val="0"/>
                                <w14:ligatures w14:val="none"/>
                              </w:rPr>
                              <w:alias w:val="Company"/>
                              <w:tag w:val=""/>
                              <w:id w:val="733736139"/>
                              <w:dataBinding w:prefixMappings="xmlns:ns0='http://schemas.openxmlformats.org/officeDocument/2006/extended-properties' " w:xpath="/ns0:Properties[1]/ns0:Company[1]" w:storeItemID="{6668398D-A668-4E3E-A5EB-62B293D839F1}"/>
                              <w:text/>
                            </w:sdtPr>
                            <w:sdtContent>
                              <w:r>
                                <w:rPr>
                                  <w:kern w:val="0"/>
                                  <w14:ligatures w14:val="none"/>
                                </w:rPr>
                                <w:t>Prince bizimana</w:t>
                              </w:r>
                            </w:sdtContent>
                          </w:sdt>
                        </w:p>
                        <w:p w14:paraId="249D15B1" w14:textId="77777777" w:rsidR="00653524" w:rsidRDefault="00653524">
                          <w:pPr>
                            <w:pStyle w:val="Contactinfo"/>
                          </w:pPr>
                          <w:sdt>
                            <w:sdtPr>
                              <w:rPr>
                                <w:kern w:val="0"/>
                                <w14:ligatures w14:val="none"/>
                              </w:rPr>
                              <w:alias w:val="Company Address"/>
                              <w:tag w:val=""/>
                              <w:id w:val="-1515219664"/>
                              <w:dataBinding w:prefixMappings="xmlns:ns0='http://schemas.microsoft.com/office/2006/coverPageProps' " w:xpath="/ns0:CoverPageProperties[1]/ns0:CompanyAddress[1]" w:storeItemID="{55AF091B-3C7A-41E3-B477-F2FDAA23CFDA}"/>
                              <w:text/>
                            </w:sdtPr>
                            <w:sdtContent>
                              <w:r w:rsidRPr="006A6D56">
                                <w:rPr>
                                  <w:kern w:val="0"/>
                                  <w14:ligatures w14:val="none"/>
                                </w:rPr>
                                <w:t>Zachary Lessard</w:t>
                              </w:r>
                            </w:sdtContent>
                          </w:sdt>
                        </w:p>
                        <w:p w14:paraId="3955ECC3" w14:textId="77777777" w:rsidR="00653524" w:rsidRDefault="00653524"/>
                      </w:txbxContent>
                    </v:textbox>
                    <w10:wrap type="square" anchorx="margin" anchory="margin"/>
                    <w10:anchorlock/>
                  </v:shape>
                </w:pict>
              </mc:Fallback>
            </mc:AlternateContent>
          </w:r>
          <w:r>
            <w:rPr>
              <w:noProof/>
              <w:lang w:eastAsia="en-US"/>
            </w:rPr>
            <mc:AlternateContent>
              <mc:Choice Requires="wps">
                <w:drawing>
                  <wp:anchor distT="0" distB="0" distL="114300" distR="114300" simplePos="0" relativeHeight="251660288" behindDoc="0" locked="1" layoutInCell="1" allowOverlap="1" wp14:anchorId="058FA56B" wp14:editId="72C9BD87">
                    <wp:simplePos x="0" y="0"/>
                    <wp:positionH relativeFrom="margin">
                      <wp:posOffset>396240</wp:posOffset>
                    </wp:positionH>
                    <wp:positionV relativeFrom="page">
                      <wp:posOffset>3261360</wp:posOffset>
                    </wp:positionV>
                    <wp:extent cx="5585460" cy="3901440"/>
                    <wp:effectExtent l="0" t="0" r="15240" b="381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85460" cy="3901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3E83E1" w14:textId="77777777" w:rsidR="00653524" w:rsidRDefault="00653524">
                                <w:pPr>
                                  <w:pStyle w:val="Logo"/>
                                </w:pPr>
                                <w:r>
                                  <w:rPr>
                                    <w:noProof/>
                                    <w:lang w:eastAsia="en-US"/>
                                  </w:rPr>
                                  <w:pict w14:anchorId="50E080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9.15pt;height:160.1pt">
                                      <v:imagedata r:id="rId10" o:title="DRS_Logo"/>
                                    </v:shape>
                                  </w:pict>
                                </w:r>
                              </w:p>
                              <w:sdt>
                                <w:sdtPr>
                                  <w:rPr>
                                    <w:color w:val="C00000"/>
                                  </w:rPr>
                                  <w:alias w:val="Title"/>
                                  <w:tag w:val=""/>
                                  <w:id w:val="-1111585410"/>
                                  <w:dataBinding w:prefixMappings="xmlns:ns0='http://purl.org/dc/elements/1.1/' xmlns:ns1='http://schemas.openxmlformats.org/package/2006/metadata/core-properties' " w:xpath="/ns1:coreProperties[1]/ns0:title[1]" w:storeItemID="{6C3C8BC8-F283-45AE-878A-BAB7291924A1}"/>
                                  <w:text/>
                                </w:sdtPr>
                                <w:sdtContent>
                                  <w:p w14:paraId="45562A27" w14:textId="77777777" w:rsidR="00653524" w:rsidRPr="0017246C" w:rsidRDefault="00653524">
                                    <w:pPr>
                                      <w:pStyle w:val="Title"/>
                                      <w:rPr>
                                        <w:color w:val="C00000"/>
                                      </w:rPr>
                                    </w:pPr>
                                    <w:r w:rsidRPr="00D56CAC">
                                      <w:rPr>
                                        <w:color w:val="C00000"/>
                                      </w:rPr>
                                      <w:t>SVR DRS Design</w:t>
                                    </w:r>
                                  </w:p>
                                </w:sdtContent>
                              </w:sdt>
                              <w:sdt>
                                <w:sdtPr>
                                  <w:rPr>
                                    <w:color w:val="C00000"/>
                                    <w:kern w:val="0"/>
                                    <w:sz w:val="52"/>
                                    <w:szCs w:val="52"/>
                                    <w14:ligatures w14:val="none"/>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Content>
                                  <w:p w14:paraId="159BE4B9" w14:textId="77777777" w:rsidR="00653524" w:rsidRDefault="00653524">
                                    <w:pPr>
                                      <w:pStyle w:val="Subtitle"/>
                                    </w:pPr>
                                    <w:r w:rsidRPr="000A037F">
                                      <w:rPr>
                                        <w:color w:val="C00000"/>
                                        <w:kern w:val="0"/>
                                        <w:sz w:val="52"/>
                                        <w:szCs w:val="52"/>
                                        <w14:ligatures w14:val="none"/>
                                      </w:rPr>
                                      <w:t>Specification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58FA56B" id="Text Box 37" o:spid="_x0000_s1027" type="#_x0000_t202" alt="Title and subtitle" style="position:absolute;left:0;text-align:left;margin-left:31.2pt;margin-top:256.8pt;width:439.8pt;height:307.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" filled="f" stroked="f" strokeweight=".5pt">
                    <v:textbox inset="0,0,0,0">
                      <w:txbxContent>
                        <w:p w14:paraId="3C3E83E1" w14:textId="77777777" w:rsidR="00653524" w:rsidRDefault="00653524">
                          <w:pPr>
                            <w:pStyle w:val="Logo"/>
                          </w:pPr>
                          <w:r>
                            <w:rPr>
                              <w:noProof/>
                              <w:lang w:eastAsia="en-US"/>
                            </w:rPr>
                            <w:pict w14:anchorId="50E080F7">
                              <v:shape id="_x0000_i1026" type="#_x0000_t75" style="width:219.15pt;height:160.1pt">
                                <v:imagedata r:id="rId10" o:title="DRS_Logo"/>
                              </v:shape>
                            </w:pict>
                          </w:r>
                        </w:p>
                        <w:sdt>
                          <w:sdtPr>
                            <w:rPr>
                              <w:color w:val="C00000"/>
                            </w:rPr>
                            <w:alias w:val="Title"/>
                            <w:tag w:val=""/>
                            <w:id w:val="-1111585410"/>
                            <w:dataBinding w:prefixMappings="xmlns:ns0='http://purl.org/dc/elements/1.1/' xmlns:ns1='http://schemas.openxmlformats.org/package/2006/metadata/core-properties' " w:xpath="/ns1:coreProperties[1]/ns0:title[1]" w:storeItemID="{6C3C8BC8-F283-45AE-878A-BAB7291924A1}"/>
                            <w:text/>
                          </w:sdtPr>
                          <w:sdtContent>
                            <w:p w14:paraId="45562A27" w14:textId="77777777" w:rsidR="00653524" w:rsidRPr="0017246C" w:rsidRDefault="00653524">
                              <w:pPr>
                                <w:pStyle w:val="Title"/>
                                <w:rPr>
                                  <w:color w:val="C00000"/>
                                </w:rPr>
                              </w:pPr>
                              <w:r w:rsidRPr="00D56CAC">
                                <w:rPr>
                                  <w:color w:val="C00000"/>
                                </w:rPr>
                                <w:t>SVR DRS Design</w:t>
                              </w:r>
                            </w:p>
                          </w:sdtContent>
                        </w:sdt>
                        <w:sdt>
                          <w:sdtPr>
                            <w:rPr>
                              <w:color w:val="C00000"/>
                              <w:kern w:val="0"/>
                              <w:sz w:val="52"/>
                              <w:szCs w:val="52"/>
                              <w14:ligatures w14:val="none"/>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Content>
                            <w:p w14:paraId="159BE4B9" w14:textId="77777777" w:rsidR="00653524" w:rsidRDefault="00653524">
                              <w:pPr>
                                <w:pStyle w:val="Subtitle"/>
                              </w:pPr>
                              <w:r w:rsidRPr="000A037F">
                                <w:rPr>
                                  <w:color w:val="C00000"/>
                                  <w:kern w:val="0"/>
                                  <w:sz w:val="52"/>
                                  <w:szCs w:val="52"/>
                                  <w14:ligatures w14:val="none"/>
                                </w:rPr>
                                <w:t>Specification</w:t>
                              </w:r>
                            </w:p>
                          </w:sdtContent>
                        </w:sdt>
                      </w:txbxContent>
                    </v:textbox>
                    <w10:wrap type="square" anchorx="margin" anchory="page"/>
                    <w10:anchorlock/>
                  </v:shape>
                </w:pict>
              </mc:Fallback>
            </mc:AlternateContent>
          </w:r>
          <w:r>
            <w:br w:type="page"/>
          </w:r>
          <w:r w:rsidR="00A8717B">
            <w:rPr>
              <w:noProof/>
              <w:lang w:eastAsia="en-US"/>
            </w:rPr>
            <mc:AlternateContent>
              <mc:Choice Requires="wps">
                <w:drawing>
                  <wp:anchor distT="0" distB="0" distL="114300" distR="114300" simplePos="0" relativeHeight="251666432" behindDoc="0" locked="1" layoutInCell="1" allowOverlap="1" wp14:anchorId="4078E512" wp14:editId="78F8B548">
                    <wp:simplePos x="0" y="0"/>
                    <wp:positionH relativeFrom="margin">
                      <wp:align>right</wp:align>
                    </wp:positionH>
                    <wp:positionV relativeFrom="page">
                      <wp:posOffset>998220</wp:posOffset>
                    </wp:positionV>
                    <wp:extent cx="3660775" cy="59309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593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E3AC0" w14:textId="77777777" w:rsidR="00653524" w:rsidRDefault="00653524" w:rsidP="00A8717B">
                                <w:pPr>
                                  <w:pStyle w:val="Subtitle"/>
                                </w:pPr>
                                <w:r>
                                  <w:t>Version [1.1]</w:t>
                                </w:r>
                              </w:p>
                              <w:sdt>
                                <w:sdtPr>
                                  <w:alias w:val="Date"/>
                                  <w:tag w:val=""/>
                                  <w:id w:val="602156663"/>
                                  <w:dataBinding w:prefixMappings="xmlns:ns0='http://schemas.microsoft.com/office/2006/coverPageProps' " w:xpath="/ns0:CoverPageProperties[1]/ns0:PublishDate[1]" w:storeItemID="{55AF091B-3C7A-41E3-B477-F2FDAA23CFDA}"/>
                                  <w:date w:fullDate="2017-03-02T00:00:00Z">
                                    <w:dateFormat w:val="MMMM d, yyyy"/>
                                    <w:lid w:val="en-US"/>
                                    <w:storeMappedDataAs w:val="dateTime"/>
                                    <w:calendar w:val="gregorian"/>
                                  </w:date>
                                </w:sdtPr>
                                <w:sdtContent>
                                  <w:p w14:paraId="2DB0A647" w14:textId="77777777" w:rsidR="00653524" w:rsidRDefault="00653524" w:rsidP="00A8717B">
                                    <w:pPr>
                                      <w:pStyle w:val="Subtitle"/>
                                    </w:pPr>
                                    <w:r>
                                      <w:t>March 2,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4078E512" id="Text Box 33" o:spid="_x0000_s1028" type="#_x0000_t202" alt="Version number and date" style="position:absolute;left:0;text-align:left;margin-left:237.05pt;margin-top:78.6pt;width:288.25pt;height:46.7pt;z-index:251666432;visibility:visible;mso-wrap-style:square;mso-width-percent:471;mso-height-percent:363;mso-wrap-distance-left:9pt;mso-wrap-distance-top:0;mso-wrap-distance-right:9pt;mso-wrap-distance-bottom:0;mso-position-horizontal:right;mso-position-horizontal-relative:margin;mso-position-vertical:absolute;mso-position-vertical-relative:page;mso-width-percent:47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" filled="f" stroked="f" strokeweight=".5pt">
                    <v:textbox style="mso-fit-shape-to-text:t" inset="0,0,0,0">
                      <w:txbxContent>
                        <w:p w14:paraId="27CE3AC0" w14:textId="77777777" w:rsidR="00653524" w:rsidRDefault="00653524" w:rsidP="00A8717B">
                          <w:pPr>
                            <w:pStyle w:val="Subtitle"/>
                          </w:pPr>
                          <w:r>
                            <w:t>Version [1.1]</w:t>
                          </w:r>
                        </w:p>
                        <w:sdt>
                          <w:sdtPr>
                            <w:alias w:val="Date"/>
                            <w:tag w:val=""/>
                            <w:id w:val="602156663"/>
                            <w:dataBinding w:prefixMappings="xmlns:ns0='http://schemas.microsoft.com/office/2006/coverPageProps' " w:xpath="/ns0:CoverPageProperties[1]/ns0:PublishDate[1]" w:storeItemID="{55AF091B-3C7A-41E3-B477-F2FDAA23CFDA}"/>
                            <w:date w:fullDate="2017-03-02T00:00:00Z">
                              <w:dateFormat w:val="MMMM d, yyyy"/>
                              <w:lid w:val="en-US"/>
                              <w:storeMappedDataAs w:val="dateTime"/>
                              <w:calendar w:val="gregorian"/>
                            </w:date>
                          </w:sdtPr>
                          <w:sdtContent>
                            <w:p w14:paraId="2DB0A647" w14:textId="77777777" w:rsidR="00653524" w:rsidRDefault="00653524" w:rsidP="00A8717B">
                              <w:pPr>
                                <w:pStyle w:val="Subtitle"/>
                              </w:pPr>
                              <w:r>
                                <w:t>March 2, 2017</w:t>
                              </w:r>
                            </w:p>
                          </w:sdtContent>
                        </w:sdt>
                      </w:txbxContent>
                    </v:textbox>
                    <w10:wrap type="square" anchorx="margin" anchory="page"/>
                    <w10:anchorlock/>
                  </v:shape>
                </w:pict>
              </mc:Fallback>
            </mc:AlternateContent>
          </w:r>
          <w:r>
            <w:rPr>
              <w:noProof/>
              <w:lang w:eastAsia="en-US"/>
            </w:rPr>
            <mc:AlternateContent>
              <mc:Choice Requires="wpg">
                <w:drawing>
                  <wp:anchor distT="0" distB="0" distL="114300" distR="114300" simplePos="0" relativeHeight="251664384" behindDoc="0" locked="1" layoutInCell="1" allowOverlap="1" wp14:anchorId="784F91E0" wp14:editId="1F9C2EFF">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C00000"/>
                            </a:solidFill>
                          </wpg:grpSpPr>
                          <wps:wsp>
                            <wps:cNvPr id="39" name="Rectangle 39"/>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mv="urn:schemas-microsoft-com:mac:vml" xmlns:mo="http://schemas.microsoft.com/office/mac/office/2008/main">
                <w:pict>
                  <v:group w14:anchorId="3C924535" id="Group 38" o:spid="_x0000_s1026" alt="Decorative sidebar" style="position:absolute;margin-left:0;margin-top:0;width:18pt;height:10in;z-index:25166438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" filled="f"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" filled="f" stroked="f" strokeweight="1pt">
                      <v:path arrowok="t"/>
                      <o:lock v:ext="edit" aspectratio="t"/>
                    </v:rect>
                    <w10:wrap anchorx="page" anchory="page"/>
                    <w10:anchorlock/>
                  </v:group>
                </w:pict>
              </mc:Fallback>
            </mc:AlternateContent>
          </w:r>
        </w:p>
      </w:sdtContent>
    </w:sdt>
    <w:p w14:paraId="73323865" w14:textId="77777777" w:rsidR="0017246C" w:rsidRDefault="0017246C">
      <w:pPr>
        <w:pStyle w:val="Heading2"/>
      </w:pPr>
    </w:p>
    <w:p w14:paraId="68AA77BF" w14:textId="77777777" w:rsidR="001242A0" w:rsidRDefault="0017246C">
      <w:pPr>
        <w:pStyle w:val="Heading2"/>
      </w:pPr>
      <w:r>
        <w:t>Table of contents</w:t>
      </w:r>
    </w:p>
    <w:p w14:paraId="6EC0BA5E" w14:textId="77777777" w:rsidR="00292914" w:rsidRDefault="00292914" w:rsidP="00292914">
      <w:pPr>
        <w:autoSpaceDE w:val="0"/>
        <w:autoSpaceDN w:val="0"/>
        <w:adjustRightInd w:val="0"/>
        <w:spacing w:before="0"/>
        <w:ind w:left="0" w:right="0"/>
        <w:jc w:val="both"/>
        <w:rPr>
          <w:rFonts w:ascii="Century Gothic" w:hAnsi="Century Gothic" w:cs="Century Gothic"/>
          <w:kern w:val="0"/>
          <w:sz w:val="17"/>
          <w:szCs w:val="17"/>
        </w:rPr>
      </w:pPr>
    </w:p>
    <w:p w14:paraId="72BA9C22" w14:textId="77777777" w:rsidR="00292914" w:rsidRPr="00292914" w:rsidRDefault="00292914" w:rsidP="00D56CAC">
      <w:pPr>
        <w:jc w:val="both"/>
        <w:rPr>
          <w:sz w:val="16"/>
          <w:szCs w:val="16"/>
        </w:rPr>
      </w:pPr>
      <w:r w:rsidRPr="00292914">
        <w:rPr>
          <w:sz w:val="16"/>
          <w:szCs w:val="16"/>
        </w:rPr>
        <w:t>1. System Overview ................................................................................................................................</w:t>
      </w:r>
      <w:r w:rsidR="00D56CAC">
        <w:rPr>
          <w:sz w:val="16"/>
          <w:szCs w:val="16"/>
        </w:rPr>
        <w:t>......</w:t>
      </w:r>
      <w:r w:rsidRPr="00292914">
        <w:rPr>
          <w:sz w:val="16"/>
          <w:szCs w:val="16"/>
        </w:rPr>
        <w:t>........................... 3</w:t>
      </w:r>
    </w:p>
    <w:p w14:paraId="7C04CB72" w14:textId="77777777" w:rsidR="00292914" w:rsidRPr="00292914" w:rsidRDefault="00292914" w:rsidP="00D56CAC">
      <w:pPr>
        <w:ind w:left="288"/>
        <w:jc w:val="both"/>
        <w:rPr>
          <w:sz w:val="16"/>
          <w:szCs w:val="16"/>
        </w:rPr>
      </w:pPr>
      <w:r w:rsidRPr="00292914">
        <w:rPr>
          <w:sz w:val="16"/>
          <w:szCs w:val="16"/>
        </w:rPr>
        <w:t>1.1 Problem Definition ....................................................................................................................................................... 3</w:t>
      </w:r>
    </w:p>
    <w:p w14:paraId="5EFDC16F" w14:textId="77777777" w:rsidR="00292914" w:rsidRPr="00292914" w:rsidRDefault="00292914" w:rsidP="00D56CAC">
      <w:pPr>
        <w:ind w:left="288"/>
        <w:jc w:val="both"/>
        <w:rPr>
          <w:sz w:val="16"/>
          <w:szCs w:val="16"/>
        </w:rPr>
      </w:pPr>
      <w:r w:rsidRPr="00292914">
        <w:rPr>
          <w:sz w:val="16"/>
          <w:szCs w:val="16"/>
        </w:rPr>
        <w:t>1.2 Proposed Solution .......................................................................................................................................</w:t>
      </w:r>
      <w:r w:rsidR="00D56CAC">
        <w:rPr>
          <w:sz w:val="16"/>
          <w:szCs w:val="16"/>
        </w:rPr>
        <w:t>.</w:t>
      </w:r>
      <w:r w:rsidRPr="00292914">
        <w:rPr>
          <w:sz w:val="16"/>
          <w:szCs w:val="16"/>
        </w:rPr>
        <w:t>................ 3</w:t>
      </w:r>
    </w:p>
    <w:p w14:paraId="47F2A441" w14:textId="77777777" w:rsidR="00292914" w:rsidRPr="00292914" w:rsidRDefault="00292914" w:rsidP="00D56CAC">
      <w:pPr>
        <w:ind w:left="288"/>
        <w:jc w:val="both"/>
        <w:rPr>
          <w:sz w:val="16"/>
          <w:szCs w:val="16"/>
        </w:rPr>
      </w:pPr>
      <w:r w:rsidRPr="00292914">
        <w:rPr>
          <w:sz w:val="16"/>
          <w:szCs w:val="16"/>
        </w:rPr>
        <w:t>1.3 System Scope .............................................................................................................................................</w:t>
      </w:r>
      <w:r w:rsidR="00D56CAC">
        <w:rPr>
          <w:sz w:val="16"/>
          <w:szCs w:val="16"/>
        </w:rPr>
        <w:t>.</w:t>
      </w:r>
      <w:r w:rsidRPr="00292914">
        <w:rPr>
          <w:sz w:val="16"/>
          <w:szCs w:val="16"/>
        </w:rPr>
        <w:t>................. 4</w:t>
      </w:r>
    </w:p>
    <w:p w14:paraId="42941ECA" w14:textId="77777777" w:rsidR="00292914" w:rsidRPr="00292914" w:rsidRDefault="00292914" w:rsidP="00D56CAC">
      <w:pPr>
        <w:ind w:left="576"/>
        <w:jc w:val="both"/>
        <w:rPr>
          <w:sz w:val="16"/>
          <w:szCs w:val="16"/>
        </w:rPr>
      </w:pPr>
      <w:r w:rsidRPr="00292914">
        <w:rPr>
          <w:sz w:val="16"/>
          <w:szCs w:val="16"/>
        </w:rPr>
        <w:t>1.3.1 OFD ................................................................................................................</w:t>
      </w:r>
      <w:r w:rsidR="00D56CAC">
        <w:rPr>
          <w:sz w:val="16"/>
          <w:szCs w:val="16"/>
        </w:rPr>
        <w:t>............................</w:t>
      </w:r>
      <w:r w:rsidRPr="00292914">
        <w:rPr>
          <w:sz w:val="16"/>
          <w:szCs w:val="16"/>
        </w:rPr>
        <w:t>........................ 4</w:t>
      </w:r>
    </w:p>
    <w:p w14:paraId="476E08AB" w14:textId="77777777" w:rsidR="00292914" w:rsidRPr="00292914" w:rsidRDefault="00292914" w:rsidP="00D56CAC">
      <w:pPr>
        <w:ind w:left="576"/>
        <w:jc w:val="both"/>
        <w:rPr>
          <w:sz w:val="16"/>
          <w:szCs w:val="16"/>
        </w:rPr>
      </w:pPr>
      <w:r w:rsidRPr="00292914">
        <w:rPr>
          <w:sz w:val="16"/>
          <w:szCs w:val="16"/>
        </w:rPr>
        <w:t>1.3.2 ITC ..............................................................................................................</w:t>
      </w:r>
      <w:r w:rsidR="00D56CAC">
        <w:rPr>
          <w:sz w:val="16"/>
          <w:szCs w:val="16"/>
        </w:rPr>
        <w:t>............................</w:t>
      </w:r>
      <w:r w:rsidRPr="00292914">
        <w:rPr>
          <w:sz w:val="16"/>
          <w:szCs w:val="16"/>
        </w:rPr>
        <w:t>............................ 5</w:t>
      </w:r>
    </w:p>
    <w:p w14:paraId="634F676E" w14:textId="77777777" w:rsidR="00292914" w:rsidRPr="00292914" w:rsidRDefault="00292914" w:rsidP="00D56CAC">
      <w:pPr>
        <w:ind w:left="576"/>
        <w:jc w:val="both"/>
        <w:rPr>
          <w:sz w:val="16"/>
          <w:szCs w:val="16"/>
        </w:rPr>
      </w:pPr>
      <w:r w:rsidRPr="00292914">
        <w:rPr>
          <w:sz w:val="16"/>
          <w:szCs w:val="16"/>
        </w:rPr>
        <w:t>1.3.3 Overview ................................................................................................</w:t>
      </w:r>
      <w:r w:rsidR="00D56CAC">
        <w:rPr>
          <w:sz w:val="16"/>
          <w:szCs w:val="16"/>
        </w:rPr>
        <w:t>.............................</w:t>
      </w:r>
      <w:r w:rsidRPr="00292914">
        <w:rPr>
          <w:sz w:val="16"/>
          <w:szCs w:val="16"/>
        </w:rPr>
        <w:t>............................... 5</w:t>
      </w:r>
    </w:p>
    <w:p w14:paraId="783FC298" w14:textId="77777777" w:rsidR="00292914" w:rsidRPr="00292914" w:rsidRDefault="00292914" w:rsidP="00CC08D5">
      <w:pPr>
        <w:ind w:left="576"/>
        <w:jc w:val="both"/>
        <w:rPr>
          <w:sz w:val="16"/>
          <w:szCs w:val="16"/>
        </w:rPr>
      </w:pPr>
      <w:r w:rsidRPr="00292914">
        <w:rPr>
          <w:sz w:val="16"/>
          <w:szCs w:val="16"/>
        </w:rPr>
        <w:t>1.3.4 Disclaimer ............................................................................................</w:t>
      </w:r>
      <w:r w:rsidR="00D56CAC">
        <w:rPr>
          <w:sz w:val="16"/>
          <w:szCs w:val="16"/>
        </w:rPr>
        <w:t>.............................</w:t>
      </w:r>
      <w:r w:rsidRPr="00292914">
        <w:rPr>
          <w:sz w:val="16"/>
          <w:szCs w:val="16"/>
        </w:rPr>
        <w:t>.................................. 5</w:t>
      </w:r>
    </w:p>
    <w:p w14:paraId="4119470A" w14:textId="33D0314A" w:rsidR="00292914" w:rsidRPr="00292914" w:rsidRDefault="00292914" w:rsidP="00D56CAC">
      <w:pPr>
        <w:jc w:val="both"/>
        <w:rPr>
          <w:sz w:val="16"/>
          <w:szCs w:val="16"/>
        </w:rPr>
      </w:pPr>
      <w:r w:rsidRPr="00292914">
        <w:rPr>
          <w:sz w:val="16"/>
          <w:szCs w:val="16"/>
        </w:rPr>
        <w:t>2. Design Conventions...........................................................................................................................</w:t>
      </w:r>
      <w:r w:rsidR="00D56CAC">
        <w:rPr>
          <w:sz w:val="16"/>
          <w:szCs w:val="16"/>
        </w:rPr>
        <w:t>....</w:t>
      </w:r>
      <w:r w:rsidRPr="00292914">
        <w:rPr>
          <w:sz w:val="16"/>
          <w:szCs w:val="16"/>
        </w:rPr>
        <w:t>.</w:t>
      </w:r>
      <w:r w:rsidR="00653524">
        <w:rPr>
          <w:sz w:val="16"/>
          <w:szCs w:val="16"/>
        </w:rPr>
        <w:t>.............................. 6</w:t>
      </w:r>
    </w:p>
    <w:p w14:paraId="01C7345C" w14:textId="23721085" w:rsidR="00292914" w:rsidRPr="00292914" w:rsidRDefault="00292914" w:rsidP="00D56CAC">
      <w:pPr>
        <w:ind w:left="288"/>
        <w:jc w:val="both"/>
        <w:rPr>
          <w:sz w:val="16"/>
          <w:szCs w:val="16"/>
        </w:rPr>
      </w:pPr>
      <w:r w:rsidRPr="00292914">
        <w:rPr>
          <w:sz w:val="16"/>
          <w:szCs w:val="16"/>
        </w:rPr>
        <w:t>2.1 Overview of Conventions ..............................................................................................................</w:t>
      </w:r>
      <w:r w:rsidR="00D56CAC">
        <w:rPr>
          <w:sz w:val="16"/>
          <w:szCs w:val="16"/>
        </w:rPr>
        <w:t>..</w:t>
      </w:r>
      <w:r w:rsidR="00653524">
        <w:rPr>
          <w:sz w:val="16"/>
          <w:szCs w:val="16"/>
        </w:rPr>
        <w:t>............................. 6</w:t>
      </w:r>
    </w:p>
    <w:p w14:paraId="52306C36" w14:textId="36C2F039" w:rsidR="00292914" w:rsidRPr="00292914" w:rsidRDefault="00292914" w:rsidP="00D56CAC">
      <w:pPr>
        <w:ind w:left="288"/>
        <w:jc w:val="both"/>
        <w:rPr>
          <w:sz w:val="16"/>
          <w:szCs w:val="16"/>
        </w:rPr>
      </w:pPr>
      <w:r w:rsidRPr="00292914">
        <w:rPr>
          <w:sz w:val="16"/>
          <w:szCs w:val="16"/>
        </w:rPr>
        <w:t>2.2 Object Naming Convention .............................................................................................................</w:t>
      </w:r>
      <w:r w:rsidR="00D56CAC">
        <w:rPr>
          <w:sz w:val="16"/>
          <w:szCs w:val="16"/>
        </w:rPr>
        <w:t>....</w:t>
      </w:r>
      <w:r w:rsidR="00653524">
        <w:rPr>
          <w:sz w:val="16"/>
          <w:szCs w:val="16"/>
        </w:rPr>
        <w:t>......................... 7</w:t>
      </w:r>
    </w:p>
    <w:p w14:paraId="26B435B4" w14:textId="3320E17E" w:rsidR="00292914" w:rsidRPr="00292914" w:rsidRDefault="00292914" w:rsidP="00D56CAC">
      <w:pPr>
        <w:ind w:left="288"/>
        <w:jc w:val="both"/>
        <w:rPr>
          <w:sz w:val="16"/>
          <w:szCs w:val="16"/>
        </w:rPr>
      </w:pPr>
      <w:r w:rsidRPr="00292914">
        <w:rPr>
          <w:sz w:val="16"/>
          <w:szCs w:val="16"/>
        </w:rPr>
        <w:t>2.3 References .....................................................................................................................................</w:t>
      </w:r>
      <w:r w:rsidR="00653524">
        <w:rPr>
          <w:sz w:val="16"/>
          <w:szCs w:val="16"/>
        </w:rPr>
        <w:t>.............................. 8</w:t>
      </w:r>
    </w:p>
    <w:p w14:paraId="6A7CFBF3" w14:textId="77777777" w:rsidR="00292914" w:rsidRPr="00292914" w:rsidRDefault="00292914" w:rsidP="00D56CAC">
      <w:pPr>
        <w:jc w:val="both"/>
        <w:rPr>
          <w:sz w:val="16"/>
          <w:szCs w:val="16"/>
        </w:rPr>
      </w:pPr>
      <w:r w:rsidRPr="00292914">
        <w:rPr>
          <w:sz w:val="16"/>
          <w:szCs w:val="16"/>
        </w:rPr>
        <w:t>3. Database Design .........................................................................................................................................</w:t>
      </w:r>
      <w:r w:rsidR="00D56CAC">
        <w:rPr>
          <w:sz w:val="16"/>
          <w:szCs w:val="16"/>
        </w:rPr>
        <w:t>...</w:t>
      </w:r>
      <w:r w:rsidRPr="00292914">
        <w:rPr>
          <w:sz w:val="16"/>
          <w:szCs w:val="16"/>
        </w:rPr>
        <w:t>..................... 9</w:t>
      </w:r>
    </w:p>
    <w:p w14:paraId="57DA9702" w14:textId="77777777" w:rsidR="00292914" w:rsidRPr="00292914" w:rsidRDefault="00292914" w:rsidP="00D56CAC">
      <w:pPr>
        <w:ind w:left="288"/>
        <w:jc w:val="both"/>
        <w:rPr>
          <w:sz w:val="16"/>
          <w:szCs w:val="16"/>
        </w:rPr>
      </w:pPr>
      <w:r w:rsidRPr="00292914">
        <w:rPr>
          <w:sz w:val="16"/>
          <w:szCs w:val="16"/>
        </w:rPr>
        <w:t>3.1 ERD .........................................................................................................................</w:t>
      </w:r>
      <w:r w:rsidR="00D56CAC">
        <w:rPr>
          <w:sz w:val="16"/>
          <w:szCs w:val="16"/>
        </w:rPr>
        <w:t>...............................</w:t>
      </w:r>
      <w:r w:rsidRPr="00292914">
        <w:rPr>
          <w:sz w:val="16"/>
          <w:szCs w:val="16"/>
        </w:rPr>
        <w:t>...................... 9</w:t>
      </w:r>
    </w:p>
    <w:p w14:paraId="77DFF99F" w14:textId="77777777" w:rsidR="00292914" w:rsidRPr="00292914" w:rsidRDefault="00292914" w:rsidP="00D56CAC">
      <w:pPr>
        <w:ind w:left="288"/>
        <w:jc w:val="both"/>
        <w:rPr>
          <w:sz w:val="16"/>
          <w:szCs w:val="16"/>
        </w:rPr>
      </w:pPr>
      <w:r w:rsidRPr="00292914">
        <w:rPr>
          <w:sz w:val="16"/>
          <w:szCs w:val="16"/>
        </w:rPr>
        <w:t>3.2 ESG ........................................................................................................................................................</w:t>
      </w:r>
      <w:r w:rsidR="00D56CAC">
        <w:rPr>
          <w:sz w:val="16"/>
          <w:szCs w:val="16"/>
        </w:rPr>
        <w:t>.</w:t>
      </w:r>
      <w:r w:rsidRPr="00292914">
        <w:rPr>
          <w:sz w:val="16"/>
          <w:szCs w:val="16"/>
        </w:rPr>
        <w:t>..................... 10</w:t>
      </w:r>
    </w:p>
    <w:p w14:paraId="6678370E" w14:textId="0739CCE5" w:rsidR="00292914" w:rsidRPr="00292914" w:rsidRDefault="00292914" w:rsidP="00D56CAC">
      <w:pPr>
        <w:jc w:val="both"/>
        <w:rPr>
          <w:sz w:val="16"/>
          <w:szCs w:val="16"/>
        </w:rPr>
      </w:pPr>
      <w:r w:rsidRPr="00292914">
        <w:rPr>
          <w:sz w:val="16"/>
          <w:szCs w:val="16"/>
        </w:rPr>
        <w:t>4. Operations Design .........................................................................................................................................</w:t>
      </w:r>
      <w:r w:rsidR="00D56CAC">
        <w:rPr>
          <w:sz w:val="16"/>
          <w:szCs w:val="16"/>
        </w:rPr>
        <w:t>....</w:t>
      </w:r>
      <w:r w:rsidR="00653524">
        <w:rPr>
          <w:sz w:val="16"/>
          <w:szCs w:val="16"/>
        </w:rPr>
        <w:t>................. 17</w:t>
      </w:r>
    </w:p>
    <w:p w14:paraId="2CE4FC50" w14:textId="483C96A6" w:rsidR="00292914" w:rsidRPr="00292914" w:rsidRDefault="00292914" w:rsidP="00D56CAC">
      <w:pPr>
        <w:ind w:left="288"/>
        <w:jc w:val="both"/>
        <w:rPr>
          <w:sz w:val="16"/>
          <w:szCs w:val="16"/>
        </w:rPr>
      </w:pPr>
      <w:r w:rsidRPr="00292914">
        <w:rPr>
          <w:sz w:val="16"/>
          <w:szCs w:val="16"/>
        </w:rPr>
        <w:t>4.1 Pseudo-Code ..............................................................................................................................................</w:t>
      </w:r>
      <w:r w:rsidR="00D56CAC">
        <w:rPr>
          <w:sz w:val="16"/>
          <w:szCs w:val="16"/>
        </w:rPr>
        <w:t>...</w:t>
      </w:r>
      <w:r w:rsidR="006E66A4">
        <w:rPr>
          <w:sz w:val="16"/>
          <w:szCs w:val="16"/>
        </w:rPr>
        <w:t>.............. 17</w:t>
      </w:r>
    </w:p>
    <w:p w14:paraId="67B055F0" w14:textId="58A3BB24" w:rsidR="00292914" w:rsidRPr="00292914" w:rsidRDefault="00292914" w:rsidP="00D56CAC">
      <w:pPr>
        <w:ind w:left="576"/>
        <w:jc w:val="both"/>
        <w:rPr>
          <w:sz w:val="16"/>
          <w:szCs w:val="16"/>
        </w:rPr>
      </w:pPr>
      <w:r w:rsidRPr="00292914">
        <w:rPr>
          <w:sz w:val="16"/>
          <w:szCs w:val="16"/>
        </w:rPr>
        <w:t>4.1.1 Generic Add: .......................................................................................................</w:t>
      </w:r>
      <w:r w:rsidR="00D56CAC">
        <w:rPr>
          <w:sz w:val="16"/>
          <w:szCs w:val="16"/>
        </w:rPr>
        <w:t>...............................</w:t>
      </w:r>
      <w:r w:rsidR="006E66A4">
        <w:rPr>
          <w:sz w:val="16"/>
          <w:szCs w:val="16"/>
        </w:rPr>
        <w:t>............... 17</w:t>
      </w:r>
    </w:p>
    <w:p w14:paraId="72DDBFF6" w14:textId="77777777" w:rsidR="00292914" w:rsidRPr="00292914" w:rsidRDefault="00D56CAC" w:rsidP="00D56CAC">
      <w:pPr>
        <w:ind w:left="576"/>
        <w:jc w:val="both"/>
        <w:rPr>
          <w:sz w:val="16"/>
          <w:szCs w:val="16"/>
        </w:rPr>
      </w:pPr>
      <w:r>
        <w:rPr>
          <w:sz w:val="16"/>
          <w:szCs w:val="16"/>
        </w:rPr>
        <w:t xml:space="preserve">4.1.2 Generic Inquiry: </w:t>
      </w:r>
      <w:r w:rsidR="00292914" w:rsidRPr="00292914">
        <w:rPr>
          <w:sz w:val="16"/>
          <w:szCs w:val="16"/>
        </w:rPr>
        <w:t>.................................................................................................</w:t>
      </w:r>
      <w:r>
        <w:rPr>
          <w:sz w:val="16"/>
          <w:szCs w:val="16"/>
        </w:rPr>
        <w:t>..............................</w:t>
      </w:r>
      <w:r w:rsidR="00292914" w:rsidRPr="00292914">
        <w:rPr>
          <w:sz w:val="16"/>
          <w:szCs w:val="16"/>
        </w:rPr>
        <w:t>................. 18</w:t>
      </w:r>
    </w:p>
    <w:p w14:paraId="401A3029" w14:textId="390C4D8A" w:rsidR="00292914" w:rsidRPr="00292914" w:rsidRDefault="00292914" w:rsidP="00D56CAC">
      <w:pPr>
        <w:ind w:left="576"/>
        <w:jc w:val="both"/>
        <w:rPr>
          <w:sz w:val="16"/>
          <w:szCs w:val="16"/>
        </w:rPr>
      </w:pPr>
      <w:r w:rsidRPr="00292914">
        <w:rPr>
          <w:sz w:val="16"/>
          <w:szCs w:val="16"/>
        </w:rPr>
        <w:t>4.1.3 Generic Modify: ..............................................................................................................</w:t>
      </w:r>
      <w:r w:rsidR="00D56CAC">
        <w:rPr>
          <w:sz w:val="16"/>
          <w:szCs w:val="16"/>
        </w:rPr>
        <w:t>..............................</w:t>
      </w:r>
      <w:r w:rsidR="006E66A4">
        <w:rPr>
          <w:sz w:val="16"/>
          <w:szCs w:val="16"/>
        </w:rPr>
        <w:t>.... 18</w:t>
      </w:r>
    </w:p>
    <w:p w14:paraId="47B66F08" w14:textId="77777777" w:rsidR="00292914" w:rsidRPr="00292914" w:rsidRDefault="00292914" w:rsidP="00D56CAC">
      <w:pPr>
        <w:ind w:left="576"/>
        <w:jc w:val="both"/>
        <w:rPr>
          <w:sz w:val="16"/>
          <w:szCs w:val="16"/>
        </w:rPr>
      </w:pPr>
      <w:r w:rsidRPr="00292914">
        <w:rPr>
          <w:sz w:val="16"/>
          <w:szCs w:val="16"/>
        </w:rPr>
        <w:t>4.1.4 Generic Delete: .............................................................................................................</w:t>
      </w:r>
      <w:r w:rsidR="00D56CAC">
        <w:rPr>
          <w:sz w:val="16"/>
          <w:szCs w:val="16"/>
        </w:rPr>
        <w:t>...............................</w:t>
      </w:r>
      <w:r w:rsidRPr="00292914">
        <w:rPr>
          <w:sz w:val="16"/>
          <w:szCs w:val="16"/>
        </w:rPr>
        <w:t>..... 19</w:t>
      </w:r>
    </w:p>
    <w:p w14:paraId="3CCE7374" w14:textId="77777777" w:rsidR="00292914" w:rsidRPr="00292914" w:rsidRDefault="00292914" w:rsidP="00D56CAC">
      <w:pPr>
        <w:ind w:left="288"/>
        <w:jc w:val="both"/>
        <w:rPr>
          <w:sz w:val="16"/>
          <w:szCs w:val="16"/>
        </w:rPr>
      </w:pPr>
      <w:r w:rsidRPr="00292914">
        <w:rPr>
          <w:sz w:val="16"/>
          <w:szCs w:val="16"/>
        </w:rPr>
        <w:t>4.2 O-Spec ....................................................................................................................................................................</w:t>
      </w:r>
      <w:r w:rsidR="00D56CAC">
        <w:rPr>
          <w:sz w:val="16"/>
          <w:szCs w:val="16"/>
        </w:rPr>
        <w:t>..</w:t>
      </w:r>
      <w:r w:rsidRPr="00292914">
        <w:rPr>
          <w:sz w:val="16"/>
          <w:szCs w:val="16"/>
        </w:rPr>
        <w:t>... 20</w:t>
      </w:r>
    </w:p>
    <w:p w14:paraId="572FF20B" w14:textId="77777777" w:rsidR="00292914" w:rsidRPr="00292914" w:rsidRDefault="00292914" w:rsidP="00D56CAC">
      <w:pPr>
        <w:ind w:left="576"/>
        <w:jc w:val="both"/>
        <w:rPr>
          <w:sz w:val="16"/>
          <w:szCs w:val="16"/>
        </w:rPr>
      </w:pPr>
      <w:r w:rsidRPr="00292914">
        <w:rPr>
          <w:sz w:val="16"/>
          <w:szCs w:val="16"/>
        </w:rPr>
        <w:t>4.2.1 Disease Category (E01) – ADD/DELETE/MODIFY .............................................................................................. 20</w:t>
      </w:r>
    </w:p>
    <w:p w14:paraId="65658615" w14:textId="77777777" w:rsidR="00292914" w:rsidRPr="00292914" w:rsidRDefault="00292914" w:rsidP="00D56CAC">
      <w:pPr>
        <w:ind w:left="576"/>
        <w:jc w:val="both"/>
        <w:rPr>
          <w:sz w:val="16"/>
          <w:szCs w:val="16"/>
        </w:rPr>
      </w:pPr>
      <w:r w:rsidRPr="00292914">
        <w:rPr>
          <w:sz w:val="16"/>
          <w:szCs w:val="16"/>
        </w:rPr>
        <w:t>4.2.2 Disease Category (E01) – INQUIRY/REPORT ..................................................................</w:t>
      </w:r>
      <w:r w:rsidR="00D56CAC">
        <w:rPr>
          <w:sz w:val="16"/>
          <w:szCs w:val="16"/>
        </w:rPr>
        <w:t>...............................</w:t>
      </w:r>
      <w:r w:rsidRPr="00292914">
        <w:rPr>
          <w:sz w:val="16"/>
          <w:szCs w:val="16"/>
        </w:rPr>
        <w:t>.... 20</w:t>
      </w:r>
    </w:p>
    <w:p w14:paraId="02D5B7AA" w14:textId="77777777" w:rsidR="00292914" w:rsidRPr="00292914" w:rsidRDefault="00292914" w:rsidP="00D56CAC">
      <w:pPr>
        <w:ind w:left="576"/>
        <w:jc w:val="both"/>
        <w:rPr>
          <w:sz w:val="16"/>
          <w:szCs w:val="16"/>
        </w:rPr>
      </w:pPr>
      <w:r w:rsidRPr="00292914">
        <w:rPr>
          <w:sz w:val="16"/>
          <w:szCs w:val="16"/>
        </w:rPr>
        <w:t>4.2.3 Disease Definition (E02) – ADD/DELETE/MODIFY .........................................................</w:t>
      </w:r>
      <w:r w:rsidR="00D56CAC">
        <w:rPr>
          <w:sz w:val="16"/>
          <w:szCs w:val="16"/>
        </w:rPr>
        <w:t>...............................</w:t>
      </w:r>
      <w:r w:rsidRPr="00292914">
        <w:rPr>
          <w:sz w:val="16"/>
          <w:szCs w:val="16"/>
        </w:rPr>
        <w:t>..... 21</w:t>
      </w:r>
    </w:p>
    <w:p w14:paraId="5BF394AD" w14:textId="77777777" w:rsidR="00292914" w:rsidRPr="00292914" w:rsidRDefault="00292914" w:rsidP="00D56CAC">
      <w:pPr>
        <w:ind w:left="576"/>
        <w:jc w:val="both"/>
        <w:rPr>
          <w:sz w:val="16"/>
          <w:szCs w:val="16"/>
        </w:rPr>
      </w:pPr>
      <w:r w:rsidRPr="00292914">
        <w:rPr>
          <w:sz w:val="16"/>
          <w:szCs w:val="16"/>
        </w:rPr>
        <w:t>4.2.4 Disease Definition (E02) – INQUIRY/REPORT ...............................................................</w:t>
      </w:r>
      <w:r w:rsidR="00D56CAC">
        <w:rPr>
          <w:sz w:val="16"/>
          <w:szCs w:val="16"/>
        </w:rPr>
        <w:t>..............................</w:t>
      </w:r>
      <w:r w:rsidRPr="00292914">
        <w:rPr>
          <w:sz w:val="16"/>
          <w:szCs w:val="16"/>
        </w:rPr>
        <w:t>....... 21</w:t>
      </w:r>
    </w:p>
    <w:p w14:paraId="2A9B993A" w14:textId="77777777" w:rsidR="00292914" w:rsidRPr="00292914" w:rsidRDefault="00292914" w:rsidP="00D56CAC">
      <w:pPr>
        <w:ind w:left="576"/>
        <w:jc w:val="both"/>
        <w:rPr>
          <w:sz w:val="16"/>
          <w:szCs w:val="16"/>
        </w:rPr>
      </w:pPr>
      <w:r w:rsidRPr="00292914">
        <w:rPr>
          <w:sz w:val="16"/>
          <w:szCs w:val="16"/>
        </w:rPr>
        <w:t>4.2.5 Disease Symptoms (E03) – ADD/DELETE/MODIFY .....................................................</w:t>
      </w:r>
      <w:r w:rsidR="00D56CAC">
        <w:rPr>
          <w:sz w:val="16"/>
          <w:szCs w:val="16"/>
        </w:rPr>
        <w:t>...............................</w:t>
      </w:r>
      <w:r w:rsidRPr="00292914">
        <w:rPr>
          <w:sz w:val="16"/>
          <w:szCs w:val="16"/>
        </w:rPr>
        <w:t>........ 22</w:t>
      </w:r>
    </w:p>
    <w:p w14:paraId="2E521186" w14:textId="77777777" w:rsidR="00292914" w:rsidRPr="00292914" w:rsidRDefault="00292914" w:rsidP="00D56CAC">
      <w:pPr>
        <w:ind w:left="576"/>
        <w:jc w:val="both"/>
        <w:rPr>
          <w:sz w:val="16"/>
          <w:szCs w:val="16"/>
        </w:rPr>
      </w:pPr>
      <w:r w:rsidRPr="00292914">
        <w:rPr>
          <w:sz w:val="16"/>
          <w:szCs w:val="16"/>
        </w:rPr>
        <w:t>4.2.6 Disease Symptoms (E03) – INQUIRY/REPORT ...........................................................</w:t>
      </w:r>
      <w:r w:rsidR="00D56CAC">
        <w:rPr>
          <w:sz w:val="16"/>
          <w:szCs w:val="16"/>
        </w:rPr>
        <w:t>...............................</w:t>
      </w:r>
      <w:r w:rsidRPr="00292914">
        <w:rPr>
          <w:sz w:val="16"/>
          <w:szCs w:val="16"/>
        </w:rPr>
        <w:t>......... 22</w:t>
      </w:r>
    </w:p>
    <w:p w14:paraId="1D771826" w14:textId="77777777" w:rsidR="00292914" w:rsidRPr="00292914" w:rsidRDefault="00292914" w:rsidP="00D56CAC">
      <w:pPr>
        <w:ind w:left="576"/>
        <w:jc w:val="both"/>
        <w:rPr>
          <w:sz w:val="16"/>
          <w:szCs w:val="16"/>
        </w:rPr>
      </w:pPr>
      <w:r w:rsidRPr="00292914">
        <w:rPr>
          <w:sz w:val="16"/>
          <w:szCs w:val="16"/>
        </w:rPr>
        <w:t>4.2.7 Disease-Symptom Matrix (E04) – ADD/DELETE/MODIFY................................................................................... 23</w:t>
      </w:r>
    </w:p>
    <w:p w14:paraId="7CE634CE" w14:textId="77777777" w:rsidR="00292914" w:rsidRPr="00292914" w:rsidRDefault="00292914" w:rsidP="00D56CAC">
      <w:pPr>
        <w:ind w:left="576"/>
        <w:jc w:val="both"/>
        <w:rPr>
          <w:sz w:val="16"/>
          <w:szCs w:val="16"/>
        </w:rPr>
      </w:pPr>
      <w:r w:rsidRPr="00292914">
        <w:rPr>
          <w:sz w:val="16"/>
          <w:szCs w:val="16"/>
        </w:rPr>
        <w:t>4.2.8 Disease-Symptom Matrix (E04) – INQUIRY/REPORT ................................................</w:t>
      </w:r>
      <w:r w:rsidR="00D56CAC">
        <w:rPr>
          <w:sz w:val="16"/>
          <w:szCs w:val="16"/>
        </w:rPr>
        <w:t>...............................</w:t>
      </w:r>
      <w:r w:rsidRPr="00292914">
        <w:rPr>
          <w:sz w:val="16"/>
          <w:szCs w:val="16"/>
        </w:rPr>
        <w:t>.......... 23</w:t>
      </w:r>
    </w:p>
    <w:p w14:paraId="2684BC39" w14:textId="77777777" w:rsidR="00292914" w:rsidRPr="00292914" w:rsidRDefault="00292914" w:rsidP="00D56CAC">
      <w:pPr>
        <w:ind w:left="576"/>
        <w:jc w:val="both"/>
        <w:rPr>
          <w:sz w:val="16"/>
          <w:szCs w:val="16"/>
        </w:rPr>
      </w:pPr>
      <w:r w:rsidRPr="00292914">
        <w:rPr>
          <w:sz w:val="16"/>
          <w:szCs w:val="16"/>
        </w:rPr>
        <w:t>4.2.9 Country (E05) – ADD/DELETE/MODIFY ....................................................................</w:t>
      </w:r>
      <w:r w:rsidR="00D56CAC">
        <w:rPr>
          <w:sz w:val="16"/>
          <w:szCs w:val="16"/>
        </w:rPr>
        <w:t>...............................</w:t>
      </w:r>
      <w:r w:rsidRPr="00292914">
        <w:rPr>
          <w:sz w:val="16"/>
          <w:szCs w:val="16"/>
        </w:rPr>
        <w:t>........... 24</w:t>
      </w:r>
    </w:p>
    <w:p w14:paraId="4D359413" w14:textId="77777777" w:rsidR="00292914" w:rsidRPr="00292914" w:rsidRDefault="00292914" w:rsidP="00D56CAC">
      <w:pPr>
        <w:ind w:left="576"/>
        <w:jc w:val="both"/>
        <w:rPr>
          <w:sz w:val="16"/>
          <w:szCs w:val="16"/>
        </w:rPr>
      </w:pPr>
      <w:r w:rsidRPr="00292914">
        <w:rPr>
          <w:sz w:val="16"/>
          <w:szCs w:val="16"/>
        </w:rPr>
        <w:t>4.2.10 Country (E05) – INQUIRY/REPORT ........................................................................</w:t>
      </w:r>
      <w:r w:rsidR="00D56CAC">
        <w:rPr>
          <w:sz w:val="16"/>
          <w:szCs w:val="16"/>
        </w:rPr>
        <w:t>...............................</w:t>
      </w:r>
      <w:r w:rsidRPr="00292914">
        <w:rPr>
          <w:sz w:val="16"/>
          <w:szCs w:val="16"/>
        </w:rPr>
        <w:t>............ 24</w:t>
      </w:r>
    </w:p>
    <w:p w14:paraId="1B7E6DAD" w14:textId="77777777" w:rsidR="00292914" w:rsidRPr="00292914" w:rsidRDefault="00292914" w:rsidP="00D56CAC">
      <w:pPr>
        <w:ind w:left="576"/>
        <w:jc w:val="both"/>
        <w:rPr>
          <w:sz w:val="16"/>
          <w:szCs w:val="16"/>
        </w:rPr>
      </w:pPr>
      <w:r w:rsidRPr="00292914">
        <w:rPr>
          <w:sz w:val="16"/>
          <w:szCs w:val="16"/>
        </w:rPr>
        <w:t>4.2.11 State (E06) – ADD/DELETE/MODIFY.................................................................................................................. 25</w:t>
      </w:r>
    </w:p>
    <w:p w14:paraId="5C425858" w14:textId="77777777" w:rsidR="00292914" w:rsidRPr="00292914" w:rsidRDefault="00292914" w:rsidP="00D56CAC">
      <w:pPr>
        <w:ind w:left="576"/>
        <w:jc w:val="both"/>
        <w:rPr>
          <w:sz w:val="16"/>
          <w:szCs w:val="16"/>
        </w:rPr>
      </w:pPr>
      <w:r w:rsidRPr="00292914">
        <w:rPr>
          <w:sz w:val="16"/>
          <w:szCs w:val="16"/>
        </w:rPr>
        <w:t>4.2.12 State (E06) – INQUIRY/REPORT .....................................................................................................</w:t>
      </w:r>
      <w:r w:rsidR="00D56CAC">
        <w:rPr>
          <w:sz w:val="16"/>
          <w:szCs w:val="16"/>
        </w:rPr>
        <w:t>.....</w:t>
      </w:r>
      <w:r w:rsidRPr="00292914">
        <w:rPr>
          <w:sz w:val="16"/>
          <w:szCs w:val="16"/>
        </w:rPr>
        <w:t>.............. 25</w:t>
      </w:r>
    </w:p>
    <w:p w14:paraId="78440148" w14:textId="77777777" w:rsidR="00292914" w:rsidRPr="00292914" w:rsidRDefault="00292914" w:rsidP="00D56CAC">
      <w:pPr>
        <w:ind w:left="576"/>
        <w:jc w:val="both"/>
        <w:rPr>
          <w:sz w:val="16"/>
          <w:szCs w:val="16"/>
        </w:rPr>
      </w:pPr>
      <w:r w:rsidRPr="00292914">
        <w:rPr>
          <w:sz w:val="16"/>
          <w:szCs w:val="16"/>
        </w:rPr>
        <w:t>4.2.13 Visiting Patron (E07) – ADD/DELETE/MODIFY .................................................................................................. 26</w:t>
      </w:r>
    </w:p>
    <w:p w14:paraId="63F214C6" w14:textId="77777777" w:rsidR="00292914" w:rsidRPr="00292914" w:rsidRDefault="00292914" w:rsidP="00D56CAC">
      <w:pPr>
        <w:ind w:left="576"/>
        <w:jc w:val="both"/>
        <w:rPr>
          <w:sz w:val="16"/>
          <w:szCs w:val="16"/>
        </w:rPr>
      </w:pPr>
      <w:r w:rsidRPr="00292914">
        <w:rPr>
          <w:sz w:val="16"/>
          <w:szCs w:val="16"/>
        </w:rPr>
        <w:t>4.2.14 Visiting Patron (E07) – INQUIRY/REPORT ...........................................................</w:t>
      </w:r>
      <w:r w:rsidR="00D56CAC">
        <w:rPr>
          <w:sz w:val="16"/>
          <w:szCs w:val="16"/>
        </w:rPr>
        <w:t>...............................</w:t>
      </w:r>
      <w:r w:rsidRPr="00292914">
        <w:rPr>
          <w:sz w:val="16"/>
          <w:szCs w:val="16"/>
        </w:rPr>
        <w:t>............... 27</w:t>
      </w:r>
    </w:p>
    <w:p w14:paraId="5913E63E" w14:textId="77777777" w:rsidR="00292914" w:rsidRPr="00292914" w:rsidRDefault="00292914" w:rsidP="00D56CAC">
      <w:pPr>
        <w:ind w:left="576"/>
        <w:jc w:val="both"/>
        <w:rPr>
          <w:sz w:val="16"/>
          <w:szCs w:val="16"/>
        </w:rPr>
      </w:pPr>
      <w:r w:rsidRPr="00292914">
        <w:rPr>
          <w:sz w:val="16"/>
          <w:szCs w:val="16"/>
        </w:rPr>
        <w:t>4.2.15 General Prescriptions (E08) – ADD/DELETE/MODIFY ........................................................................</w:t>
      </w:r>
      <w:r w:rsidR="00D56CAC">
        <w:rPr>
          <w:sz w:val="16"/>
          <w:szCs w:val="16"/>
        </w:rPr>
        <w:t>.</w:t>
      </w:r>
      <w:r w:rsidRPr="00292914">
        <w:rPr>
          <w:sz w:val="16"/>
          <w:szCs w:val="16"/>
        </w:rPr>
        <w:t>.............. 28</w:t>
      </w:r>
    </w:p>
    <w:p w14:paraId="6B74AB18" w14:textId="77777777" w:rsidR="00292914" w:rsidRPr="00292914" w:rsidRDefault="00292914" w:rsidP="00D56CAC">
      <w:pPr>
        <w:ind w:left="576"/>
        <w:jc w:val="both"/>
        <w:rPr>
          <w:sz w:val="16"/>
          <w:szCs w:val="16"/>
        </w:rPr>
      </w:pPr>
      <w:r w:rsidRPr="00292914">
        <w:rPr>
          <w:sz w:val="16"/>
          <w:szCs w:val="16"/>
        </w:rPr>
        <w:t>4.2.16 General Prescriptions (E08) – INQUIRY/REPORT .............................................................................................. 28</w:t>
      </w:r>
    </w:p>
    <w:p w14:paraId="75D49800" w14:textId="77777777" w:rsidR="00292914" w:rsidRPr="00292914" w:rsidRDefault="00292914" w:rsidP="00D56CAC">
      <w:pPr>
        <w:ind w:left="576"/>
        <w:jc w:val="both"/>
        <w:rPr>
          <w:sz w:val="16"/>
          <w:szCs w:val="16"/>
        </w:rPr>
      </w:pPr>
      <w:r w:rsidRPr="00292914">
        <w:rPr>
          <w:sz w:val="16"/>
          <w:szCs w:val="16"/>
        </w:rPr>
        <w:lastRenderedPageBreak/>
        <w:t>4.2.17 Diagnosis Summary (E09) – ADD/DELETE/MODIFY ............................................................................</w:t>
      </w:r>
      <w:r w:rsidR="00D56CAC">
        <w:rPr>
          <w:sz w:val="16"/>
          <w:szCs w:val="16"/>
        </w:rPr>
        <w:t>.</w:t>
      </w:r>
      <w:r w:rsidRPr="00292914">
        <w:rPr>
          <w:sz w:val="16"/>
          <w:szCs w:val="16"/>
        </w:rPr>
        <w:t>............. 29</w:t>
      </w:r>
    </w:p>
    <w:p w14:paraId="77D82192" w14:textId="77777777" w:rsidR="00292914" w:rsidRPr="00292914" w:rsidRDefault="00292914" w:rsidP="00D56CAC">
      <w:pPr>
        <w:ind w:left="576"/>
        <w:jc w:val="both"/>
        <w:rPr>
          <w:sz w:val="16"/>
          <w:szCs w:val="16"/>
        </w:rPr>
      </w:pPr>
      <w:r w:rsidRPr="00292914">
        <w:rPr>
          <w:sz w:val="16"/>
          <w:szCs w:val="16"/>
        </w:rPr>
        <w:t>4.2.18 Diagnosis Summary (E09) – INQUIRY/REPORT ................................................................................................. 30</w:t>
      </w:r>
    </w:p>
    <w:p w14:paraId="398CDBB2" w14:textId="77777777" w:rsidR="00292914" w:rsidRPr="00292914" w:rsidRDefault="00292914" w:rsidP="00D56CAC">
      <w:pPr>
        <w:ind w:left="576"/>
        <w:jc w:val="both"/>
        <w:rPr>
          <w:sz w:val="16"/>
          <w:szCs w:val="16"/>
        </w:rPr>
      </w:pPr>
      <w:r w:rsidRPr="00292914">
        <w:rPr>
          <w:sz w:val="16"/>
          <w:szCs w:val="16"/>
        </w:rPr>
        <w:t>4.2.19 Diagnosis Symptoms (E10) – ADD/DELETE/MODIFY ........................................................................................ 31</w:t>
      </w:r>
    </w:p>
    <w:p w14:paraId="6BD506AA" w14:textId="77777777" w:rsidR="00292914" w:rsidRPr="00292914" w:rsidRDefault="00292914" w:rsidP="00D56CAC">
      <w:pPr>
        <w:ind w:left="576"/>
        <w:jc w:val="both"/>
        <w:rPr>
          <w:sz w:val="16"/>
          <w:szCs w:val="16"/>
        </w:rPr>
      </w:pPr>
      <w:r w:rsidRPr="00292914">
        <w:rPr>
          <w:sz w:val="16"/>
          <w:szCs w:val="16"/>
        </w:rPr>
        <w:t>4.2.20 Diagnosis Symptoms (E10) – INQUIRY/REPORT................................................................................................ 31</w:t>
      </w:r>
    </w:p>
    <w:p w14:paraId="666DA124" w14:textId="77777777" w:rsidR="00292914" w:rsidRPr="00292914" w:rsidRDefault="00292914" w:rsidP="00D56CAC">
      <w:pPr>
        <w:ind w:left="576"/>
        <w:jc w:val="both"/>
        <w:rPr>
          <w:sz w:val="16"/>
          <w:szCs w:val="16"/>
        </w:rPr>
      </w:pPr>
      <w:r w:rsidRPr="00292914">
        <w:rPr>
          <w:sz w:val="16"/>
          <w:szCs w:val="16"/>
        </w:rPr>
        <w:t>4.2.21 Diagnosis Prescriptions (E11) – ADD/DELETE/MODIFY .................................................................................... 32</w:t>
      </w:r>
    </w:p>
    <w:p w14:paraId="16CBC5CF" w14:textId="77777777" w:rsidR="00292914" w:rsidRPr="00292914" w:rsidRDefault="00292914" w:rsidP="00D56CAC">
      <w:pPr>
        <w:ind w:left="576"/>
        <w:jc w:val="both"/>
        <w:rPr>
          <w:sz w:val="16"/>
          <w:szCs w:val="16"/>
        </w:rPr>
      </w:pPr>
      <w:r w:rsidRPr="00292914">
        <w:rPr>
          <w:sz w:val="16"/>
          <w:szCs w:val="16"/>
        </w:rPr>
        <w:t>4.2.22 Diagnosis Prescriptions (E11) – INQUIRY/REPORT ..............................................</w:t>
      </w:r>
      <w:r w:rsidR="00D56CAC">
        <w:rPr>
          <w:sz w:val="16"/>
          <w:szCs w:val="16"/>
        </w:rPr>
        <w:t>...............................</w:t>
      </w:r>
      <w:r w:rsidRPr="00292914">
        <w:rPr>
          <w:sz w:val="16"/>
          <w:szCs w:val="16"/>
        </w:rPr>
        <w:t>.............. 32</w:t>
      </w:r>
    </w:p>
    <w:p w14:paraId="227066F9" w14:textId="77777777" w:rsidR="00292914" w:rsidRPr="00292914" w:rsidRDefault="00292914" w:rsidP="00D56CAC">
      <w:pPr>
        <w:ind w:left="576"/>
        <w:jc w:val="both"/>
        <w:rPr>
          <w:sz w:val="16"/>
          <w:szCs w:val="16"/>
        </w:rPr>
      </w:pPr>
      <w:r w:rsidRPr="00292914">
        <w:rPr>
          <w:sz w:val="16"/>
          <w:szCs w:val="16"/>
        </w:rPr>
        <w:t>4.2.23 Physician (E12) – ADD/DELETE/MODIFY ............................................................</w:t>
      </w:r>
      <w:r w:rsidR="00D56CAC">
        <w:rPr>
          <w:sz w:val="16"/>
          <w:szCs w:val="16"/>
        </w:rPr>
        <w:t>...............................</w:t>
      </w:r>
      <w:r w:rsidRPr="00292914">
        <w:rPr>
          <w:sz w:val="16"/>
          <w:szCs w:val="16"/>
        </w:rPr>
        <w:t>............... 33</w:t>
      </w:r>
    </w:p>
    <w:p w14:paraId="4D2B30F4" w14:textId="77777777" w:rsidR="00292914" w:rsidRPr="00292914" w:rsidRDefault="00292914" w:rsidP="00D56CAC">
      <w:pPr>
        <w:ind w:left="576"/>
        <w:jc w:val="both"/>
        <w:rPr>
          <w:sz w:val="16"/>
          <w:szCs w:val="16"/>
        </w:rPr>
      </w:pPr>
      <w:r w:rsidRPr="00292914">
        <w:rPr>
          <w:sz w:val="16"/>
          <w:szCs w:val="16"/>
        </w:rPr>
        <w:t>4.2.24 Physician (E12) – INQUIRY/REPORT ............................................................................................</w:t>
      </w:r>
      <w:r w:rsidR="00D56CAC">
        <w:rPr>
          <w:sz w:val="16"/>
          <w:szCs w:val="16"/>
        </w:rPr>
        <w:t>.....</w:t>
      </w:r>
      <w:r w:rsidRPr="00292914">
        <w:rPr>
          <w:sz w:val="16"/>
          <w:szCs w:val="16"/>
        </w:rPr>
        <w:t>................ 33</w:t>
      </w:r>
    </w:p>
    <w:p w14:paraId="0D01D9F5" w14:textId="77777777" w:rsidR="00292914" w:rsidRDefault="00292914" w:rsidP="00D56CAC">
      <w:pPr>
        <w:jc w:val="both"/>
        <w:rPr>
          <w:sz w:val="16"/>
          <w:szCs w:val="16"/>
        </w:rPr>
      </w:pPr>
      <w:r w:rsidRPr="00292914">
        <w:rPr>
          <w:sz w:val="16"/>
          <w:szCs w:val="16"/>
        </w:rPr>
        <w:t>5. User Interface Design ........................................................................................................................................</w:t>
      </w:r>
      <w:r w:rsidR="00D56CAC">
        <w:rPr>
          <w:sz w:val="16"/>
          <w:szCs w:val="16"/>
        </w:rPr>
        <w:t>.....</w:t>
      </w:r>
      <w:r w:rsidRPr="00292914">
        <w:rPr>
          <w:sz w:val="16"/>
          <w:szCs w:val="16"/>
        </w:rPr>
        <w:t>............. 34</w:t>
      </w:r>
    </w:p>
    <w:p w14:paraId="1B135343" w14:textId="77777777" w:rsidR="00084C15" w:rsidRDefault="00084C15" w:rsidP="00D56CAC">
      <w:pPr>
        <w:jc w:val="both"/>
        <w:rPr>
          <w:sz w:val="16"/>
          <w:szCs w:val="16"/>
        </w:rPr>
      </w:pPr>
      <w:r>
        <w:rPr>
          <w:sz w:val="16"/>
          <w:szCs w:val="16"/>
        </w:rPr>
        <w:tab/>
        <w:t xml:space="preserve">5.1 Patient UI </w:t>
      </w:r>
      <w:r w:rsidRPr="00292914">
        <w:rPr>
          <w:sz w:val="16"/>
          <w:szCs w:val="16"/>
        </w:rPr>
        <w:t>...............................................................</w:t>
      </w:r>
      <w:r>
        <w:rPr>
          <w:sz w:val="16"/>
          <w:szCs w:val="16"/>
        </w:rPr>
        <w:t>............</w:t>
      </w:r>
      <w:r w:rsidRPr="00292914">
        <w:rPr>
          <w:sz w:val="16"/>
          <w:szCs w:val="16"/>
        </w:rPr>
        <w:t>........................................................................</w:t>
      </w:r>
      <w:r>
        <w:rPr>
          <w:sz w:val="16"/>
          <w:szCs w:val="16"/>
        </w:rPr>
        <w:t>.....</w:t>
      </w:r>
      <w:r w:rsidRPr="00292914">
        <w:rPr>
          <w:sz w:val="16"/>
          <w:szCs w:val="16"/>
        </w:rPr>
        <w:t>............. 34</w:t>
      </w:r>
    </w:p>
    <w:p w14:paraId="4F6E0136" w14:textId="4E3C2E1C" w:rsidR="00084C15" w:rsidRPr="00292914" w:rsidRDefault="00084C15" w:rsidP="00D56CAC">
      <w:pPr>
        <w:jc w:val="both"/>
        <w:rPr>
          <w:sz w:val="16"/>
          <w:szCs w:val="16"/>
        </w:rPr>
      </w:pPr>
      <w:r>
        <w:rPr>
          <w:sz w:val="16"/>
          <w:szCs w:val="16"/>
        </w:rPr>
        <w:tab/>
        <w:t xml:space="preserve">5.2 Doctor UI </w:t>
      </w:r>
      <w:r w:rsidRPr="00292914">
        <w:rPr>
          <w:sz w:val="16"/>
          <w:szCs w:val="16"/>
        </w:rPr>
        <w:t>.........................................................................................</w:t>
      </w:r>
      <w:r>
        <w:rPr>
          <w:sz w:val="16"/>
          <w:szCs w:val="16"/>
        </w:rPr>
        <w:t>............</w:t>
      </w:r>
      <w:r w:rsidRPr="00292914">
        <w:rPr>
          <w:sz w:val="16"/>
          <w:szCs w:val="16"/>
        </w:rPr>
        <w:t>..............................................</w:t>
      </w:r>
      <w:r>
        <w:rPr>
          <w:sz w:val="16"/>
          <w:szCs w:val="16"/>
        </w:rPr>
        <w:t>.....</w:t>
      </w:r>
      <w:r w:rsidR="006E66A4">
        <w:rPr>
          <w:sz w:val="16"/>
          <w:szCs w:val="16"/>
        </w:rPr>
        <w:t>............. 38</w:t>
      </w:r>
      <w:bookmarkStart w:id="0" w:name="_GoBack"/>
      <w:bookmarkEnd w:id="0"/>
    </w:p>
    <w:p w14:paraId="4A316695" w14:textId="136751F5" w:rsidR="00292914" w:rsidRPr="00292914" w:rsidRDefault="00292914" w:rsidP="00D56CAC">
      <w:pPr>
        <w:jc w:val="both"/>
        <w:rPr>
          <w:sz w:val="16"/>
          <w:szCs w:val="16"/>
        </w:rPr>
      </w:pPr>
      <w:r w:rsidRPr="00292914">
        <w:rPr>
          <w:sz w:val="16"/>
          <w:szCs w:val="16"/>
        </w:rPr>
        <w:t>6. Message and Help Specification .........................................................................................................................</w:t>
      </w:r>
      <w:r w:rsidR="00D56CAC">
        <w:rPr>
          <w:sz w:val="16"/>
          <w:szCs w:val="16"/>
        </w:rPr>
        <w:t>........</w:t>
      </w:r>
      <w:r w:rsidR="006E66A4">
        <w:rPr>
          <w:sz w:val="16"/>
          <w:szCs w:val="16"/>
        </w:rPr>
        <w:t>......... 41</w:t>
      </w:r>
    </w:p>
    <w:p w14:paraId="64394688" w14:textId="46BDDB20" w:rsidR="00292914" w:rsidRPr="00292914" w:rsidRDefault="00292914" w:rsidP="00D56CAC">
      <w:pPr>
        <w:jc w:val="both"/>
        <w:rPr>
          <w:sz w:val="16"/>
          <w:szCs w:val="16"/>
        </w:rPr>
      </w:pPr>
      <w:r w:rsidRPr="00292914">
        <w:rPr>
          <w:sz w:val="16"/>
          <w:szCs w:val="16"/>
        </w:rPr>
        <w:t>6.1 Message Specification ...................................................................................................................................</w:t>
      </w:r>
      <w:r w:rsidR="00D56CAC">
        <w:rPr>
          <w:sz w:val="16"/>
          <w:szCs w:val="16"/>
        </w:rPr>
        <w:t>..........</w:t>
      </w:r>
      <w:r w:rsidR="006E66A4">
        <w:rPr>
          <w:sz w:val="16"/>
          <w:szCs w:val="16"/>
        </w:rPr>
        <w:t>.......... 41</w:t>
      </w:r>
    </w:p>
    <w:p w14:paraId="0453B889" w14:textId="70144EB8" w:rsidR="00292914" w:rsidRPr="00292914" w:rsidRDefault="00292914" w:rsidP="00D56CAC">
      <w:pPr>
        <w:jc w:val="both"/>
        <w:rPr>
          <w:sz w:val="16"/>
          <w:szCs w:val="16"/>
        </w:rPr>
      </w:pPr>
      <w:r w:rsidRPr="00292914">
        <w:rPr>
          <w:sz w:val="16"/>
          <w:szCs w:val="16"/>
        </w:rPr>
        <w:t>6.2 Help Specification ..................................................................................................................................................</w:t>
      </w:r>
      <w:r w:rsidR="00B63B21">
        <w:rPr>
          <w:sz w:val="16"/>
          <w:szCs w:val="16"/>
        </w:rPr>
        <w:t>.</w:t>
      </w:r>
      <w:r w:rsidRPr="00292914">
        <w:rPr>
          <w:sz w:val="16"/>
          <w:szCs w:val="16"/>
        </w:rPr>
        <w:t>..</w:t>
      </w:r>
      <w:r w:rsidR="00D56CAC">
        <w:rPr>
          <w:sz w:val="16"/>
          <w:szCs w:val="16"/>
        </w:rPr>
        <w:t>........</w:t>
      </w:r>
      <w:r w:rsidR="006E66A4">
        <w:rPr>
          <w:sz w:val="16"/>
          <w:szCs w:val="16"/>
        </w:rPr>
        <w:t>. 41</w:t>
      </w:r>
    </w:p>
    <w:p w14:paraId="1ADB0D2E" w14:textId="7660E5F5" w:rsidR="0017246C" w:rsidRPr="00292914" w:rsidRDefault="00292914" w:rsidP="00D56CAC">
      <w:pPr>
        <w:jc w:val="both"/>
        <w:rPr>
          <w:sz w:val="16"/>
          <w:szCs w:val="16"/>
        </w:rPr>
      </w:pPr>
      <w:r w:rsidRPr="00292914">
        <w:rPr>
          <w:sz w:val="16"/>
          <w:szCs w:val="16"/>
        </w:rPr>
        <w:t>7. Summary .......................................................................................................................................................................</w:t>
      </w:r>
      <w:r w:rsidR="00B63B21">
        <w:rPr>
          <w:sz w:val="16"/>
          <w:szCs w:val="16"/>
        </w:rPr>
        <w:t>.</w:t>
      </w:r>
      <w:r w:rsidR="00D56CAC">
        <w:rPr>
          <w:sz w:val="16"/>
          <w:szCs w:val="16"/>
        </w:rPr>
        <w:t>.....</w:t>
      </w:r>
      <w:r w:rsidR="006E66A4">
        <w:rPr>
          <w:sz w:val="16"/>
          <w:szCs w:val="16"/>
        </w:rPr>
        <w:t>. 41</w:t>
      </w:r>
    </w:p>
    <w:p w14:paraId="60955408" w14:textId="77777777" w:rsidR="0017246C" w:rsidRPr="00292914" w:rsidRDefault="0017246C" w:rsidP="00292914">
      <w:pPr>
        <w:rPr>
          <w:sz w:val="16"/>
          <w:szCs w:val="16"/>
        </w:rPr>
      </w:pPr>
    </w:p>
    <w:p w14:paraId="5BC5AB32" w14:textId="77777777" w:rsidR="0017246C" w:rsidRDefault="0017246C" w:rsidP="0017246C"/>
    <w:p w14:paraId="49457368" w14:textId="77777777" w:rsidR="00D56CAC" w:rsidRDefault="00D56CAC" w:rsidP="0017246C"/>
    <w:p w14:paraId="0869393F" w14:textId="77777777" w:rsidR="00D56CAC" w:rsidRDefault="00D56CAC" w:rsidP="0017246C"/>
    <w:p w14:paraId="47C5DEE8" w14:textId="77777777" w:rsidR="00D56CAC" w:rsidRDefault="00D56CAC" w:rsidP="0017246C"/>
    <w:p w14:paraId="0D054CE4" w14:textId="77777777" w:rsidR="00D56CAC" w:rsidRDefault="00D56CAC" w:rsidP="0017246C"/>
    <w:p w14:paraId="1F637BCE" w14:textId="77777777" w:rsidR="00D56CAC" w:rsidRDefault="00D56CAC" w:rsidP="0017246C"/>
    <w:p w14:paraId="4691516C" w14:textId="77777777" w:rsidR="00D56CAC" w:rsidRDefault="00D56CAC" w:rsidP="0017246C"/>
    <w:p w14:paraId="4FED6FEE" w14:textId="77777777" w:rsidR="00D56CAC" w:rsidRDefault="00D56CAC" w:rsidP="0017246C"/>
    <w:p w14:paraId="62EBD32D" w14:textId="77777777" w:rsidR="00D56CAC" w:rsidRDefault="00D56CAC" w:rsidP="0017246C"/>
    <w:p w14:paraId="0C115DC3" w14:textId="77777777" w:rsidR="00D56CAC" w:rsidRDefault="00D56CAC" w:rsidP="0017246C"/>
    <w:p w14:paraId="1146B159" w14:textId="77777777" w:rsidR="00D56CAC" w:rsidRDefault="00D56CAC" w:rsidP="0017246C"/>
    <w:p w14:paraId="600E5CF3" w14:textId="77777777" w:rsidR="00D56CAC" w:rsidRDefault="00D56CAC" w:rsidP="0017246C"/>
    <w:p w14:paraId="2210CA45" w14:textId="77777777" w:rsidR="00D56CAC" w:rsidRDefault="00D56CAC" w:rsidP="0017246C"/>
    <w:p w14:paraId="792C736F" w14:textId="77777777" w:rsidR="00D56CAC" w:rsidRDefault="00D56CAC" w:rsidP="0017246C"/>
    <w:p w14:paraId="39555645" w14:textId="77777777" w:rsidR="00D56CAC" w:rsidRDefault="00D56CAC" w:rsidP="0017246C"/>
    <w:p w14:paraId="19DB731B" w14:textId="77777777" w:rsidR="00D56CAC" w:rsidRDefault="00D56CAC" w:rsidP="0017246C"/>
    <w:p w14:paraId="12DB84B7" w14:textId="77777777" w:rsidR="00D56CAC" w:rsidRDefault="00D56CAC" w:rsidP="0017246C"/>
    <w:p w14:paraId="0A7F12E9" w14:textId="77777777" w:rsidR="00B772D0" w:rsidRDefault="00B772D0" w:rsidP="0017246C"/>
    <w:p w14:paraId="4805317C" w14:textId="77777777" w:rsidR="00D56CAC" w:rsidRPr="0017246C" w:rsidRDefault="00D56CAC" w:rsidP="0017246C"/>
    <w:p w14:paraId="0A484EC5" w14:textId="77777777" w:rsidR="00C1609D" w:rsidRDefault="00C1609D" w:rsidP="000A037F">
      <w:pPr>
        <w:pStyle w:val="Heading2"/>
      </w:pPr>
    </w:p>
    <w:p w14:paraId="1302A48D" w14:textId="77777777" w:rsidR="00B63B21" w:rsidRDefault="000A037F" w:rsidP="00B63B21">
      <w:pPr>
        <w:pStyle w:val="Heading2"/>
        <w:numPr>
          <w:ilvl w:val="0"/>
          <w:numId w:val="26"/>
        </w:numPr>
      </w:pPr>
      <w:r w:rsidRPr="000A037F">
        <w:t>System Overview</w:t>
      </w:r>
    </w:p>
    <w:p w14:paraId="676F658D" w14:textId="77777777" w:rsidR="00B63B21" w:rsidRPr="00F814B5" w:rsidRDefault="00B63B21" w:rsidP="00F814B5">
      <w:pPr>
        <w:pStyle w:val="Heading3"/>
      </w:pPr>
      <w:r w:rsidRPr="00F814B5">
        <w:t xml:space="preserve">1.1 Problem Definition </w:t>
      </w:r>
    </w:p>
    <w:p w14:paraId="3797B222" w14:textId="77777777" w:rsidR="00B63B21" w:rsidRDefault="00B63B21" w:rsidP="00B63B21">
      <w:pPr>
        <w:spacing w:after="214"/>
        <w:ind w:left="10" w:right="49" w:hanging="10"/>
      </w:pPr>
      <w:r>
        <w:rPr>
          <w:rFonts w:ascii="Century Gothic" w:hAnsi="Century Gothic" w:cs="Century Gothic"/>
          <w:sz w:val="17"/>
        </w:rPr>
        <w:t xml:space="preserve">When attending a doctor’s appointment, a large portion of time is consumed figuring out what symptoms the patient is experiencing. Every time a person goes to their doctor’s appointment, they experience the same redundant process, which usually involves being asked a bunch of questions. This system is broken and can lead to many miscommunication problems which are outlined below: </w:t>
      </w:r>
    </w:p>
    <w:p w14:paraId="51998902" w14:textId="77777777" w:rsidR="00B63B21" w:rsidRDefault="00B63B21" w:rsidP="00B63B21">
      <w:pPr>
        <w:numPr>
          <w:ilvl w:val="0"/>
          <w:numId w:val="32"/>
        </w:numPr>
        <w:spacing w:before="0" w:after="55" w:line="259" w:lineRule="auto"/>
        <w:ind w:right="49" w:hanging="360"/>
      </w:pPr>
      <w:r>
        <w:rPr>
          <w:rFonts w:ascii="Century Gothic" w:hAnsi="Century Gothic" w:cs="Century Gothic"/>
          <w:sz w:val="17"/>
        </w:rPr>
        <w:t xml:space="preserve">Miscommunication between the doctor and the patient. Is the doctor asking the correct questions? If the doctor is not asking the correct questions or taking note of the wrong information, it could lead to a huge problem when making the correct diagnosis.  </w:t>
      </w:r>
    </w:p>
    <w:p w14:paraId="0A29F695" w14:textId="77777777" w:rsidR="00B63B21" w:rsidRDefault="00B63B21" w:rsidP="00B63B21">
      <w:pPr>
        <w:numPr>
          <w:ilvl w:val="0"/>
          <w:numId w:val="32"/>
        </w:numPr>
        <w:spacing w:before="0" w:after="56" w:line="259" w:lineRule="auto"/>
        <w:ind w:right="49" w:hanging="360"/>
      </w:pPr>
      <w:r>
        <w:rPr>
          <w:rFonts w:ascii="Century Gothic" w:hAnsi="Century Gothic" w:cs="Century Gothic"/>
          <w:sz w:val="17"/>
        </w:rPr>
        <w:t xml:space="preserve">Is the patient comfortable with verbally speaking their symptoms? Many problems can arise here if the patient is not comfortable with telling his/her doctor what they are experiencing and might leave some crucial details out that would be critical to identifying the patient’s conditions.  </w:t>
      </w:r>
    </w:p>
    <w:p w14:paraId="06E57857" w14:textId="77777777" w:rsidR="00B63B21" w:rsidRPr="00FA0E9D" w:rsidRDefault="00B63B21" w:rsidP="00B63B21">
      <w:pPr>
        <w:numPr>
          <w:ilvl w:val="0"/>
          <w:numId w:val="32"/>
        </w:numPr>
        <w:spacing w:before="0" w:after="55" w:line="259" w:lineRule="auto"/>
        <w:ind w:right="49" w:hanging="360"/>
      </w:pPr>
      <w:r>
        <w:rPr>
          <w:rFonts w:ascii="Century Gothic" w:hAnsi="Century Gothic" w:cs="Century Gothic"/>
          <w:sz w:val="17"/>
        </w:rPr>
        <w:t xml:space="preserve">Time consumptions. This becomes a problem when the ratio between patients to doctors are too high. A large number of appointments might overwhelm the doctors and cause him/her to pay less attention when diagnosing their patients. Another problem is that a large portion of a patients appointment is spent figuring out the symptoms they are experiencing. If that portion can be removed from the equation, more time can be dedicated to the actual diagnosis and possibly more appointments could be made in a day.  </w:t>
      </w:r>
    </w:p>
    <w:p w14:paraId="2C465CA7" w14:textId="77777777" w:rsidR="00B63B21" w:rsidRDefault="00B63B21" w:rsidP="00B63B21">
      <w:pPr>
        <w:numPr>
          <w:ilvl w:val="0"/>
          <w:numId w:val="32"/>
        </w:numPr>
        <w:spacing w:before="0" w:after="55" w:line="259" w:lineRule="auto"/>
        <w:ind w:right="49" w:hanging="360"/>
      </w:pPr>
      <w:r>
        <w:rPr>
          <w:rFonts w:ascii="Century Gothic" w:hAnsi="Century Gothic" w:cs="Century Gothic"/>
          <w:sz w:val="17"/>
        </w:rPr>
        <w:t>Patient information needs to secure, and safe; the system must provide an environment that will do this.</w:t>
      </w:r>
    </w:p>
    <w:p w14:paraId="225D2B3E" w14:textId="77777777" w:rsidR="00B63B21" w:rsidRPr="00B63B21" w:rsidRDefault="00B63B21" w:rsidP="00B63B21">
      <w:pPr>
        <w:numPr>
          <w:ilvl w:val="0"/>
          <w:numId w:val="32"/>
        </w:numPr>
        <w:spacing w:before="0" w:after="264" w:line="259" w:lineRule="auto"/>
        <w:ind w:right="49" w:hanging="360"/>
      </w:pPr>
      <w:r>
        <w:rPr>
          <w:rFonts w:ascii="Century Gothic" w:hAnsi="Century Gothic" w:cs="Century Gothic"/>
          <w:sz w:val="17"/>
        </w:rPr>
        <w:t xml:space="preserve">Change of location. Every time a patient changes their location or goes to a different hospital, they get stuck filling out loads of paper work. This is inconvenient and takes up a huge chunk of time.  </w:t>
      </w:r>
    </w:p>
    <w:p w14:paraId="6B50A251" w14:textId="77777777" w:rsidR="00B63B21" w:rsidRPr="00B63B21" w:rsidRDefault="00B63B21" w:rsidP="00F814B5">
      <w:pPr>
        <w:pStyle w:val="Heading3"/>
        <w:rPr>
          <w:color w:val="auto"/>
        </w:rPr>
      </w:pPr>
      <w:r w:rsidRPr="00B63B21">
        <w:t xml:space="preserve">1.2 Proposed Solution </w:t>
      </w:r>
    </w:p>
    <w:p w14:paraId="0F6FF17E" w14:textId="77777777" w:rsidR="00B63B21" w:rsidRDefault="00B63B21" w:rsidP="00B63B21">
      <w:pPr>
        <w:spacing w:after="190"/>
        <w:ind w:left="10" w:right="49" w:hanging="10"/>
      </w:pPr>
      <w:r>
        <w:rPr>
          <w:rFonts w:ascii="Century Gothic" w:hAnsi="Century Gothic" w:cs="Century Gothic"/>
          <w:sz w:val="17"/>
        </w:rPr>
        <w:t xml:space="preserve">This project addresses these problems by developing a Sexual, Viral, and Respiratory Disease Recognition System (SVR-DRS) designed to specifically tackle and solve the many issues found in the gathering information process within a doctor’s appointment.  </w:t>
      </w:r>
    </w:p>
    <w:p w14:paraId="5490302F" w14:textId="77777777" w:rsidR="00B63B21" w:rsidRDefault="00B63B21" w:rsidP="00B63B21">
      <w:pPr>
        <w:spacing w:after="187"/>
        <w:ind w:left="10" w:right="49" w:hanging="10"/>
      </w:pPr>
      <w:r>
        <w:rPr>
          <w:rFonts w:ascii="Century Gothic" w:hAnsi="Century Gothic" w:cs="Century Gothic"/>
          <w:sz w:val="17"/>
        </w:rPr>
        <w:t xml:space="preserve">This project will aim at creating an expert system towards getting crucial information from the patient prior to the appointment or during the appointment if prior is not possible. This will create a system where patients can be comfortable describing their symptoms via text, if they are not comfortable saying it in person.  </w:t>
      </w:r>
    </w:p>
    <w:p w14:paraId="3A956ADE" w14:textId="77777777" w:rsidR="00B63B21" w:rsidRDefault="00B63B21" w:rsidP="00B63B21">
      <w:pPr>
        <w:spacing w:after="187"/>
        <w:ind w:left="10" w:right="49" w:hanging="10"/>
      </w:pPr>
      <w:r>
        <w:rPr>
          <w:rFonts w:ascii="Century Gothic" w:hAnsi="Century Gothic" w:cs="Century Gothic"/>
          <w:sz w:val="17"/>
        </w:rPr>
        <w:t xml:space="preserve">It will also focus on shortening the amount of time spent gathering personal information (such as symptoms, medical history, and other information) from the patient. Based on patient symptoms that are entered it will also propose possible diagnosis to shorten the time spent in making the diagnosis. (Note: This is not a permanent diagnosis, but more of a pointer to a starting point for the doctor.)  </w:t>
      </w:r>
    </w:p>
    <w:p w14:paraId="1131A0CA" w14:textId="77777777" w:rsidR="00B63B21" w:rsidRDefault="00B63B21" w:rsidP="00B63B21">
      <w:pPr>
        <w:spacing w:after="187"/>
        <w:ind w:left="10" w:right="49" w:hanging="10"/>
      </w:pPr>
      <w:r>
        <w:rPr>
          <w:rFonts w:ascii="Century Gothic" w:hAnsi="Century Gothic" w:cs="Century Gothic"/>
          <w:sz w:val="17"/>
        </w:rPr>
        <w:t xml:space="preserve">This software system must be platform independent and portable (if possible), otherwise it will be primarily available for the Windows Operating System. The recommended software development tools recommended are but not limited to: Java on the front-end with a JavaFX Graphical User Interface and MySQL on the back-end DBMS. </w:t>
      </w:r>
    </w:p>
    <w:p w14:paraId="37F22C91" w14:textId="77777777" w:rsidR="00B63B21" w:rsidRDefault="00B63B21" w:rsidP="00B63B21">
      <w:pPr>
        <w:spacing w:after="194"/>
      </w:pPr>
      <w:r>
        <w:rPr>
          <w:rFonts w:ascii="Century Gothic" w:hAnsi="Century Gothic" w:cs="Century Gothic"/>
          <w:sz w:val="17"/>
        </w:rPr>
        <w:t xml:space="preserve"> </w:t>
      </w:r>
    </w:p>
    <w:p w14:paraId="60A47F94" w14:textId="77777777" w:rsidR="00B63B21" w:rsidRDefault="00B63B21" w:rsidP="00B63B21">
      <w:pPr>
        <w:spacing w:after="194"/>
      </w:pPr>
      <w:r>
        <w:rPr>
          <w:rFonts w:ascii="Century Gothic" w:hAnsi="Century Gothic" w:cs="Century Gothic"/>
          <w:sz w:val="17"/>
        </w:rPr>
        <w:t xml:space="preserve"> </w:t>
      </w:r>
    </w:p>
    <w:p w14:paraId="21BF46DB" w14:textId="77777777" w:rsidR="00B63B21" w:rsidRDefault="00B63B21" w:rsidP="00B63B21">
      <w:pPr>
        <w:spacing w:after="194"/>
      </w:pPr>
      <w:r>
        <w:rPr>
          <w:rFonts w:ascii="Century Gothic" w:hAnsi="Century Gothic" w:cs="Century Gothic"/>
          <w:sz w:val="17"/>
        </w:rPr>
        <w:t xml:space="preserve"> </w:t>
      </w:r>
    </w:p>
    <w:p w14:paraId="420DFD3A" w14:textId="77777777" w:rsidR="00B63B21" w:rsidRDefault="00B63B21" w:rsidP="00B63B21">
      <w:pPr>
        <w:spacing w:after="196"/>
      </w:pPr>
      <w:r>
        <w:rPr>
          <w:rFonts w:ascii="Century Gothic" w:hAnsi="Century Gothic" w:cs="Century Gothic"/>
          <w:sz w:val="17"/>
        </w:rPr>
        <w:t xml:space="preserve"> </w:t>
      </w:r>
    </w:p>
    <w:p w14:paraId="2DB8605B" w14:textId="77777777" w:rsidR="00B63B21" w:rsidRDefault="00B63B21" w:rsidP="00B63B21">
      <w:r>
        <w:rPr>
          <w:rFonts w:ascii="Century Gothic" w:hAnsi="Century Gothic" w:cs="Century Gothic"/>
          <w:sz w:val="17"/>
        </w:rPr>
        <w:t xml:space="preserve"> </w:t>
      </w:r>
    </w:p>
    <w:p w14:paraId="15554513" w14:textId="77777777" w:rsidR="00B63B21" w:rsidRDefault="00B63B21" w:rsidP="00F814B5">
      <w:pPr>
        <w:pStyle w:val="Heading3"/>
      </w:pPr>
      <w:r>
        <w:lastRenderedPageBreak/>
        <w:t xml:space="preserve">1.3 System Scope </w:t>
      </w:r>
    </w:p>
    <w:p w14:paraId="03479E5B" w14:textId="77777777" w:rsidR="00B63B21" w:rsidRDefault="00B63B21" w:rsidP="00B63B21">
      <w:pPr>
        <w:spacing w:after="220"/>
        <w:ind w:left="10" w:right="49" w:hanging="10"/>
      </w:pPr>
      <w:r>
        <w:rPr>
          <w:rFonts w:ascii="Century Gothic" w:hAnsi="Century Gothic" w:cs="Century Gothic"/>
          <w:sz w:val="17"/>
        </w:rPr>
        <w:t xml:space="preserve">Disease Information Center (subsystem) accesses the following entities: </w:t>
      </w:r>
    </w:p>
    <w:p w14:paraId="6D92C23A" w14:textId="77777777" w:rsidR="00B63B21" w:rsidRDefault="00B63B21" w:rsidP="00B63B21">
      <w:pPr>
        <w:numPr>
          <w:ilvl w:val="0"/>
          <w:numId w:val="33"/>
        </w:numPr>
        <w:spacing w:before="0" w:after="44" w:line="259" w:lineRule="auto"/>
        <w:ind w:right="49" w:hanging="360"/>
      </w:pPr>
      <w:r>
        <w:rPr>
          <w:rFonts w:ascii="Century Gothic" w:hAnsi="Century Gothic" w:cs="Century Gothic"/>
          <w:sz w:val="17"/>
        </w:rPr>
        <w:t xml:space="preserve">Disease Categories </w:t>
      </w:r>
    </w:p>
    <w:p w14:paraId="32321B9E" w14:textId="77777777" w:rsidR="00B63B21" w:rsidRDefault="00B63B21" w:rsidP="00B63B21">
      <w:pPr>
        <w:numPr>
          <w:ilvl w:val="0"/>
          <w:numId w:val="33"/>
        </w:numPr>
        <w:spacing w:before="0" w:after="47" w:line="259" w:lineRule="auto"/>
        <w:ind w:right="49" w:hanging="360"/>
      </w:pPr>
      <w:r>
        <w:rPr>
          <w:rFonts w:ascii="Century Gothic" w:hAnsi="Century Gothic" w:cs="Century Gothic"/>
          <w:sz w:val="17"/>
        </w:rPr>
        <w:t xml:space="preserve">Disease Definitions </w:t>
      </w:r>
    </w:p>
    <w:p w14:paraId="475A4035" w14:textId="77777777" w:rsidR="00B63B21" w:rsidRDefault="00B63B21" w:rsidP="00B63B21">
      <w:pPr>
        <w:numPr>
          <w:ilvl w:val="0"/>
          <w:numId w:val="33"/>
        </w:numPr>
        <w:spacing w:before="0" w:after="47" w:line="259" w:lineRule="auto"/>
        <w:ind w:right="49" w:hanging="360"/>
      </w:pPr>
      <w:r>
        <w:rPr>
          <w:rFonts w:ascii="Century Gothic" w:hAnsi="Century Gothic" w:cs="Century Gothic"/>
          <w:sz w:val="17"/>
        </w:rPr>
        <w:t xml:space="preserve">Disease Symptoms  </w:t>
      </w:r>
    </w:p>
    <w:p w14:paraId="6C5E19DA" w14:textId="77777777" w:rsidR="00B63B21" w:rsidRDefault="00B63B21" w:rsidP="00B63B21">
      <w:pPr>
        <w:numPr>
          <w:ilvl w:val="0"/>
          <w:numId w:val="33"/>
        </w:numPr>
        <w:spacing w:before="0" w:after="179" w:line="259" w:lineRule="auto"/>
        <w:ind w:right="49" w:hanging="360"/>
      </w:pPr>
      <w:r>
        <w:rPr>
          <w:rFonts w:ascii="Century Gothic" w:hAnsi="Century Gothic" w:cs="Century Gothic"/>
          <w:sz w:val="17"/>
        </w:rPr>
        <w:t xml:space="preserve">Disease Symptoms Matrix </w:t>
      </w:r>
    </w:p>
    <w:p w14:paraId="7112AFE9" w14:textId="77777777" w:rsidR="00B63B21" w:rsidRDefault="00B63B21" w:rsidP="00B63B21">
      <w:pPr>
        <w:spacing w:after="220"/>
        <w:ind w:left="10" w:right="49" w:hanging="10"/>
      </w:pPr>
      <w:r>
        <w:rPr>
          <w:rFonts w:ascii="Century Gothic" w:hAnsi="Century Gothic" w:cs="Century Gothic"/>
          <w:sz w:val="17"/>
        </w:rPr>
        <w:t xml:space="preserve">Disease Diagnosis Center (subsystem) accesses the following entities: </w:t>
      </w:r>
    </w:p>
    <w:p w14:paraId="74F37740" w14:textId="77777777" w:rsidR="00B63B21" w:rsidRDefault="00B63B21" w:rsidP="00B63B21">
      <w:pPr>
        <w:numPr>
          <w:ilvl w:val="0"/>
          <w:numId w:val="33"/>
        </w:numPr>
        <w:spacing w:before="0" w:after="47" w:line="259" w:lineRule="auto"/>
        <w:ind w:right="49" w:hanging="360"/>
      </w:pPr>
      <w:r>
        <w:rPr>
          <w:rFonts w:ascii="Century Gothic" w:hAnsi="Century Gothic" w:cs="Century Gothic"/>
          <w:sz w:val="17"/>
        </w:rPr>
        <w:t xml:space="preserve">Visiting Patrons </w:t>
      </w:r>
    </w:p>
    <w:p w14:paraId="3B32CAF6" w14:textId="77777777" w:rsidR="00B63B21" w:rsidRDefault="00B63B21" w:rsidP="00B63B21">
      <w:pPr>
        <w:numPr>
          <w:ilvl w:val="0"/>
          <w:numId w:val="33"/>
        </w:numPr>
        <w:spacing w:before="0" w:after="44" w:line="259" w:lineRule="auto"/>
        <w:ind w:right="49" w:hanging="360"/>
      </w:pPr>
      <w:r>
        <w:rPr>
          <w:rFonts w:ascii="Century Gothic" w:hAnsi="Century Gothic" w:cs="Century Gothic"/>
          <w:sz w:val="17"/>
        </w:rPr>
        <w:t xml:space="preserve">General requirements </w:t>
      </w:r>
    </w:p>
    <w:p w14:paraId="26A10AD2" w14:textId="77777777" w:rsidR="00B63B21" w:rsidRDefault="00B63B21" w:rsidP="00B63B21">
      <w:pPr>
        <w:numPr>
          <w:ilvl w:val="0"/>
          <w:numId w:val="33"/>
        </w:numPr>
        <w:spacing w:before="0" w:after="47" w:line="259" w:lineRule="auto"/>
        <w:ind w:right="49" w:hanging="360"/>
      </w:pPr>
      <w:r>
        <w:rPr>
          <w:rFonts w:ascii="Century Gothic" w:hAnsi="Century Gothic" w:cs="Century Gothic"/>
          <w:sz w:val="17"/>
        </w:rPr>
        <w:t xml:space="preserve">Diagnosis Summaries </w:t>
      </w:r>
    </w:p>
    <w:p w14:paraId="0B28F0C3" w14:textId="77777777" w:rsidR="00B63B21" w:rsidRDefault="00B63B21" w:rsidP="00B63B21">
      <w:pPr>
        <w:numPr>
          <w:ilvl w:val="0"/>
          <w:numId w:val="33"/>
        </w:numPr>
        <w:spacing w:before="0" w:after="45" w:line="259" w:lineRule="auto"/>
        <w:ind w:right="49" w:hanging="360"/>
      </w:pPr>
      <w:r>
        <w:rPr>
          <w:rFonts w:ascii="Century Gothic" w:hAnsi="Century Gothic" w:cs="Century Gothic"/>
          <w:sz w:val="17"/>
        </w:rPr>
        <w:t xml:space="preserve">Diagnosis Symptoms Details </w:t>
      </w:r>
    </w:p>
    <w:p w14:paraId="3CA90D7B" w14:textId="77777777" w:rsidR="00B63B21" w:rsidRDefault="00B63B21" w:rsidP="00B63B21">
      <w:pPr>
        <w:numPr>
          <w:ilvl w:val="0"/>
          <w:numId w:val="33"/>
        </w:numPr>
        <w:spacing w:before="0" w:after="180" w:line="259" w:lineRule="auto"/>
        <w:ind w:right="49" w:hanging="360"/>
      </w:pPr>
      <w:r>
        <w:rPr>
          <w:rFonts w:ascii="Century Gothic" w:hAnsi="Century Gothic" w:cs="Century Gothic"/>
          <w:sz w:val="17"/>
        </w:rPr>
        <w:t xml:space="preserve">Diagnosis Prescriptions </w:t>
      </w:r>
    </w:p>
    <w:p w14:paraId="3C76FAB4" w14:textId="77777777" w:rsidR="00B63B21" w:rsidRDefault="00B63B21" w:rsidP="00B63B21">
      <w:pPr>
        <w:spacing w:after="222"/>
        <w:ind w:left="10" w:right="49" w:hanging="10"/>
      </w:pPr>
      <w:r>
        <w:rPr>
          <w:rFonts w:ascii="Century Gothic" w:hAnsi="Century Gothic" w:cs="Century Gothic"/>
          <w:sz w:val="17"/>
        </w:rPr>
        <w:t xml:space="preserve">Control Information Center (subsystem) accesses the following entities: </w:t>
      </w:r>
    </w:p>
    <w:p w14:paraId="3B7CAF1F" w14:textId="77777777" w:rsidR="00B63B21" w:rsidRDefault="00B63B21" w:rsidP="00B63B21">
      <w:pPr>
        <w:numPr>
          <w:ilvl w:val="0"/>
          <w:numId w:val="33"/>
        </w:numPr>
        <w:spacing w:before="0" w:after="44" w:line="259" w:lineRule="auto"/>
        <w:ind w:right="49" w:hanging="360"/>
      </w:pPr>
      <w:r>
        <w:rPr>
          <w:rFonts w:ascii="Century Gothic" w:hAnsi="Century Gothic" w:cs="Century Gothic"/>
          <w:sz w:val="17"/>
        </w:rPr>
        <w:t xml:space="preserve">Countries </w:t>
      </w:r>
    </w:p>
    <w:p w14:paraId="39570909" w14:textId="77777777" w:rsidR="00B63B21" w:rsidRDefault="00B63B21" w:rsidP="00B63B21">
      <w:pPr>
        <w:numPr>
          <w:ilvl w:val="0"/>
          <w:numId w:val="33"/>
        </w:numPr>
        <w:spacing w:before="0" w:after="47" w:line="259" w:lineRule="auto"/>
        <w:ind w:right="49" w:hanging="360"/>
      </w:pPr>
      <w:r>
        <w:rPr>
          <w:rFonts w:ascii="Century Gothic" w:hAnsi="Century Gothic" w:cs="Century Gothic"/>
          <w:sz w:val="17"/>
        </w:rPr>
        <w:t xml:space="preserve">States </w:t>
      </w:r>
    </w:p>
    <w:p w14:paraId="5B0270C4" w14:textId="77777777" w:rsidR="00B63B21" w:rsidRDefault="00B63B21" w:rsidP="00B63B21">
      <w:pPr>
        <w:numPr>
          <w:ilvl w:val="0"/>
          <w:numId w:val="33"/>
        </w:numPr>
        <w:spacing w:before="0" w:after="179" w:line="259" w:lineRule="auto"/>
        <w:ind w:right="49" w:hanging="360"/>
      </w:pPr>
      <w:r>
        <w:rPr>
          <w:rFonts w:ascii="Century Gothic" w:hAnsi="Century Gothic" w:cs="Century Gothic"/>
          <w:sz w:val="17"/>
        </w:rPr>
        <w:t xml:space="preserve">Physicians </w:t>
      </w:r>
    </w:p>
    <w:p w14:paraId="07ACE885" w14:textId="77777777" w:rsidR="00B63B21" w:rsidRDefault="00B63B21" w:rsidP="00B63B21">
      <w:pPr>
        <w:spacing w:after="194"/>
        <w:ind w:left="10" w:right="49" w:hanging="10"/>
      </w:pPr>
      <w:r>
        <w:rPr>
          <w:rFonts w:ascii="Century Gothic" w:hAnsi="Century Gothic" w:cs="Century Gothic"/>
          <w:sz w:val="17"/>
        </w:rPr>
        <w:t xml:space="preserve">Other subsystems (read only) include the Inference Engine </w:t>
      </w:r>
    </w:p>
    <w:p w14:paraId="0F60FD94" w14:textId="77777777" w:rsidR="00B63B21" w:rsidRPr="00B63B21" w:rsidRDefault="00B63B21" w:rsidP="00F814B5">
      <w:pPr>
        <w:pStyle w:val="Heading3"/>
      </w:pPr>
      <w:r>
        <w:t>1.3.1</w:t>
      </w:r>
      <w:r w:rsidRPr="00B63B21">
        <w:t xml:space="preserve"> </w:t>
      </w:r>
      <w:r>
        <w:t>OFD</w:t>
      </w:r>
      <w:r w:rsidRPr="00B63B21">
        <w:t xml:space="preserve"> </w:t>
      </w:r>
    </w:p>
    <w:p w14:paraId="16ECC047" w14:textId="77777777" w:rsidR="00B63B21" w:rsidRDefault="00B63B21" w:rsidP="00B63B21">
      <w:pPr>
        <w:spacing w:after="44"/>
      </w:pPr>
      <w:r>
        <w:rPr>
          <w:rFonts w:ascii="Century Gothic" w:hAnsi="Century Gothic" w:cs="Century Gothic"/>
          <w:sz w:val="17"/>
        </w:rPr>
        <w:t xml:space="preserve"> </w:t>
      </w:r>
      <w:r>
        <w:rPr>
          <w:rFonts w:asciiTheme="majorHAnsi" w:eastAsiaTheme="majorEastAsia" w:hAnsiTheme="majorHAnsi" w:cstheme="majorBidi"/>
          <w:b/>
          <w:bCs/>
          <w:caps/>
          <w:noProof/>
          <w:color w:val="C00000"/>
          <w:spacing w:val="20"/>
          <w:sz w:val="24"/>
          <w:szCs w:val="24"/>
          <w:lang w:eastAsia="en-US"/>
        </w:rPr>
        <w:drawing>
          <wp:inline distT="0" distB="0" distL="0" distR="0" wp14:anchorId="45C3A06A" wp14:editId="7CEDC9B0">
            <wp:extent cx="4813908" cy="3993075"/>
            <wp:effectExtent l="0" t="0" r="6350" b="7620"/>
            <wp:docPr id="1" name="Picture 1" descr="C:\Users\peter\AppData\Local\Microsoft\Windows\INetCache\Content.Word\O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peter\AppData\Local\Microsoft\Windows\INetCache\Content.Word\OF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0255" cy="4006635"/>
                    </a:xfrm>
                    <a:prstGeom prst="rect">
                      <a:avLst/>
                    </a:prstGeom>
                    <a:noFill/>
                    <a:ln>
                      <a:noFill/>
                    </a:ln>
                  </pic:spPr>
                </pic:pic>
              </a:graphicData>
            </a:graphic>
          </wp:inline>
        </w:drawing>
      </w:r>
    </w:p>
    <w:p w14:paraId="13992F66" w14:textId="77777777" w:rsidR="00B63B21" w:rsidRDefault="00B63B21" w:rsidP="00B63B21"/>
    <w:p w14:paraId="76BC1A18" w14:textId="77777777" w:rsidR="00B63B21" w:rsidRPr="00B63B21" w:rsidRDefault="00B63B21" w:rsidP="00F814B5">
      <w:pPr>
        <w:pStyle w:val="Heading3"/>
      </w:pPr>
      <w:r w:rsidRPr="00B63B21">
        <w:lastRenderedPageBreak/>
        <w:t xml:space="preserve">1.3.2 ITC </w:t>
      </w:r>
    </w:p>
    <w:p w14:paraId="2941F3D8" w14:textId="77777777" w:rsidR="00B63B21" w:rsidRDefault="00B63B21" w:rsidP="00B63B21">
      <w:pPr>
        <w:spacing w:after="270"/>
        <w:ind w:right="-60"/>
      </w:pPr>
      <w:r>
        <w:rPr>
          <w:rFonts w:asciiTheme="majorHAnsi" w:eastAsiaTheme="majorEastAsia" w:hAnsiTheme="majorHAnsi" w:cstheme="majorBidi"/>
          <w:b/>
          <w:bCs/>
          <w:caps/>
          <w:noProof/>
          <w:color w:val="C00000"/>
          <w:spacing w:val="20"/>
          <w:sz w:val="24"/>
          <w:szCs w:val="24"/>
          <w:lang w:eastAsia="en-US"/>
        </w:rPr>
        <w:drawing>
          <wp:inline distT="0" distB="0" distL="0" distR="0" wp14:anchorId="495F5435" wp14:editId="692E450D">
            <wp:extent cx="5127296" cy="5607170"/>
            <wp:effectExtent l="0" t="0" r="0" b="0"/>
            <wp:docPr id="2" name="Picture 2" descr="I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T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8096" cy="5608045"/>
                    </a:xfrm>
                    <a:prstGeom prst="rect">
                      <a:avLst/>
                    </a:prstGeom>
                    <a:noFill/>
                    <a:ln>
                      <a:noFill/>
                    </a:ln>
                  </pic:spPr>
                </pic:pic>
              </a:graphicData>
            </a:graphic>
          </wp:inline>
        </w:drawing>
      </w:r>
    </w:p>
    <w:p w14:paraId="62347950" w14:textId="77777777" w:rsidR="00B63B21" w:rsidRPr="00B63B21" w:rsidRDefault="00B63B21" w:rsidP="00F814B5">
      <w:pPr>
        <w:pStyle w:val="Heading3"/>
      </w:pPr>
      <w:r w:rsidRPr="00B63B21">
        <w:t xml:space="preserve">1.3.3 Overview </w:t>
      </w:r>
    </w:p>
    <w:p w14:paraId="121ED5B8" w14:textId="77777777" w:rsidR="00B63B21" w:rsidRDefault="00B63B21" w:rsidP="00B63B21">
      <w:pPr>
        <w:spacing w:after="29"/>
        <w:ind w:left="10" w:right="49" w:hanging="10"/>
      </w:pPr>
      <w:r>
        <w:rPr>
          <w:rFonts w:ascii="Century Gothic" w:hAnsi="Century Gothic" w:cs="Century Gothic"/>
          <w:sz w:val="17"/>
        </w:rPr>
        <w:t xml:space="preserve">The program will work by first obtaining disease, doctor, and patient information via a questionnaire embedded within the program. This information will be stored in a central database. The comparison between entered symptoms and disease symptoms will be calculated within the inference engine by pulling information from the </w:t>
      </w:r>
    </w:p>
    <w:p w14:paraId="43F9BDA6" w14:textId="77777777" w:rsidR="00B63B21" w:rsidRDefault="00B63B21" w:rsidP="00B63B21">
      <w:pPr>
        <w:spacing w:after="240"/>
        <w:ind w:left="10" w:right="49" w:hanging="10"/>
      </w:pPr>
      <w:r>
        <w:rPr>
          <w:rFonts w:ascii="Century Gothic" w:hAnsi="Century Gothic" w:cs="Century Gothic"/>
          <w:sz w:val="17"/>
        </w:rPr>
        <w:t xml:space="preserve">Central Database using the Disease Information Center. The information will then be transferred to the Disease Diagnosis Center for diagnosis summary and reports.  </w:t>
      </w:r>
    </w:p>
    <w:p w14:paraId="5EED5FEC" w14:textId="77777777" w:rsidR="00B63B21" w:rsidRPr="00B63B21" w:rsidRDefault="00B63B21" w:rsidP="00F814B5">
      <w:pPr>
        <w:pStyle w:val="Heading3"/>
      </w:pPr>
      <w:r w:rsidRPr="00B63B21">
        <w:t xml:space="preserve">1.3.4 Disclaimer </w:t>
      </w:r>
    </w:p>
    <w:p w14:paraId="5385B9AC" w14:textId="77777777" w:rsidR="009822D2" w:rsidRPr="00B63B21" w:rsidRDefault="00B63B21" w:rsidP="00B63B21">
      <w:pPr>
        <w:spacing w:after="187"/>
        <w:ind w:left="10" w:right="49" w:hanging="10"/>
      </w:pPr>
      <w:r>
        <w:rPr>
          <w:rFonts w:ascii="Century Gothic" w:hAnsi="Century Gothic" w:cs="Century Gothic"/>
          <w:sz w:val="17"/>
        </w:rPr>
        <w:t>Disclaimer: All information inside database before being put into production is not accurate and used for testing purposes of the program only. Test information must be deleted before implementation. The company is not responsible for any falsely entered information. The diagnosis system should not be used alone to diagnose any disease, but should be a pointer/starting point for the doctor, and make checking in for the patient easy</w:t>
      </w:r>
    </w:p>
    <w:p w14:paraId="4C30ECA0" w14:textId="77777777" w:rsidR="009822D2" w:rsidRDefault="009822D2" w:rsidP="00802811">
      <w:pPr>
        <w:rPr>
          <w:rFonts w:asciiTheme="majorHAnsi" w:eastAsiaTheme="majorEastAsia" w:hAnsiTheme="majorHAnsi" w:cstheme="majorBidi"/>
          <w:b/>
          <w:bCs/>
          <w:caps/>
          <w:color w:val="C00000"/>
          <w:spacing w:val="20"/>
          <w:sz w:val="24"/>
          <w:szCs w:val="24"/>
        </w:rPr>
      </w:pPr>
    </w:p>
    <w:p w14:paraId="0BF29A9B" w14:textId="77777777" w:rsidR="009822D2" w:rsidRDefault="009822D2" w:rsidP="009822D2">
      <w:pPr>
        <w:pStyle w:val="Heading2"/>
      </w:pPr>
    </w:p>
    <w:p w14:paraId="32E8AD48" w14:textId="2C57E645" w:rsidR="00B63B21" w:rsidRDefault="00B63B21" w:rsidP="00653524">
      <w:pPr>
        <w:pStyle w:val="Heading2"/>
        <w:numPr>
          <w:ilvl w:val="0"/>
          <w:numId w:val="26"/>
        </w:numPr>
      </w:pPr>
      <w:r>
        <w:t>Design Conventions</w:t>
      </w:r>
    </w:p>
    <w:p w14:paraId="18343F8C" w14:textId="77777777" w:rsidR="00653524" w:rsidRDefault="00653524" w:rsidP="00653524">
      <w:r>
        <w:t>The Design Conventions will proceed under the following captions:</w:t>
      </w:r>
    </w:p>
    <w:p w14:paraId="27768CC4" w14:textId="77777777" w:rsidR="00653524" w:rsidRDefault="00653524" w:rsidP="00653524">
      <w:r>
        <w:t>• Overview</w:t>
      </w:r>
    </w:p>
    <w:p w14:paraId="0A0309CE" w14:textId="77777777" w:rsidR="00653524" w:rsidRDefault="00653524" w:rsidP="00653524">
      <w:r>
        <w:t>• Object Naming Convention</w:t>
      </w:r>
    </w:p>
    <w:p w14:paraId="269F8430" w14:textId="0C0F100B" w:rsidR="00653524" w:rsidRPr="00653524" w:rsidRDefault="00653524" w:rsidP="00653524">
      <w:r>
        <w:t>• References</w:t>
      </w:r>
    </w:p>
    <w:p w14:paraId="234C804B" w14:textId="77777777" w:rsidR="00EE034D" w:rsidRDefault="00EE034D" w:rsidP="00F814B5">
      <w:pPr>
        <w:pStyle w:val="Heading3"/>
      </w:pPr>
      <w:r>
        <w:t>2.1 Overview</w:t>
      </w:r>
    </w:p>
    <w:p w14:paraId="48E28E9E" w14:textId="77777777" w:rsidR="00EE034D" w:rsidRPr="002D20D2" w:rsidRDefault="00EE034D" w:rsidP="00EE034D">
      <w:pPr>
        <w:rPr>
          <w:sz w:val="24"/>
          <w:szCs w:val="24"/>
        </w:rPr>
      </w:pPr>
      <w:r w:rsidRPr="002D20D2">
        <w:rPr>
          <w:sz w:val="24"/>
          <w:szCs w:val="24"/>
        </w:rPr>
        <w:t>The object naming convention employed will be based on Foster’s proposal (see</w:t>
      </w:r>
      <w:r>
        <w:rPr>
          <w:sz w:val="24"/>
          <w:szCs w:val="24"/>
        </w:rPr>
        <w:t xml:space="preserve"> </w:t>
      </w:r>
      <w:r w:rsidRPr="002D20D2">
        <w:rPr>
          <w:sz w:val="24"/>
          <w:szCs w:val="24"/>
        </w:rPr>
        <w:t>[Foster 2010b]) and paraphrased in the figure under section 2.2.</w:t>
      </w:r>
    </w:p>
    <w:p w14:paraId="36862747" w14:textId="77777777" w:rsidR="00EE034D" w:rsidRPr="002D20D2" w:rsidRDefault="00EE034D" w:rsidP="00EE034D">
      <w:pPr>
        <w:rPr>
          <w:sz w:val="24"/>
          <w:szCs w:val="24"/>
        </w:rPr>
      </w:pPr>
    </w:p>
    <w:p w14:paraId="539DAD80" w14:textId="77777777" w:rsidR="00EE034D" w:rsidRPr="002D20D2" w:rsidRDefault="00EE034D" w:rsidP="00EE034D">
      <w:pPr>
        <w:rPr>
          <w:sz w:val="24"/>
          <w:szCs w:val="24"/>
        </w:rPr>
      </w:pPr>
      <w:r w:rsidRPr="002D20D2">
        <w:rPr>
          <w:sz w:val="24"/>
          <w:szCs w:val="24"/>
        </w:rPr>
        <w:t>Database and object specification will observe the guidelines for the Entity Specification Grid (ESG) as described in [Foster 2010a]. For each ESG, the following conventions hold:</w:t>
      </w:r>
    </w:p>
    <w:p w14:paraId="6315F81E" w14:textId="77777777" w:rsidR="00EE034D" w:rsidRPr="002D20D2" w:rsidRDefault="00EE034D" w:rsidP="00EE034D">
      <w:pPr>
        <w:rPr>
          <w:sz w:val="24"/>
          <w:szCs w:val="24"/>
        </w:rPr>
      </w:pPr>
    </w:p>
    <w:p w14:paraId="5CDC70F6" w14:textId="77777777" w:rsidR="00EE034D" w:rsidRPr="002D20D2" w:rsidRDefault="00EE034D" w:rsidP="00EE034D">
      <w:pPr>
        <w:pStyle w:val="ListParagraph"/>
        <w:numPr>
          <w:ilvl w:val="0"/>
          <w:numId w:val="31"/>
        </w:numPr>
        <w:spacing w:before="0"/>
        <w:ind w:right="0"/>
        <w:rPr>
          <w:sz w:val="24"/>
          <w:szCs w:val="24"/>
        </w:rPr>
      </w:pPr>
      <w:r w:rsidRPr="002D20D2">
        <w:rPr>
          <w:sz w:val="24"/>
          <w:szCs w:val="24"/>
        </w:rPr>
        <w:t xml:space="preserve">The entities (object types) as presented, will easily transition into a set of normalized relational database. </w:t>
      </w:r>
    </w:p>
    <w:p w14:paraId="0FE673F3" w14:textId="77777777" w:rsidR="00EE034D" w:rsidRPr="002D20D2" w:rsidRDefault="00EE034D" w:rsidP="00EE034D">
      <w:pPr>
        <w:pStyle w:val="ListParagraph"/>
        <w:numPr>
          <w:ilvl w:val="0"/>
          <w:numId w:val="31"/>
        </w:numPr>
        <w:spacing w:before="0"/>
        <w:ind w:right="0"/>
        <w:rPr>
          <w:sz w:val="24"/>
          <w:szCs w:val="24"/>
        </w:rPr>
      </w:pPr>
      <w:r w:rsidRPr="002D20D2">
        <w:rPr>
          <w:sz w:val="24"/>
          <w:szCs w:val="24"/>
        </w:rPr>
        <w:t xml:space="preserve"> For entity, the reference name is indicated first, followed by the descriptive name, and the implementation name (indicated in square brackets). The reference name is used for cross referencing (for instance in the case of foreign key references). The implementation name is what will be used when</w:t>
      </w:r>
      <w:r>
        <w:rPr>
          <w:sz w:val="24"/>
          <w:szCs w:val="24"/>
        </w:rPr>
        <w:t xml:space="preserve"> </w:t>
      </w:r>
      <w:r w:rsidRPr="002D20D2">
        <w:rPr>
          <w:sz w:val="24"/>
          <w:szCs w:val="24"/>
        </w:rPr>
        <w:t xml:space="preserve">the database and its related objects are created. </w:t>
      </w:r>
    </w:p>
    <w:p w14:paraId="16FAD7F1" w14:textId="77777777" w:rsidR="00EE034D" w:rsidRPr="002D20D2" w:rsidRDefault="00EE034D" w:rsidP="00EE034D">
      <w:pPr>
        <w:pStyle w:val="ListParagraph"/>
        <w:numPr>
          <w:ilvl w:val="0"/>
          <w:numId w:val="31"/>
        </w:numPr>
        <w:spacing w:before="0"/>
        <w:ind w:right="0"/>
        <w:rPr>
          <w:sz w:val="24"/>
          <w:szCs w:val="24"/>
        </w:rPr>
      </w:pPr>
      <w:r w:rsidRPr="002D20D2">
        <w:rPr>
          <w:sz w:val="24"/>
          <w:szCs w:val="24"/>
        </w:rPr>
        <w:t xml:space="preserve">Attributes that must be non-null are preceded by an asterisk (*). </w:t>
      </w:r>
    </w:p>
    <w:p w14:paraId="303B07E7" w14:textId="77777777" w:rsidR="00EE034D" w:rsidRPr="002D20D2" w:rsidRDefault="00EE034D" w:rsidP="00EE034D">
      <w:pPr>
        <w:pStyle w:val="ListParagraph"/>
        <w:numPr>
          <w:ilvl w:val="0"/>
          <w:numId w:val="31"/>
        </w:numPr>
        <w:spacing w:before="0"/>
        <w:ind w:right="0"/>
        <w:rPr>
          <w:sz w:val="24"/>
          <w:szCs w:val="24"/>
        </w:rPr>
      </w:pPr>
      <w:r w:rsidRPr="002D20D2">
        <w:rPr>
          <w:sz w:val="24"/>
          <w:szCs w:val="24"/>
        </w:rPr>
        <w:t xml:space="preserve">All attributes are numbered sequentially to assist in referencing. </w:t>
      </w:r>
    </w:p>
    <w:p w14:paraId="63AAEA1B" w14:textId="77777777" w:rsidR="00EE034D" w:rsidRPr="002D20D2" w:rsidRDefault="00EE034D" w:rsidP="00EE034D">
      <w:pPr>
        <w:pStyle w:val="ListParagraph"/>
        <w:numPr>
          <w:ilvl w:val="0"/>
          <w:numId w:val="31"/>
        </w:numPr>
        <w:spacing w:before="0"/>
        <w:ind w:right="0"/>
        <w:rPr>
          <w:sz w:val="24"/>
          <w:szCs w:val="24"/>
        </w:rPr>
      </w:pPr>
      <w:r w:rsidRPr="002D20D2">
        <w:rPr>
          <w:sz w:val="24"/>
          <w:szCs w:val="24"/>
        </w:rPr>
        <w:t xml:space="preserve">For each attribute, the physical characteristics will be given (as described in the next section); the attributes implementation name will be indicated in square brackets; it will be indicated whether the attribute is a foreign key. </w:t>
      </w:r>
    </w:p>
    <w:p w14:paraId="2EE3E8B3" w14:textId="77777777" w:rsidR="00EE034D" w:rsidRPr="002D20D2" w:rsidRDefault="00EE034D" w:rsidP="00EE034D">
      <w:pPr>
        <w:pStyle w:val="ListParagraph"/>
        <w:numPr>
          <w:ilvl w:val="0"/>
          <w:numId w:val="31"/>
        </w:numPr>
        <w:spacing w:before="0"/>
        <w:ind w:right="0"/>
        <w:rPr>
          <w:sz w:val="24"/>
          <w:szCs w:val="24"/>
        </w:rPr>
      </w:pPr>
      <w:r w:rsidRPr="002D20D2">
        <w:rPr>
          <w:sz w:val="24"/>
          <w:szCs w:val="24"/>
        </w:rPr>
        <w:t xml:space="preserve">The characteristic of each attribute is indicated in square braces ([ ]). An A denotes an alphanumeric data type, followed by the length in bytes. N denotes a numeric data type, followed by the length in bytes. L denotes “logical” data type. B denotes a BLOB. M denotes a variable length (memo) data type for free formatted text. T denotes time stamp. </w:t>
      </w:r>
    </w:p>
    <w:p w14:paraId="7862DB2A" w14:textId="77777777" w:rsidR="00EE034D" w:rsidRPr="002D20D2" w:rsidRDefault="00EE034D" w:rsidP="00EE034D">
      <w:pPr>
        <w:pStyle w:val="ListParagraph"/>
        <w:numPr>
          <w:ilvl w:val="0"/>
          <w:numId w:val="31"/>
        </w:numPr>
        <w:spacing w:before="0"/>
        <w:ind w:right="0"/>
        <w:rPr>
          <w:sz w:val="24"/>
          <w:szCs w:val="24"/>
        </w:rPr>
      </w:pPr>
      <w:r w:rsidRPr="002D20D2">
        <w:rPr>
          <w:sz w:val="24"/>
          <w:szCs w:val="24"/>
        </w:rPr>
        <w:t>Implementation names are indicated (within square brackets) for all database objects that will be created.</w:t>
      </w:r>
    </w:p>
    <w:p w14:paraId="037EC6AF" w14:textId="77777777" w:rsidR="00EE034D" w:rsidRPr="002D20D2" w:rsidRDefault="00EE034D" w:rsidP="00EE034D">
      <w:pPr>
        <w:pStyle w:val="ListParagraph"/>
        <w:numPr>
          <w:ilvl w:val="0"/>
          <w:numId w:val="31"/>
        </w:numPr>
        <w:spacing w:before="0"/>
        <w:ind w:right="0"/>
        <w:rPr>
          <w:sz w:val="24"/>
          <w:szCs w:val="24"/>
        </w:rPr>
      </w:pPr>
      <w:r w:rsidRPr="002D20D2">
        <w:rPr>
          <w:sz w:val="24"/>
          <w:szCs w:val="24"/>
        </w:rPr>
        <w:t xml:space="preserve">Data elements that will be implemented as foreign keys, in the normalized relational database, are identified by comment in curly braces, specifying what entity they reference. </w:t>
      </w:r>
    </w:p>
    <w:p w14:paraId="3198D4C2" w14:textId="77777777" w:rsidR="00EE034D" w:rsidRPr="002D20D2" w:rsidRDefault="00EE034D" w:rsidP="00EE034D">
      <w:pPr>
        <w:pStyle w:val="ListParagraph"/>
        <w:numPr>
          <w:ilvl w:val="0"/>
          <w:numId w:val="31"/>
        </w:numPr>
        <w:spacing w:before="0"/>
        <w:ind w:right="0"/>
        <w:rPr>
          <w:sz w:val="24"/>
          <w:szCs w:val="24"/>
        </w:rPr>
      </w:pPr>
      <w:r w:rsidRPr="002D20D2">
        <w:rPr>
          <w:sz w:val="24"/>
          <w:szCs w:val="24"/>
        </w:rPr>
        <w:t xml:space="preserve">In specifying primary keys and indexes, the attribute number(s) is (are) specified in square brackets. </w:t>
      </w:r>
    </w:p>
    <w:p w14:paraId="4F26DE42" w14:textId="77777777" w:rsidR="00EE034D" w:rsidRPr="002D20D2" w:rsidRDefault="00EE034D" w:rsidP="00EE034D">
      <w:pPr>
        <w:pStyle w:val="ListParagraph"/>
        <w:numPr>
          <w:ilvl w:val="0"/>
          <w:numId w:val="31"/>
        </w:numPr>
        <w:spacing w:before="0"/>
        <w:ind w:right="0"/>
        <w:rPr>
          <w:sz w:val="24"/>
          <w:szCs w:val="24"/>
        </w:rPr>
      </w:pPr>
      <w:r w:rsidRPr="002D20D2">
        <w:rPr>
          <w:sz w:val="24"/>
          <w:szCs w:val="24"/>
        </w:rPr>
        <w:lastRenderedPageBreak/>
        <w:t xml:space="preserve">Indexes (including primary key or candidate keys) to be defined on the entity are indicated. </w:t>
      </w:r>
    </w:p>
    <w:p w14:paraId="21296444" w14:textId="77777777" w:rsidR="00EE034D" w:rsidRPr="002D20D2" w:rsidRDefault="00EE034D" w:rsidP="00EE034D">
      <w:pPr>
        <w:pStyle w:val="ListParagraph"/>
        <w:numPr>
          <w:ilvl w:val="0"/>
          <w:numId w:val="31"/>
        </w:numPr>
        <w:spacing w:before="0"/>
        <w:ind w:right="0"/>
        <w:rPr>
          <w:sz w:val="24"/>
          <w:szCs w:val="24"/>
        </w:rPr>
      </w:pPr>
      <w:r w:rsidRPr="002D20D2">
        <w:rPr>
          <w:sz w:val="24"/>
          <w:szCs w:val="24"/>
        </w:rPr>
        <w:t xml:space="preserve">For each entity a comment describing the data to be stored is provided. Additionally, the entities implementation name is indicated in square brackets. </w:t>
      </w:r>
    </w:p>
    <w:p w14:paraId="4BF859D2" w14:textId="77777777" w:rsidR="00EE034D" w:rsidRPr="002D20D2" w:rsidRDefault="00EE034D" w:rsidP="00EE034D">
      <w:pPr>
        <w:pStyle w:val="ListParagraph"/>
        <w:numPr>
          <w:ilvl w:val="0"/>
          <w:numId w:val="31"/>
        </w:numPr>
        <w:spacing w:before="0"/>
        <w:ind w:right="0"/>
      </w:pPr>
      <w:r w:rsidRPr="002D20D2">
        <w:rPr>
          <w:sz w:val="24"/>
          <w:szCs w:val="24"/>
        </w:rPr>
        <w:t>Each operation defined on an entity will be given an implementation name, indicated in square brackets.</w:t>
      </w:r>
    </w:p>
    <w:p w14:paraId="119AB452" w14:textId="77777777" w:rsidR="00EE034D" w:rsidRPr="00DD5491" w:rsidRDefault="00EE034D" w:rsidP="00EE034D">
      <w:pPr>
        <w:ind w:left="0"/>
      </w:pPr>
    </w:p>
    <w:p w14:paraId="770457E5" w14:textId="77777777" w:rsidR="00DD5491" w:rsidRDefault="00EE034D" w:rsidP="00F814B5">
      <w:pPr>
        <w:pStyle w:val="Heading3"/>
      </w:pPr>
      <w:r>
        <w:t>2.2</w:t>
      </w:r>
      <w:r w:rsidR="003F4A91" w:rsidRPr="003F4A91">
        <w:t xml:space="preserve"> </w:t>
      </w:r>
      <w:r w:rsidR="003F4A91">
        <w:t>Object Naming Convention</w:t>
      </w:r>
    </w:p>
    <w:tbl>
      <w:tblPr>
        <w:tblStyle w:val="TableGrid2"/>
        <w:tblW w:w="0" w:type="auto"/>
        <w:tblLook w:val="04A0" w:firstRow="1" w:lastRow="0" w:firstColumn="1" w:lastColumn="0" w:noHBand="0" w:noVBand="1"/>
      </w:tblPr>
      <w:tblGrid>
        <w:gridCol w:w="9350"/>
      </w:tblGrid>
      <w:tr w:rsidR="003F4A91" w:rsidRPr="003F4A91" w14:paraId="25AFCEE0" w14:textId="77777777" w:rsidTr="003F4A91">
        <w:tc>
          <w:tcPr>
            <w:tcW w:w="9350" w:type="dxa"/>
          </w:tcPr>
          <w:p w14:paraId="7CACEF8A" w14:textId="77777777" w:rsidR="003F4A91" w:rsidRPr="003F4A91" w:rsidRDefault="003F4A91" w:rsidP="003F4A91">
            <w:pPr>
              <w:spacing w:before="0"/>
              <w:ind w:left="0" w:right="0"/>
              <w:rPr>
                <w:rFonts w:ascii="Century Gothic" w:eastAsia="Meiryo" w:hAnsi="Century Gothic" w:cs="Times New Roman"/>
              </w:rPr>
            </w:pPr>
            <w:r w:rsidRPr="003F4A91">
              <w:rPr>
                <w:rFonts w:ascii="Century Gothic" w:eastAsia="Meiryo" w:hAnsi="Century Gothic" w:cs="Times New Roman"/>
              </w:rPr>
              <w:t>Object Name: SSSXXXXXX_MMn where</w:t>
            </w:r>
          </w:p>
          <w:p w14:paraId="116E6B02" w14:textId="77777777" w:rsidR="003F4A91" w:rsidRPr="003F4A91" w:rsidRDefault="003F4A91" w:rsidP="003F4A91">
            <w:pPr>
              <w:spacing w:before="0"/>
              <w:ind w:left="0" w:right="0"/>
              <w:rPr>
                <w:rFonts w:ascii="Century Gothic" w:eastAsia="Meiryo" w:hAnsi="Century Gothic" w:cs="Times New Roman"/>
              </w:rPr>
            </w:pPr>
          </w:p>
          <w:p w14:paraId="540BF887" w14:textId="77777777" w:rsidR="003F4A91" w:rsidRPr="003F4A91" w:rsidRDefault="003F4A91" w:rsidP="003F4A91">
            <w:pPr>
              <w:spacing w:before="0"/>
              <w:ind w:left="0" w:right="0"/>
              <w:rPr>
                <w:rFonts w:ascii="Century Gothic" w:eastAsia="Meiryo" w:hAnsi="Century Gothic" w:cs="Times New Roman"/>
              </w:rPr>
            </w:pPr>
            <w:r w:rsidRPr="003F4A91">
              <w:rPr>
                <w:rFonts w:ascii="Century Gothic" w:eastAsia="Meiryo" w:hAnsi="Century Gothic" w:cs="Times New Roman"/>
              </w:rPr>
              <w:t>SSS represents the system or subsystem abbreviation (1-3 bytes);</w:t>
            </w:r>
          </w:p>
          <w:p w14:paraId="6A4A33D9" w14:textId="77777777" w:rsidR="003F4A91" w:rsidRPr="003F4A91" w:rsidRDefault="003F4A91" w:rsidP="003F4A91">
            <w:pPr>
              <w:spacing w:before="0"/>
              <w:ind w:left="0" w:right="0"/>
              <w:rPr>
                <w:rFonts w:ascii="Century Gothic" w:eastAsia="Meiryo" w:hAnsi="Century Gothic" w:cs="Times New Roman"/>
              </w:rPr>
            </w:pPr>
            <w:r w:rsidRPr="003F4A91">
              <w:rPr>
                <w:rFonts w:ascii="Century Gothic" w:eastAsia="Meiryo" w:hAnsi="Century Gothic" w:cs="Times New Roman"/>
              </w:rPr>
              <w:t>MMn represents the object mode or purpose (1-3 bytes);</w:t>
            </w:r>
          </w:p>
          <w:p w14:paraId="3BB3FFBF" w14:textId="77777777" w:rsidR="003F4A91" w:rsidRPr="003F4A91" w:rsidRDefault="003F4A91" w:rsidP="003F4A91">
            <w:pPr>
              <w:spacing w:before="0"/>
              <w:ind w:left="0" w:right="0"/>
              <w:rPr>
                <w:rFonts w:ascii="Century Gothic" w:eastAsia="Meiryo" w:hAnsi="Century Gothic" w:cs="Times New Roman"/>
              </w:rPr>
            </w:pPr>
            <w:r w:rsidRPr="003F4A91">
              <w:rPr>
                <w:rFonts w:ascii="Century Gothic" w:eastAsia="Meiryo" w:hAnsi="Century Gothic" w:cs="Times New Roman"/>
              </w:rPr>
              <w:t>XXXXXXXXX represents the descriptive name of the object (6-8 bytes).</w:t>
            </w:r>
          </w:p>
          <w:p w14:paraId="03671C28" w14:textId="77777777" w:rsidR="003F4A91" w:rsidRPr="003F4A91" w:rsidRDefault="003F4A91" w:rsidP="003F4A91">
            <w:pPr>
              <w:spacing w:before="0"/>
              <w:ind w:left="0" w:right="0"/>
              <w:rPr>
                <w:rFonts w:ascii="Century Gothic" w:eastAsia="Meiryo" w:hAnsi="Century Gothic" w:cs="Times New Roman"/>
              </w:rPr>
            </w:pPr>
          </w:p>
        </w:tc>
      </w:tr>
      <w:tr w:rsidR="003F4A91" w:rsidRPr="003F4A91" w14:paraId="44609966" w14:textId="77777777" w:rsidTr="003F4A91">
        <w:tc>
          <w:tcPr>
            <w:tcW w:w="9350" w:type="dxa"/>
          </w:tcPr>
          <w:p w14:paraId="64A01E85" w14:textId="77777777" w:rsidR="003F4A91" w:rsidRPr="003F4A91" w:rsidRDefault="003F4A91" w:rsidP="003F4A91">
            <w:pPr>
              <w:spacing w:before="0"/>
              <w:ind w:left="0" w:right="0"/>
              <w:rPr>
                <w:rFonts w:ascii="Century Gothic" w:eastAsia="Meiryo" w:hAnsi="Century Gothic" w:cs="Times New Roman"/>
              </w:rPr>
            </w:pPr>
            <w:r w:rsidRPr="003F4A91">
              <w:rPr>
                <w:rFonts w:ascii="Century Gothic" w:eastAsia="Meiryo" w:hAnsi="Century Gothic" w:cs="Times New Roman"/>
              </w:rPr>
              <w:t xml:space="preserve">Valid </w:t>
            </w:r>
            <w:r w:rsidR="00A6158F">
              <w:rPr>
                <w:rFonts w:ascii="Century Gothic" w:eastAsia="Meiryo" w:hAnsi="Century Gothic" w:cs="Times New Roman"/>
              </w:rPr>
              <w:t>subsystem abbreviations include</w:t>
            </w:r>
          </w:p>
          <w:p w14:paraId="6DBFC887" w14:textId="77777777" w:rsidR="003F4A91" w:rsidRPr="003F4A91" w:rsidRDefault="003F4A91" w:rsidP="003F4A91">
            <w:pPr>
              <w:spacing w:before="0"/>
              <w:ind w:left="0" w:right="0"/>
              <w:rPr>
                <w:rFonts w:ascii="Century Gothic" w:eastAsia="Meiryo" w:hAnsi="Century Gothic" w:cs="Times New Roman"/>
              </w:rPr>
            </w:pPr>
          </w:p>
          <w:p w14:paraId="717CD8AD" w14:textId="77777777" w:rsidR="003F4A91" w:rsidRPr="003F4A91" w:rsidRDefault="003F4A91" w:rsidP="003F4A91">
            <w:pPr>
              <w:spacing w:before="0"/>
              <w:ind w:left="0" w:right="0"/>
              <w:rPr>
                <w:rFonts w:ascii="Century Gothic" w:eastAsia="Meiryo" w:hAnsi="Century Gothic" w:cs="Times New Roman"/>
              </w:rPr>
            </w:pPr>
            <w:r w:rsidRPr="003F4A91">
              <w:rPr>
                <w:rFonts w:ascii="Century Gothic" w:eastAsia="Meiryo" w:hAnsi="Century Gothic" w:cs="Times New Roman"/>
              </w:rPr>
              <w:t>DIC:</w:t>
            </w:r>
            <w:r w:rsidRPr="003F4A91">
              <w:rPr>
                <w:rFonts w:ascii="Century Gothic" w:eastAsia="Meiryo" w:hAnsi="Century Gothic" w:cs="Times New Roman"/>
              </w:rPr>
              <w:tab/>
              <w:t>Disease Information Center</w:t>
            </w:r>
          </w:p>
          <w:p w14:paraId="5D916BF1" w14:textId="77777777" w:rsidR="003F4A91" w:rsidRPr="003F4A91" w:rsidRDefault="003F4A91" w:rsidP="003F4A91">
            <w:pPr>
              <w:spacing w:before="0"/>
              <w:ind w:left="0" w:right="0"/>
              <w:rPr>
                <w:rFonts w:ascii="Century Gothic" w:eastAsia="Meiryo" w:hAnsi="Century Gothic" w:cs="Times New Roman"/>
              </w:rPr>
            </w:pPr>
            <w:r w:rsidRPr="003F4A91">
              <w:rPr>
                <w:rFonts w:ascii="Century Gothic" w:eastAsia="Meiryo" w:hAnsi="Century Gothic" w:cs="Times New Roman"/>
              </w:rPr>
              <w:t>CIC:</w:t>
            </w:r>
            <w:r w:rsidRPr="003F4A91">
              <w:rPr>
                <w:rFonts w:ascii="Century Gothic" w:eastAsia="Meiryo" w:hAnsi="Century Gothic" w:cs="Times New Roman"/>
              </w:rPr>
              <w:tab/>
              <w:t>Control Information Center</w:t>
            </w:r>
          </w:p>
          <w:p w14:paraId="2EE6E993" w14:textId="77777777" w:rsidR="003F4A91" w:rsidRPr="003F4A91" w:rsidRDefault="003F4A91" w:rsidP="003F4A91">
            <w:pPr>
              <w:spacing w:before="0"/>
              <w:ind w:left="0" w:right="0"/>
              <w:rPr>
                <w:rFonts w:ascii="Century Gothic" w:eastAsia="Meiryo" w:hAnsi="Century Gothic" w:cs="Times New Roman"/>
              </w:rPr>
            </w:pPr>
            <w:r w:rsidRPr="003F4A91">
              <w:rPr>
                <w:rFonts w:ascii="Century Gothic" w:eastAsia="Meiryo" w:hAnsi="Century Gothic" w:cs="Times New Roman"/>
              </w:rPr>
              <w:t>DDC:</w:t>
            </w:r>
            <w:r w:rsidRPr="003F4A91">
              <w:rPr>
                <w:rFonts w:ascii="Century Gothic" w:eastAsia="Meiryo" w:hAnsi="Century Gothic" w:cs="Times New Roman"/>
              </w:rPr>
              <w:tab/>
              <w:t>Disease Diagnosis Center</w:t>
            </w:r>
          </w:p>
          <w:p w14:paraId="6B9B6AE4" w14:textId="77777777" w:rsidR="003F4A91" w:rsidRPr="003F4A91" w:rsidRDefault="003F4A91" w:rsidP="003F4A91">
            <w:pPr>
              <w:spacing w:before="0"/>
              <w:ind w:left="0" w:right="0"/>
              <w:rPr>
                <w:rFonts w:ascii="Century Gothic" w:eastAsia="Meiryo" w:hAnsi="Century Gothic" w:cs="Times New Roman"/>
              </w:rPr>
            </w:pPr>
          </w:p>
        </w:tc>
      </w:tr>
      <w:tr w:rsidR="003F4A91" w:rsidRPr="003F4A91" w14:paraId="43789E8A" w14:textId="77777777" w:rsidTr="003F4A91">
        <w:tc>
          <w:tcPr>
            <w:tcW w:w="9350" w:type="dxa"/>
          </w:tcPr>
          <w:p w14:paraId="48E9BF89" w14:textId="77777777" w:rsidR="003F4A91" w:rsidRPr="003F4A91" w:rsidRDefault="003F4A91" w:rsidP="003F4A91">
            <w:pPr>
              <w:spacing w:before="0"/>
              <w:ind w:left="0" w:right="0"/>
              <w:rPr>
                <w:rFonts w:ascii="Century Gothic" w:eastAsia="Meiryo" w:hAnsi="Century Gothic" w:cs="Times New Roman"/>
              </w:rPr>
            </w:pPr>
            <w:r w:rsidRPr="003F4A91">
              <w:rPr>
                <w:rFonts w:ascii="Century Gothic" w:eastAsia="Meiryo" w:hAnsi="Century Gothic" w:cs="Times New Roman"/>
              </w:rPr>
              <w:t>Valid mode abbreviations include:</w:t>
            </w:r>
          </w:p>
          <w:p w14:paraId="4A65D0AC" w14:textId="77777777" w:rsidR="003F4A91" w:rsidRPr="003F4A91" w:rsidRDefault="003F4A91" w:rsidP="003F4A91">
            <w:pPr>
              <w:spacing w:before="0"/>
              <w:ind w:left="0" w:right="0"/>
              <w:rPr>
                <w:rFonts w:ascii="Century Gothic" w:eastAsia="Meiryo" w:hAnsi="Century Gothic" w:cs="Times New Roman"/>
              </w:rPr>
            </w:pPr>
          </w:p>
          <w:p w14:paraId="3F033186" w14:textId="77777777" w:rsidR="003F4A91" w:rsidRPr="003F4A91" w:rsidRDefault="003F4A91" w:rsidP="003F4A91">
            <w:pPr>
              <w:spacing w:before="0"/>
              <w:ind w:left="0" w:right="0"/>
              <w:rPr>
                <w:rFonts w:ascii="Century Gothic" w:eastAsia="Meiryo" w:hAnsi="Century Gothic" w:cs="Times New Roman"/>
              </w:rPr>
            </w:pPr>
            <w:r w:rsidRPr="003F4A91">
              <w:rPr>
                <w:rFonts w:ascii="Century Gothic" w:eastAsia="Meiryo" w:hAnsi="Century Gothic" w:cs="Times New Roman"/>
              </w:rPr>
              <w:t>BR:</w:t>
            </w:r>
            <w:r w:rsidRPr="003F4A91">
              <w:rPr>
                <w:rFonts w:ascii="Century Gothic" w:eastAsia="Meiryo" w:hAnsi="Century Gothic" w:cs="Times New Roman"/>
              </w:rPr>
              <w:tab/>
              <w:t>A base relation (if relational DB model)</w:t>
            </w:r>
          </w:p>
          <w:p w14:paraId="788FAFC0" w14:textId="77777777" w:rsidR="003F4A91" w:rsidRPr="003F4A91" w:rsidRDefault="003F4A91" w:rsidP="003F4A91">
            <w:pPr>
              <w:spacing w:before="0"/>
              <w:ind w:left="0" w:right="0"/>
              <w:rPr>
                <w:rFonts w:ascii="Century Gothic" w:eastAsia="Meiryo" w:hAnsi="Century Gothic" w:cs="Times New Roman"/>
              </w:rPr>
            </w:pPr>
            <w:r w:rsidRPr="003F4A91">
              <w:rPr>
                <w:rFonts w:ascii="Century Gothic" w:eastAsia="Meiryo" w:hAnsi="Century Gothic" w:cs="Times New Roman"/>
              </w:rPr>
              <w:t>OT:</w:t>
            </w:r>
            <w:r w:rsidRPr="003F4A91">
              <w:rPr>
                <w:rFonts w:ascii="Century Gothic" w:eastAsia="Meiryo" w:hAnsi="Century Gothic" w:cs="Times New Roman"/>
              </w:rPr>
              <w:tab/>
              <w:t>An object type (if OO DB model)</w:t>
            </w:r>
          </w:p>
          <w:p w14:paraId="3B56634B" w14:textId="77777777" w:rsidR="003F4A91" w:rsidRPr="003F4A91" w:rsidRDefault="003F4A91" w:rsidP="003F4A91">
            <w:pPr>
              <w:spacing w:before="0"/>
              <w:ind w:left="0" w:right="0"/>
              <w:rPr>
                <w:rFonts w:ascii="Century Gothic" w:eastAsia="Meiryo" w:hAnsi="Century Gothic" w:cs="Times New Roman"/>
              </w:rPr>
            </w:pPr>
            <w:r w:rsidRPr="003F4A91">
              <w:rPr>
                <w:rFonts w:ascii="Century Gothic" w:eastAsia="Meiryo" w:hAnsi="Century Gothic" w:cs="Times New Roman"/>
              </w:rPr>
              <w:t>LVn:</w:t>
            </w:r>
            <w:r w:rsidRPr="003F4A91">
              <w:rPr>
                <w:rFonts w:ascii="Century Gothic" w:eastAsia="Meiryo" w:hAnsi="Century Gothic" w:cs="Times New Roman"/>
              </w:rPr>
              <w:tab/>
              <w:t>A logical view (e.g. LV1, LV2, etc.)</w:t>
            </w:r>
          </w:p>
          <w:p w14:paraId="7C2C0889" w14:textId="77777777" w:rsidR="003F4A91" w:rsidRPr="003F4A91" w:rsidRDefault="003F4A91" w:rsidP="003F4A91">
            <w:pPr>
              <w:spacing w:before="0"/>
              <w:ind w:left="0" w:right="0"/>
              <w:rPr>
                <w:rFonts w:ascii="Century Gothic" w:eastAsia="Meiryo" w:hAnsi="Century Gothic" w:cs="Times New Roman"/>
              </w:rPr>
            </w:pPr>
            <w:r w:rsidRPr="003F4A91">
              <w:rPr>
                <w:rFonts w:ascii="Century Gothic" w:eastAsia="Meiryo" w:hAnsi="Century Gothic" w:cs="Times New Roman"/>
              </w:rPr>
              <w:t>NXn:</w:t>
            </w:r>
            <w:r w:rsidRPr="003F4A91">
              <w:rPr>
                <w:rFonts w:ascii="Century Gothic" w:eastAsia="Meiryo" w:hAnsi="Century Gothic" w:cs="Times New Roman"/>
              </w:rPr>
              <w:tab/>
              <w:t>An index to a base table or object type (e.g. NX1, NX2, etc.)</w:t>
            </w:r>
          </w:p>
          <w:p w14:paraId="40507D3C" w14:textId="77777777" w:rsidR="003F4A91" w:rsidRPr="003F4A91" w:rsidRDefault="003F4A91" w:rsidP="003F4A91">
            <w:pPr>
              <w:spacing w:before="0"/>
              <w:ind w:left="0" w:right="0"/>
              <w:rPr>
                <w:rFonts w:ascii="Century Gothic" w:eastAsia="Meiryo" w:hAnsi="Century Gothic" w:cs="Times New Roman"/>
              </w:rPr>
            </w:pPr>
            <w:r w:rsidRPr="003F4A91">
              <w:rPr>
                <w:rFonts w:ascii="Century Gothic" w:eastAsia="Meiryo" w:hAnsi="Century Gothic" w:cs="Times New Roman"/>
              </w:rPr>
              <w:t>PK:</w:t>
            </w:r>
            <w:r w:rsidRPr="003F4A91">
              <w:rPr>
                <w:rFonts w:ascii="Century Gothic" w:eastAsia="Meiryo" w:hAnsi="Century Gothic" w:cs="Times New Roman"/>
              </w:rPr>
              <w:tab/>
              <w:t>Primary Key</w:t>
            </w:r>
          </w:p>
          <w:p w14:paraId="6AE13E3C" w14:textId="77777777" w:rsidR="003F4A91" w:rsidRPr="003F4A91" w:rsidRDefault="003F4A91" w:rsidP="003F4A91">
            <w:pPr>
              <w:spacing w:before="0"/>
              <w:ind w:left="0" w:right="0"/>
              <w:rPr>
                <w:rFonts w:ascii="Century Gothic" w:eastAsia="Meiryo" w:hAnsi="Century Gothic" w:cs="Times New Roman"/>
              </w:rPr>
            </w:pPr>
            <w:r w:rsidRPr="003F4A91">
              <w:rPr>
                <w:rFonts w:ascii="Century Gothic" w:eastAsia="Meiryo" w:hAnsi="Century Gothic" w:cs="Times New Roman"/>
              </w:rPr>
              <w:t>FKn:</w:t>
            </w:r>
            <w:r w:rsidRPr="003F4A91">
              <w:rPr>
                <w:rFonts w:ascii="Century Gothic" w:eastAsia="Meiryo" w:hAnsi="Century Gothic" w:cs="Times New Roman"/>
              </w:rPr>
              <w:tab/>
              <w:t>Foreign Key (e.g. FK1, FK2, etc.)</w:t>
            </w:r>
          </w:p>
          <w:p w14:paraId="5E1D8306" w14:textId="77777777" w:rsidR="003F4A91" w:rsidRPr="003F4A91" w:rsidRDefault="003F4A91" w:rsidP="003F4A91">
            <w:pPr>
              <w:spacing w:before="0"/>
              <w:ind w:left="0" w:right="0"/>
              <w:rPr>
                <w:rFonts w:ascii="Century Gothic" w:eastAsia="Meiryo" w:hAnsi="Century Gothic" w:cs="Times New Roman"/>
              </w:rPr>
            </w:pPr>
            <w:r w:rsidRPr="003F4A91">
              <w:rPr>
                <w:rFonts w:ascii="Century Gothic" w:eastAsia="Meiryo" w:hAnsi="Century Gothic" w:cs="Times New Roman"/>
              </w:rPr>
              <w:t>ICn:</w:t>
            </w:r>
            <w:r w:rsidRPr="003F4A91">
              <w:rPr>
                <w:rFonts w:ascii="Century Gothic" w:eastAsia="Meiryo" w:hAnsi="Century Gothic" w:cs="Times New Roman"/>
              </w:rPr>
              <w:tab/>
              <w:t>Integrity Constraint (e.g. IC1, IC2, etc.)</w:t>
            </w:r>
          </w:p>
          <w:p w14:paraId="2D386781" w14:textId="77777777" w:rsidR="003F4A91" w:rsidRPr="003F4A91" w:rsidRDefault="003F4A91" w:rsidP="003F4A91">
            <w:pPr>
              <w:spacing w:before="0"/>
              <w:ind w:left="0" w:right="0"/>
              <w:rPr>
                <w:rFonts w:ascii="Century Gothic" w:eastAsia="Meiryo" w:hAnsi="Century Gothic" w:cs="Times New Roman"/>
              </w:rPr>
            </w:pPr>
            <w:r w:rsidRPr="003F4A91">
              <w:rPr>
                <w:rFonts w:ascii="Century Gothic" w:eastAsia="Meiryo" w:hAnsi="Century Gothic" w:cs="Times New Roman"/>
              </w:rPr>
              <w:t>AO:</w:t>
            </w:r>
            <w:r w:rsidRPr="003F4A91">
              <w:rPr>
                <w:rFonts w:ascii="Century Gothic" w:eastAsia="Meiryo" w:hAnsi="Century Gothic" w:cs="Times New Roman"/>
              </w:rPr>
              <w:tab/>
              <w:t>An ADD operation</w:t>
            </w:r>
          </w:p>
          <w:p w14:paraId="67E79009" w14:textId="77777777" w:rsidR="003F4A91" w:rsidRPr="003F4A91" w:rsidRDefault="003F4A91" w:rsidP="003F4A91">
            <w:pPr>
              <w:spacing w:before="0"/>
              <w:ind w:left="0" w:right="0"/>
              <w:rPr>
                <w:rFonts w:ascii="Century Gothic" w:eastAsia="Meiryo" w:hAnsi="Century Gothic" w:cs="Times New Roman"/>
              </w:rPr>
            </w:pPr>
            <w:r w:rsidRPr="003F4A91">
              <w:rPr>
                <w:rFonts w:ascii="Century Gothic" w:eastAsia="Meiryo" w:hAnsi="Century Gothic" w:cs="Times New Roman"/>
              </w:rPr>
              <w:t>MO:</w:t>
            </w:r>
            <w:r w:rsidRPr="003F4A91">
              <w:rPr>
                <w:rFonts w:ascii="Century Gothic" w:eastAsia="Meiryo" w:hAnsi="Century Gothic" w:cs="Times New Roman"/>
              </w:rPr>
              <w:tab/>
              <w:t>A MODIFY operation</w:t>
            </w:r>
          </w:p>
          <w:p w14:paraId="398D90BF" w14:textId="77777777" w:rsidR="003F4A91" w:rsidRPr="003F4A91" w:rsidRDefault="003F4A91" w:rsidP="003F4A91">
            <w:pPr>
              <w:spacing w:before="0"/>
              <w:ind w:left="0" w:right="0"/>
              <w:rPr>
                <w:rFonts w:ascii="Century Gothic" w:eastAsia="Meiryo" w:hAnsi="Century Gothic" w:cs="Times New Roman"/>
              </w:rPr>
            </w:pPr>
            <w:r w:rsidRPr="003F4A91">
              <w:rPr>
                <w:rFonts w:ascii="Century Gothic" w:eastAsia="Meiryo" w:hAnsi="Century Gothic" w:cs="Times New Roman"/>
              </w:rPr>
              <w:t>ZO:</w:t>
            </w:r>
            <w:r w:rsidRPr="003F4A91">
              <w:rPr>
                <w:rFonts w:ascii="Century Gothic" w:eastAsia="Meiryo" w:hAnsi="Century Gothic" w:cs="Times New Roman"/>
              </w:rPr>
              <w:tab/>
              <w:t>A DELETE (Zap) operation</w:t>
            </w:r>
          </w:p>
          <w:p w14:paraId="06F6C34F" w14:textId="77777777" w:rsidR="003F4A91" w:rsidRPr="003F4A91" w:rsidRDefault="003F4A91" w:rsidP="003F4A91">
            <w:pPr>
              <w:spacing w:before="0"/>
              <w:ind w:left="0" w:right="0"/>
              <w:rPr>
                <w:rFonts w:ascii="Century Gothic" w:eastAsia="Meiryo" w:hAnsi="Century Gothic" w:cs="Times New Roman"/>
              </w:rPr>
            </w:pPr>
            <w:r w:rsidRPr="003F4A91">
              <w:rPr>
                <w:rFonts w:ascii="Century Gothic" w:eastAsia="Meiryo" w:hAnsi="Century Gothic" w:cs="Times New Roman"/>
              </w:rPr>
              <w:t>IO:</w:t>
            </w:r>
            <w:r w:rsidRPr="003F4A91">
              <w:rPr>
                <w:rFonts w:ascii="Century Gothic" w:eastAsia="Meiryo" w:hAnsi="Century Gothic" w:cs="Times New Roman"/>
              </w:rPr>
              <w:tab/>
              <w:t>An Inquire operation</w:t>
            </w:r>
          </w:p>
          <w:p w14:paraId="43AF71F6" w14:textId="77777777" w:rsidR="003F4A91" w:rsidRPr="003F4A91" w:rsidRDefault="003F4A91" w:rsidP="003F4A91">
            <w:pPr>
              <w:spacing w:before="0"/>
              <w:ind w:left="0" w:right="0"/>
              <w:rPr>
                <w:rFonts w:ascii="Century Gothic" w:eastAsia="Meiryo" w:hAnsi="Century Gothic" w:cs="Times New Roman"/>
              </w:rPr>
            </w:pPr>
            <w:r w:rsidRPr="003F4A91">
              <w:rPr>
                <w:rFonts w:ascii="Century Gothic" w:eastAsia="Meiryo" w:hAnsi="Century Gothic" w:cs="Times New Roman"/>
              </w:rPr>
              <w:t>FO:</w:t>
            </w:r>
            <w:r w:rsidRPr="003F4A91">
              <w:rPr>
                <w:rFonts w:ascii="Century Gothic" w:eastAsia="Meiryo" w:hAnsi="Century Gothic" w:cs="Times New Roman"/>
              </w:rPr>
              <w:tab/>
              <w:t>A Forecast operation</w:t>
            </w:r>
          </w:p>
          <w:p w14:paraId="3CB3B00D" w14:textId="77777777" w:rsidR="003F4A91" w:rsidRPr="003F4A91" w:rsidRDefault="003F4A91" w:rsidP="003F4A91">
            <w:pPr>
              <w:spacing w:before="0"/>
              <w:ind w:left="0" w:right="0"/>
              <w:rPr>
                <w:rFonts w:ascii="Century Gothic" w:eastAsia="Meiryo" w:hAnsi="Century Gothic" w:cs="Times New Roman"/>
              </w:rPr>
            </w:pPr>
            <w:r w:rsidRPr="003F4A91">
              <w:rPr>
                <w:rFonts w:ascii="Century Gothic" w:eastAsia="Meiryo" w:hAnsi="Century Gothic" w:cs="Times New Roman"/>
              </w:rPr>
              <w:t>RO:</w:t>
            </w:r>
            <w:r w:rsidRPr="003F4A91">
              <w:rPr>
                <w:rFonts w:ascii="Century Gothic" w:eastAsia="Meiryo" w:hAnsi="Century Gothic" w:cs="Times New Roman"/>
              </w:rPr>
              <w:tab/>
              <w:t>A REPORT operation</w:t>
            </w:r>
          </w:p>
          <w:p w14:paraId="5475B9B7" w14:textId="77777777" w:rsidR="003F4A91" w:rsidRPr="003F4A91" w:rsidRDefault="003F4A91" w:rsidP="003F4A91">
            <w:pPr>
              <w:spacing w:before="0"/>
              <w:ind w:left="0" w:right="0"/>
              <w:rPr>
                <w:rFonts w:ascii="Century Gothic" w:eastAsia="Meiryo" w:hAnsi="Century Gothic" w:cs="Times New Roman"/>
              </w:rPr>
            </w:pPr>
            <w:r w:rsidRPr="003F4A91">
              <w:rPr>
                <w:rFonts w:ascii="Century Gothic" w:eastAsia="Meiryo" w:hAnsi="Century Gothic" w:cs="Times New Roman"/>
              </w:rPr>
              <w:t>XO:</w:t>
            </w:r>
            <w:r w:rsidRPr="003F4A91">
              <w:rPr>
                <w:rFonts w:ascii="Century Gothic" w:eastAsia="Meiryo" w:hAnsi="Century Gothic" w:cs="Times New Roman"/>
              </w:rPr>
              <w:tab/>
              <w:t>A UTILITY operation</w:t>
            </w:r>
          </w:p>
          <w:p w14:paraId="436276E6" w14:textId="77777777" w:rsidR="003F4A91" w:rsidRPr="003F4A91" w:rsidRDefault="003F4A91" w:rsidP="003F4A91">
            <w:pPr>
              <w:spacing w:before="0"/>
              <w:ind w:left="0" w:right="0"/>
              <w:rPr>
                <w:rFonts w:ascii="Century Gothic" w:eastAsia="Meiryo" w:hAnsi="Century Gothic" w:cs="Times New Roman"/>
              </w:rPr>
            </w:pPr>
            <w:r w:rsidRPr="003F4A91">
              <w:rPr>
                <w:rFonts w:ascii="Century Gothic" w:eastAsia="Meiryo" w:hAnsi="Century Gothic" w:cs="Times New Roman"/>
              </w:rPr>
              <w:t>DS:</w:t>
            </w:r>
            <w:r w:rsidRPr="003F4A91">
              <w:rPr>
                <w:rFonts w:ascii="Century Gothic" w:eastAsia="Meiryo" w:hAnsi="Century Gothic" w:cs="Times New Roman"/>
              </w:rPr>
              <w:tab/>
              <w:t>A database synonym or alias of a known database table</w:t>
            </w:r>
          </w:p>
          <w:p w14:paraId="33783218" w14:textId="77777777" w:rsidR="003F4A91" w:rsidRPr="003F4A91" w:rsidRDefault="003F4A91" w:rsidP="003F4A91">
            <w:pPr>
              <w:spacing w:before="0"/>
              <w:ind w:left="0" w:right="0"/>
              <w:rPr>
                <w:rFonts w:ascii="Century Gothic" w:eastAsia="Meiryo" w:hAnsi="Century Gothic" w:cs="Times New Roman"/>
              </w:rPr>
            </w:pPr>
            <w:r w:rsidRPr="003F4A91">
              <w:rPr>
                <w:rFonts w:ascii="Century Gothic" w:eastAsia="Meiryo" w:hAnsi="Century Gothic" w:cs="Times New Roman"/>
              </w:rPr>
              <w:t>DC:</w:t>
            </w:r>
            <w:r w:rsidRPr="003F4A91">
              <w:rPr>
                <w:rFonts w:ascii="Century Gothic" w:eastAsia="Meiryo" w:hAnsi="Century Gothic" w:cs="Times New Roman"/>
              </w:rPr>
              <w:tab/>
              <w:t>A database constraint</w:t>
            </w:r>
          </w:p>
          <w:p w14:paraId="252682B6" w14:textId="77777777" w:rsidR="003F4A91" w:rsidRPr="003F4A91" w:rsidRDefault="003F4A91" w:rsidP="003F4A91">
            <w:pPr>
              <w:spacing w:before="0"/>
              <w:ind w:left="0" w:right="0"/>
              <w:rPr>
                <w:rFonts w:ascii="Century Gothic" w:eastAsia="Meiryo" w:hAnsi="Century Gothic" w:cs="Times New Roman"/>
              </w:rPr>
            </w:pPr>
            <w:r w:rsidRPr="003F4A91">
              <w:rPr>
                <w:rFonts w:ascii="Century Gothic" w:eastAsia="Meiryo" w:hAnsi="Century Gothic" w:cs="Times New Roman"/>
              </w:rPr>
              <w:t>DT:</w:t>
            </w:r>
            <w:r w:rsidRPr="003F4A91">
              <w:rPr>
                <w:rFonts w:ascii="Century Gothic" w:eastAsia="Meiryo" w:hAnsi="Century Gothic" w:cs="Times New Roman"/>
              </w:rPr>
              <w:tab/>
              <w:t>A database Trigger</w:t>
            </w:r>
          </w:p>
          <w:p w14:paraId="5171383D" w14:textId="77777777" w:rsidR="003F4A91" w:rsidRPr="003F4A91" w:rsidRDefault="003F4A91" w:rsidP="003F4A91">
            <w:pPr>
              <w:spacing w:before="0"/>
              <w:ind w:left="0" w:right="0"/>
              <w:rPr>
                <w:rFonts w:ascii="Century Gothic" w:eastAsia="Meiryo" w:hAnsi="Century Gothic" w:cs="Times New Roman"/>
              </w:rPr>
            </w:pPr>
            <w:r w:rsidRPr="003F4A91">
              <w:rPr>
                <w:rFonts w:ascii="Century Gothic" w:eastAsia="Meiryo" w:hAnsi="Century Gothic" w:cs="Times New Roman"/>
              </w:rPr>
              <w:t>DP:</w:t>
            </w:r>
            <w:r w:rsidRPr="003F4A91">
              <w:rPr>
                <w:rFonts w:ascii="Century Gothic" w:eastAsia="Meiryo" w:hAnsi="Century Gothic" w:cs="Times New Roman"/>
              </w:rPr>
              <w:tab/>
              <w:t>A database procedure or function</w:t>
            </w:r>
          </w:p>
          <w:p w14:paraId="7F8757DE" w14:textId="77777777" w:rsidR="003F4A91" w:rsidRPr="003F4A91" w:rsidRDefault="003F4A91" w:rsidP="003F4A91">
            <w:pPr>
              <w:spacing w:before="0"/>
              <w:ind w:left="0" w:right="0"/>
              <w:rPr>
                <w:rFonts w:ascii="Century Gothic" w:eastAsia="Meiryo" w:hAnsi="Century Gothic" w:cs="Times New Roman"/>
              </w:rPr>
            </w:pPr>
            <w:r w:rsidRPr="003F4A91">
              <w:rPr>
                <w:rFonts w:ascii="Century Gothic" w:eastAsia="Meiryo" w:hAnsi="Century Gothic" w:cs="Times New Roman"/>
              </w:rPr>
              <w:t>DK:</w:t>
            </w:r>
            <w:r w:rsidRPr="003F4A91">
              <w:rPr>
                <w:rFonts w:ascii="Century Gothic" w:eastAsia="Meiryo" w:hAnsi="Century Gothic" w:cs="Times New Roman"/>
              </w:rPr>
              <w:tab/>
              <w:t>A database package</w:t>
            </w:r>
          </w:p>
          <w:p w14:paraId="0642EC71" w14:textId="77777777" w:rsidR="003F4A91" w:rsidRPr="003F4A91" w:rsidRDefault="003F4A91" w:rsidP="003F4A91">
            <w:pPr>
              <w:spacing w:before="0"/>
              <w:ind w:left="0" w:right="0"/>
              <w:rPr>
                <w:rFonts w:ascii="Century Gothic" w:eastAsia="Meiryo" w:hAnsi="Century Gothic" w:cs="Times New Roman"/>
              </w:rPr>
            </w:pPr>
            <w:r w:rsidRPr="003F4A91">
              <w:rPr>
                <w:rFonts w:ascii="Century Gothic" w:eastAsia="Meiryo" w:hAnsi="Century Gothic" w:cs="Times New Roman"/>
              </w:rPr>
              <w:t>MF:</w:t>
            </w:r>
            <w:r w:rsidRPr="003F4A91">
              <w:rPr>
                <w:rFonts w:ascii="Century Gothic" w:eastAsia="Meiryo" w:hAnsi="Century Gothic" w:cs="Times New Roman"/>
              </w:rPr>
              <w:tab/>
              <w:t>A Message File – a special purpose database table (file) to store the text (and other essential details)</w:t>
            </w:r>
            <w:r w:rsidRPr="003F4A91">
              <w:rPr>
                <w:rFonts w:ascii="Century Gothic" w:eastAsia="Meiryo" w:hAnsi="Century Gothic" w:cs="Times New Roman"/>
              </w:rPr>
              <w:tab/>
              <w:t>for diagnostic error and status messages</w:t>
            </w:r>
          </w:p>
          <w:p w14:paraId="50756A37" w14:textId="77777777" w:rsidR="003F4A91" w:rsidRPr="003F4A91" w:rsidRDefault="003F4A91" w:rsidP="003F4A91">
            <w:pPr>
              <w:spacing w:before="0"/>
              <w:ind w:left="0" w:right="0"/>
              <w:rPr>
                <w:rFonts w:ascii="Century Gothic" w:eastAsia="Meiryo" w:hAnsi="Century Gothic" w:cs="Times New Roman"/>
              </w:rPr>
            </w:pPr>
          </w:p>
        </w:tc>
      </w:tr>
      <w:tr w:rsidR="003F4A91" w:rsidRPr="003F4A91" w14:paraId="70718B16" w14:textId="77777777" w:rsidTr="003F4A91">
        <w:tc>
          <w:tcPr>
            <w:tcW w:w="9350" w:type="dxa"/>
          </w:tcPr>
          <w:p w14:paraId="0566F6D1" w14:textId="77777777" w:rsidR="003F4A91" w:rsidRPr="003F4A91" w:rsidRDefault="003F4A91" w:rsidP="003F4A91">
            <w:pPr>
              <w:spacing w:before="0"/>
              <w:ind w:left="0" w:right="0"/>
              <w:rPr>
                <w:rFonts w:ascii="Century Gothic" w:eastAsia="Meiryo" w:hAnsi="Century Gothic" w:cs="Times New Roman"/>
              </w:rPr>
            </w:pPr>
            <w:r w:rsidRPr="003F4A91">
              <w:rPr>
                <w:rFonts w:ascii="Century Gothic" w:eastAsia="Meiryo" w:hAnsi="Century Gothic" w:cs="Times New Roman"/>
              </w:rPr>
              <w:t>The descriptor used for a database base relation or object type is consistently used for other objects that directly relate to that object. For example, the objects used for the management of disease categories may be:</w:t>
            </w:r>
          </w:p>
          <w:p w14:paraId="5A176BDE" w14:textId="77777777" w:rsidR="003F4A91" w:rsidRPr="003F4A91" w:rsidRDefault="003F4A91" w:rsidP="003F4A91">
            <w:pPr>
              <w:spacing w:before="0"/>
              <w:ind w:left="0" w:right="0"/>
              <w:rPr>
                <w:rFonts w:ascii="Century Gothic" w:eastAsia="Meiryo" w:hAnsi="Century Gothic" w:cs="Times New Roman"/>
              </w:rPr>
            </w:pPr>
          </w:p>
          <w:p w14:paraId="4F92097A" w14:textId="77777777" w:rsidR="003F4A91" w:rsidRPr="003F4A91" w:rsidRDefault="003F4A91" w:rsidP="003F4A91">
            <w:pPr>
              <w:numPr>
                <w:ilvl w:val="0"/>
                <w:numId w:val="34"/>
              </w:numPr>
              <w:spacing w:before="0"/>
              <w:ind w:right="0"/>
              <w:contextualSpacing/>
              <w:rPr>
                <w:rFonts w:ascii="Century Gothic" w:eastAsia="Meiryo" w:hAnsi="Century Gothic" w:cs="Times New Roman"/>
              </w:rPr>
            </w:pPr>
            <w:r w:rsidRPr="003F4A91">
              <w:rPr>
                <w:rFonts w:ascii="Century Gothic" w:eastAsia="Meiryo" w:hAnsi="Century Gothic" w:cs="Times New Roman"/>
              </w:rPr>
              <w:t>DICDcMaster_BR – a base relation to store data on disease categories</w:t>
            </w:r>
          </w:p>
          <w:p w14:paraId="30826164" w14:textId="77777777" w:rsidR="003F4A91" w:rsidRPr="003F4A91" w:rsidRDefault="003F4A91" w:rsidP="003F4A91">
            <w:pPr>
              <w:numPr>
                <w:ilvl w:val="0"/>
                <w:numId w:val="34"/>
              </w:numPr>
              <w:spacing w:before="0"/>
              <w:ind w:right="0"/>
              <w:contextualSpacing/>
              <w:rPr>
                <w:rFonts w:ascii="Century Gothic" w:eastAsia="Meiryo" w:hAnsi="Century Gothic" w:cs="Times New Roman"/>
              </w:rPr>
            </w:pPr>
            <w:r w:rsidRPr="003F4A91">
              <w:rPr>
                <w:rFonts w:ascii="Century Gothic" w:eastAsia="Meiryo" w:hAnsi="Century Gothic" w:cs="Times New Roman"/>
              </w:rPr>
              <w:t>DICDcMaster_NX1 – an index on the base relation</w:t>
            </w:r>
          </w:p>
          <w:p w14:paraId="14DF0B87" w14:textId="77777777" w:rsidR="003F4A91" w:rsidRPr="003F4A91" w:rsidRDefault="003F4A91" w:rsidP="003F4A91">
            <w:pPr>
              <w:numPr>
                <w:ilvl w:val="0"/>
                <w:numId w:val="34"/>
              </w:numPr>
              <w:spacing w:before="0"/>
              <w:ind w:right="0"/>
              <w:contextualSpacing/>
              <w:rPr>
                <w:rFonts w:ascii="Century Gothic" w:eastAsia="Meiryo" w:hAnsi="Century Gothic" w:cs="Times New Roman"/>
              </w:rPr>
            </w:pPr>
            <w:r w:rsidRPr="003F4A91">
              <w:rPr>
                <w:rFonts w:ascii="Century Gothic" w:eastAsia="Meiryo" w:hAnsi="Century Gothic" w:cs="Times New Roman"/>
              </w:rPr>
              <w:t>DICDcMaster_AO – an operation to ADD disease categories</w:t>
            </w:r>
          </w:p>
          <w:p w14:paraId="4BC9F77C" w14:textId="77777777" w:rsidR="003F4A91" w:rsidRPr="003F4A91" w:rsidRDefault="003F4A91" w:rsidP="003F4A91">
            <w:pPr>
              <w:numPr>
                <w:ilvl w:val="0"/>
                <w:numId w:val="34"/>
              </w:numPr>
              <w:spacing w:before="0"/>
              <w:ind w:right="0"/>
              <w:contextualSpacing/>
              <w:rPr>
                <w:rFonts w:ascii="Century Gothic" w:eastAsia="Meiryo" w:hAnsi="Century Gothic" w:cs="Times New Roman"/>
              </w:rPr>
            </w:pPr>
            <w:r w:rsidRPr="003F4A91">
              <w:rPr>
                <w:rFonts w:ascii="Century Gothic" w:eastAsia="Meiryo" w:hAnsi="Century Gothic" w:cs="Times New Roman"/>
              </w:rPr>
              <w:t>DICDcMaster_MO – an operation to MODIFY disease categories</w:t>
            </w:r>
          </w:p>
          <w:p w14:paraId="1E2827CA" w14:textId="77777777" w:rsidR="003F4A91" w:rsidRPr="003F4A91" w:rsidRDefault="003F4A91" w:rsidP="003F4A91">
            <w:pPr>
              <w:numPr>
                <w:ilvl w:val="0"/>
                <w:numId w:val="34"/>
              </w:numPr>
              <w:spacing w:before="0"/>
              <w:ind w:right="0"/>
              <w:contextualSpacing/>
              <w:rPr>
                <w:rFonts w:ascii="Century Gothic" w:eastAsia="Meiryo" w:hAnsi="Century Gothic" w:cs="Times New Roman"/>
              </w:rPr>
            </w:pPr>
            <w:r w:rsidRPr="003F4A91">
              <w:rPr>
                <w:rFonts w:ascii="Century Gothic" w:eastAsia="Meiryo" w:hAnsi="Century Gothic" w:cs="Times New Roman"/>
              </w:rPr>
              <w:t>DICDcMaster_ZO – an operation to DELETE disease categories</w:t>
            </w:r>
          </w:p>
          <w:p w14:paraId="058B3EC3" w14:textId="77777777" w:rsidR="003F4A91" w:rsidRPr="003F4A91" w:rsidRDefault="003F4A91" w:rsidP="003F4A91">
            <w:pPr>
              <w:numPr>
                <w:ilvl w:val="0"/>
                <w:numId w:val="34"/>
              </w:numPr>
              <w:spacing w:before="0"/>
              <w:ind w:right="0"/>
              <w:contextualSpacing/>
              <w:rPr>
                <w:rFonts w:ascii="Century Gothic" w:eastAsia="Meiryo" w:hAnsi="Century Gothic" w:cs="Times New Roman"/>
              </w:rPr>
            </w:pPr>
            <w:r w:rsidRPr="003F4A91">
              <w:rPr>
                <w:rFonts w:ascii="Century Gothic" w:eastAsia="Meiryo" w:hAnsi="Century Gothic" w:cs="Times New Roman"/>
              </w:rPr>
              <w:t>DICDcMaster_IO – an operation to INQUIRE on disease categories</w:t>
            </w:r>
          </w:p>
          <w:p w14:paraId="49F3722A" w14:textId="77777777" w:rsidR="003F4A91" w:rsidRPr="003F4A91" w:rsidRDefault="003F4A91" w:rsidP="003F4A91">
            <w:pPr>
              <w:numPr>
                <w:ilvl w:val="0"/>
                <w:numId w:val="34"/>
              </w:numPr>
              <w:spacing w:before="0"/>
              <w:ind w:right="0"/>
              <w:contextualSpacing/>
              <w:rPr>
                <w:rFonts w:ascii="Century Gothic" w:eastAsia="Meiryo" w:hAnsi="Century Gothic" w:cs="Times New Roman"/>
              </w:rPr>
            </w:pPr>
            <w:r w:rsidRPr="003F4A91">
              <w:rPr>
                <w:rFonts w:ascii="Century Gothic" w:eastAsia="Meiryo" w:hAnsi="Century Gothic" w:cs="Times New Roman"/>
              </w:rPr>
              <w:t>DICDcMaster_RO – an operation to REPORT on disease categories</w:t>
            </w:r>
          </w:p>
          <w:p w14:paraId="1B6F9F5C" w14:textId="77777777" w:rsidR="003F4A91" w:rsidRPr="003F4A91" w:rsidRDefault="003F4A91" w:rsidP="003F4A91">
            <w:pPr>
              <w:numPr>
                <w:ilvl w:val="0"/>
                <w:numId w:val="34"/>
              </w:numPr>
              <w:spacing w:before="0"/>
              <w:ind w:right="0"/>
              <w:contextualSpacing/>
              <w:rPr>
                <w:rFonts w:ascii="Century Gothic" w:eastAsia="Meiryo" w:hAnsi="Century Gothic" w:cs="Times New Roman"/>
              </w:rPr>
            </w:pPr>
            <w:r w:rsidRPr="003F4A91">
              <w:rPr>
                <w:rFonts w:ascii="Century Gothic" w:eastAsia="Meiryo" w:hAnsi="Century Gothic" w:cs="Times New Roman"/>
              </w:rPr>
              <w:t>DICDcMaster_XO – a utility operation related to disease categories</w:t>
            </w:r>
          </w:p>
          <w:p w14:paraId="244147B1" w14:textId="77777777" w:rsidR="003F4A91" w:rsidRPr="003F4A91" w:rsidRDefault="003F4A91" w:rsidP="003F4A91">
            <w:pPr>
              <w:numPr>
                <w:ilvl w:val="0"/>
                <w:numId w:val="34"/>
              </w:numPr>
              <w:spacing w:before="0"/>
              <w:ind w:right="0"/>
              <w:contextualSpacing/>
              <w:rPr>
                <w:rFonts w:ascii="Century Gothic" w:eastAsia="Meiryo" w:hAnsi="Century Gothic" w:cs="Times New Roman"/>
              </w:rPr>
            </w:pPr>
            <w:r w:rsidRPr="003F4A91">
              <w:rPr>
                <w:rFonts w:ascii="Century Gothic" w:eastAsia="Meiryo" w:hAnsi="Century Gothic" w:cs="Times New Roman"/>
              </w:rPr>
              <w:lastRenderedPageBreak/>
              <w:t>DICDcMaster_LV1 – a logical view of the base relation</w:t>
            </w:r>
          </w:p>
          <w:p w14:paraId="77681EC6" w14:textId="77777777" w:rsidR="003F4A91" w:rsidRPr="003F4A91" w:rsidRDefault="003F4A91" w:rsidP="003F4A91">
            <w:pPr>
              <w:spacing w:before="0"/>
              <w:ind w:left="0" w:right="0"/>
              <w:rPr>
                <w:rFonts w:ascii="Century Gothic" w:eastAsia="Meiryo" w:hAnsi="Century Gothic" w:cs="Times New Roman"/>
              </w:rPr>
            </w:pPr>
          </w:p>
        </w:tc>
      </w:tr>
      <w:tr w:rsidR="003F4A91" w:rsidRPr="003F4A91" w14:paraId="2B6961CB" w14:textId="77777777" w:rsidTr="003F4A91">
        <w:tc>
          <w:tcPr>
            <w:tcW w:w="9350" w:type="dxa"/>
          </w:tcPr>
          <w:p w14:paraId="4EF1C041" w14:textId="77777777" w:rsidR="003F4A91" w:rsidRPr="003F4A91" w:rsidRDefault="003F4A91" w:rsidP="003F4A91">
            <w:pPr>
              <w:spacing w:before="0"/>
              <w:ind w:left="0" w:right="0"/>
              <w:rPr>
                <w:rFonts w:ascii="Century Gothic" w:eastAsia="Meiryo" w:hAnsi="Century Gothic" w:cs="Times New Roman"/>
              </w:rPr>
            </w:pPr>
            <w:r w:rsidRPr="003F4A91">
              <w:rPr>
                <w:rFonts w:ascii="Century Gothic" w:eastAsia="Meiryo" w:hAnsi="Century Gothic" w:cs="Times New Roman"/>
              </w:rPr>
              <w:lastRenderedPageBreak/>
              <w:t>Attribute implementation name are mere abbreviations of their more descriptive names.</w:t>
            </w:r>
          </w:p>
        </w:tc>
      </w:tr>
    </w:tbl>
    <w:p w14:paraId="04D97CF8" w14:textId="77777777" w:rsidR="00EE034D" w:rsidRDefault="00EE034D" w:rsidP="00F814B5">
      <w:pPr>
        <w:pStyle w:val="Heading3"/>
      </w:pPr>
    </w:p>
    <w:p w14:paraId="269BEFDE" w14:textId="77777777" w:rsidR="00EE034D" w:rsidRDefault="00EE034D" w:rsidP="00F814B5">
      <w:pPr>
        <w:pStyle w:val="Heading3"/>
      </w:pPr>
    </w:p>
    <w:p w14:paraId="474DCCD9" w14:textId="77777777" w:rsidR="003F4A91" w:rsidRPr="007963D0" w:rsidRDefault="00EE034D" w:rsidP="003F4A91">
      <w:pPr>
        <w:pStyle w:val="Heading3"/>
      </w:pPr>
      <w:r>
        <w:t>2.3</w:t>
      </w:r>
      <w:r w:rsidR="003F4A91">
        <w:t xml:space="preserve"> References</w:t>
      </w:r>
    </w:p>
    <w:p w14:paraId="0EB87953" w14:textId="77777777" w:rsidR="003F4A91" w:rsidRDefault="00E80E9B" w:rsidP="003F4A91">
      <w:r>
        <w:t>[Foster, 2014</w:t>
      </w:r>
      <w:r w:rsidR="003F4A91">
        <w:t xml:space="preserve">a] Foster, Elvis C. with Shripad Godbole. Database Systems: A Pragmatic Approach. Bloomington, IN: Xlibris Publishing, 2010. See lectures 4 and 5. </w:t>
      </w:r>
    </w:p>
    <w:p w14:paraId="56132C7C" w14:textId="77777777" w:rsidR="003F4A91" w:rsidRPr="007963D0" w:rsidRDefault="00E80E9B" w:rsidP="003F4A91">
      <w:r>
        <w:t>[Foster, 2016</w:t>
      </w:r>
      <w:r w:rsidR="003F4A91">
        <w:t>b] Foster, Elvis C. Software Engineering: A Methodical Approach. Bloomington, IN: Xlibris Publishing, 2010. See lectures 9 and 10.</w:t>
      </w:r>
    </w:p>
    <w:p w14:paraId="389E67E4" w14:textId="77777777" w:rsidR="000C0B70" w:rsidRDefault="000C0B70" w:rsidP="000C0B70">
      <w:pPr>
        <w:ind w:left="0"/>
      </w:pPr>
    </w:p>
    <w:p w14:paraId="30045D50" w14:textId="77777777" w:rsidR="000C0B70" w:rsidRDefault="000C0B70" w:rsidP="00EE034D"/>
    <w:p w14:paraId="327C847B" w14:textId="77777777" w:rsidR="00E80E9B" w:rsidRDefault="00E80E9B" w:rsidP="00EE034D"/>
    <w:p w14:paraId="6DF321EC" w14:textId="77777777" w:rsidR="00E80E9B" w:rsidRDefault="00E80E9B" w:rsidP="00EE034D"/>
    <w:p w14:paraId="23694044" w14:textId="77777777" w:rsidR="00E80E9B" w:rsidRDefault="00E80E9B" w:rsidP="00EE034D"/>
    <w:p w14:paraId="17D328FA" w14:textId="77777777" w:rsidR="00E80E9B" w:rsidRDefault="00E80E9B" w:rsidP="00EE034D"/>
    <w:p w14:paraId="1AD7C21C" w14:textId="77777777" w:rsidR="00E80E9B" w:rsidRDefault="00E80E9B" w:rsidP="00EE034D"/>
    <w:p w14:paraId="623E63FE" w14:textId="77777777" w:rsidR="00E80E9B" w:rsidRDefault="00E80E9B" w:rsidP="00EE034D"/>
    <w:p w14:paraId="0E8EED7B" w14:textId="77777777" w:rsidR="00E80E9B" w:rsidRDefault="00E80E9B" w:rsidP="00EE034D"/>
    <w:p w14:paraId="1C3931DF" w14:textId="77777777" w:rsidR="00E80E9B" w:rsidRDefault="00E80E9B" w:rsidP="00EE034D"/>
    <w:p w14:paraId="593AF59A" w14:textId="77777777" w:rsidR="00E80E9B" w:rsidRDefault="00E80E9B" w:rsidP="00EE034D"/>
    <w:p w14:paraId="45ECFA9F" w14:textId="77777777" w:rsidR="00E80E9B" w:rsidRDefault="00E80E9B" w:rsidP="00EE034D"/>
    <w:p w14:paraId="2F579242" w14:textId="77777777" w:rsidR="00E80E9B" w:rsidRDefault="00E80E9B" w:rsidP="00EE034D"/>
    <w:p w14:paraId="4D92C86A" w14:textId="77777777" w:rsidR="00E80E9B" w:rsidRDefault="00E80E9B" w:rsidP="00EE034D"/>
    <w:p w14:paraId="131F6D91" w14:textId="77777777" w:rsidR="00E80E9B" w:rsidRDefault="00E80E9B" w:rsidP="00EE034D"/>
    <w:p w14:paraId="37BB0C19" w14:textId="77777777" w:rsidR="00E80E9B" w:rsidRDefault="00E80E9B" w:rsidP="00EE034D"/>
    <w:p w14:paraId="1DCBEC4F" w14:textId="77777777" w:rsidR="00E80E9B" w:rsidRDefault="00E80E9B" w:rsidP="00EE034D"/>
    <w:p w14:paraId="33354248" w14:textId="77777777" w:rsidR="00E80E9B" w:rsidRDefault="00E80E9B" w:rsidP="00EE034D"/>
    <w:p w14:paraId="1D3C84BF" w14:textId="77777777" w:rsidR="00E80E9B" w:rsidRDefault="00E80E9B" w:rsidP="00EE034D"/>
    <w:p w14:paraId="35BD5CE4" w14:textId="77777777" w:rsidR="00E80E9B" w:rsidRDefault="00E80E9B" w:rsidP="00EE034D"/>
    <w:p w14:paraId="3CA177F0" w14:textId="77777777" w:rsidR="00E80E9B" w:rsidRDefault="00E80E9B" w:rsidP="00EE034D"/>
    <w:p w14:paraId="1982F540" w14:textId="77777777" w:rsidR="00E80E9B" w:rsidRDefault="00E80E9B" w:rsidP="00EE034D"/>
    <w:p w14:paraId="50076187" w14:textId="77777777" w:rsidR="00E80E9B" w:rsidRDefault="00E80E9B" w:rsidP="00EE034D"/>
    <w:p w14:paraId="46356A9C" w14:textId="77777777" w:rsidR="00E80E9B" w:rsidRDefault="00E80E9B" w:rsidP="00EE034D"/>
    <w:p w14:paraId="0A47B219" w14:textId="77777777" w:rsidR="00E80E9B" w:rsidRPr="00EE034D" w:rsidRDefault="00E80E9B" w:rsidP="00EE034D"/>
    <w:p w14:paraId="32D5C7EE" w14:textId="138309FF" w:rsidR="00E80E9B" w:rsidRPr="00E80E9B" w:rsidRDefault="002655FE" w:rsidP="00653524">
      <w:pPr>
        <w:pStyle w:val="Heading2"/>
        <w:numPr>
          <w:ilvl w:val="0"/>
          <w:numId w:val="26"/>
        </w:numPr>
      </w:pPr>
      <w:r w:rsidRPr="002655FE">
        <w:t>Database Design</w:t>
      </w:r>
    </w:p>
    <w:p w14:paraId="3FF6C743" w14:textId="77777777" w:rsidR="00653524" w:rsidRDefault="00653524" w:rsidP="00653524">
      <w:r>
        <w:t>The Database Design will proceed under the following captions:</w:t>
      </w:r>
    </w:p>
    <w:p w14:paraId="794730C0" w14:textId="77777777" w:rsidR="00653524" w:rsidRDefault="00653524" w:rsidP="00653524">
      <w:pPr>
        <w:ind w:left="288"/>
      </w:pPr>
      <w:r>
        <w:t>• ERD</w:t>
      </w:r>
    </w:p>
    <w:p w14:paraId="2F9FB7FA" w14:textId="6A6928DD" w:rsidR="00653524" w:rsidRDefault="00653524" w:rsidP="00653524">
      <w:pPr>
        <w:ind w:left="288"/>
      </w:pPr>
      <w:r>
        <w:t>• ESG’s</w:t>
      </w:r>
    </w:p>
    <w:p w14:paraId="4E63B620" w14:textId="297CB104" w:rsidR="002655FE" w:rsidRDefault="0019094B" w:rsidP="0019094B">
      <w:pPr>
        <w:pStyle w:val="Heading3"/>
      </w:pPr>
      <w:r>
        <w:t>3.1 ERD</w:t>
      </w:r>
    </w:p>
    <w:p w14:paraId="624EBA19" w14:textId="1BF2E24D" w:rsidR="0019094B" w:rsidRDefault="00510721" w:rsidP="0019094B">
      <w:r>
        <w:rPr>
          <w:noProof/>
          <w:lang w:eastAsia="en-US"/>
        </w:rPr>
        <w:drawing>
          <wp:inline distT="0" distB="0" distL="0" distR="0" wp14:anchorId="4FE05B92" wp14:editId="76193DE0">
            <wp:extent cx="5943600" cy="5982970"/>
            <wp:effectExtent l="0" t="0" r="0" b="114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RD.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982970"/>
                    </a:xfrm>
                    <a:prstGeom prst="rect">
                      <a:avLst/>
                    </a:prstGeom>
                  </pic:spPr>
                </pic:pic>
              </a:graphicData>
            </a:graphic>
          </wp:inline>
        </w:drawing>
      </w:r>
    </w:p>
    <w:p w14:paraId="43FD4B0C" w14:textId="77777777" w:rsidR="00510721" w:rsidRDefault="00510721">
      <w:pPr>
        <w:spacing w:before="0" w:after="240" w:line="252" w:lineRule="auto"/>
        <w:ind w:left="0" w:right="0"/>
        <w:rPr>
          <w:rFonts w:asciiTheme="majorHAnsi" w:eastAsiaTheme="majorEastAsia" w:hAnsiTheme="majorHAnsi" w:cstheme="majorBidi"/>
          <w:b/>
          <w:bCs/>
          <w:caps/>
          <w:color w:val="595959" w:themeColor="text1" w:themeTint="A6"/>
          <w:sz w:val="24"/>
          <w:szCs w:val="24"/>
        </w:rPr>
      </w:pPr>
      <w:r>
        <w:br w:type="page"/>
      </w:r>
    </w:p>
    <w:p w14:paraId="3B94234B" w14:textId="77777777" w:rsidR="00653524" w:rsidRDefault="00653524" w:rsidP="00653524">
      <w:pPr>
        <w:pStyle w:val="Heading3"/>
      </w:pPr>
      <w:r>
        <w:lastRenderedPageBreak/>
        <w:t>3.2 ESg’s</w:t>
      </w:r>
    </w:p>
    <w:p w14:paraId="7C622BF9" w14:textId="3B8A16A9" w:rsidR="00E80E9B" w:rsidRPr="00E80E9B" w:rsidRDefault="005A0E22" w:rsidP="00653524">
      <w:pPr>
        <w:pStyle w:val="Heading3"/>
      </w:pPr>
      <w:r>
        <w:rPr>
          <w:noProof/>
          <w:lang w:eastAsia="en-US"/>
        </w:rPr>
        <mc:AlternateContent>
          <mc:Choice Requires="wps">
            <w:drawing>
              <wp:anchor distT="0" distB="0" distL="114300" distR="114300" simplePos="0" relativeHeight="251668480" behindDoc="0" locked="0" layoutInCell="1" allowOverlap="1" wp14:anchorId="40423C01" wp14:editId="4804B832">
                <wp:simplePos x="0" y="0"/>
                <wp:positionH relativeFrom="margin">
                  <wp:posOffset>-515566</wp:posOffset>
                </wp:positionH>
                <wp:positionV relativeFrom="paragraph">
                  <wp:posOffset>194945</wp:posOffset>
                </wp:positionV>
                <wp:extent cx="7105650" cy="3431540"/>
                <wp:effectExtent l="0" t="0" r="31750" b="22860"/>
                <wp:wrapNone/>
                <wp:docPr id="8" name="Rectangle 8"/>
                <wp:cNvGraphicFramePr/>
                <a:graphic xmlns:a="http://schemas.openxmlformats.org/drawingml/2006/main">
                  <a:graphicData uri="http://schemas.microsoft.com/office/word/2010/wordprocessingShape">
                    <wps:wsp>
                      <wps:cNvSpPr/>
                      <wps:spPr>
                        <a:xfrm>
                          <a:off x="0" y="0"/>
                          <a:ext cx="7105650" cy="3431540"/>
                        </a:xfrm>
                        <a:prstGeom prst="rect">
                          <a:avLst/>
                        </a:prstGeom>
                      </wps:spPr>
                      <wps:style>
                        <a:lnRef idx="2">
                          <a:schemeClr val="dk1"/>
                        </a:lnRef>
                        <a:fillRef idx="1">
                          <a:schemeClr val="lt1"/>
                        </a:fillRef>
                        <a:effectRef idx="0">
                          <a:schemeClr val="dk1"/>
                        </a:effectRef>
                        <a:fontRef idx="minor">
                          <a:schemeClr val="dk1"/>
                        </a:fontRef>
                      </wps:style>
                      <wps:txbx>
                        <w:txbxContent>
                          <w:tbl>
                            <w:tblPr>
                              <w:tblW w:w="107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780"/>
                            </w:tblGrid>
                            <w:tr w:rsidR="00653524" w14:paraId="46D05D15" w14:textId="77777777" w:rsidTr="00653524">
                              <w:trPr>
                                <w:trHeight w:val="279"/>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CD01F2" w14:textId="77777777" w:rsidR="00653524" w:rsidRDefault="00653524" w:rsidP="00653524">
                                  <w:pPr>
                                    <w:pStyle w:val="TableStyle2"/>
                                  </w:pPr>
                                  <w:r w:rsidRPr="006E1AF5">
                                    <w:rPr>
                                      <w:rFonts w:eastAsia="Arial Unicode MS" w:hAnsi="Arial Unicode MS" w:cs="Arial Unicode MS"/>
                                    </w:rPr>
                                    <w:t>E01: Disease Category [DICDcMaster_BR]</w:t>
                                  </w:r>
                                </w:p>
                              </w:tc>
                            </w:tr>
                            <w:tr w:rsidR="00653524" w14:paraId="7881D6BA" w14:textId="77777777" w:rsidTr="00653524">
                              <w:trPr>
                                <w:trHeight w:val="965"/>
                              </w:trPr>
                              <w:tc>
                                <w:tcPr>
                                  <w:tcW w:w="107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8FC300" w14:textId="77777777" w:rsidR="00653524" w:rsidRDefault="00653524" w:rsidP="00653524">
                                  <w:pPr>
                                    <w:pStyle w:val="TableStyle2"/>
                                  </w:pPr>
                                  <w:r w:rsidRPr="006E1AF5">
                                    <w:t>Attributes:</w:t>
                                  </w:r>
                                </w:p>
                                <w:p w14:paraId="20389EB5" w14:textId="77777777" w:rsidR="00653524" w:rsidRDefault="00653524" w:rsidP="00653524">
                                  <w:pPr>
                                    <w:pStyle w:val="TableStyle2"/>
                                  </w:pPr>
                                  <w:r w:rsidRPr="006E1AF5">
                                    <w:t>1. Disease</w:t>
                                  </w:r>
                                  <w:r>
                                    <w:t xml:space="preserve"> Category Code (DCCode) [PK] [A3</w:t>
                                  </w:r>
                                  <w:r w:rsidRPr="006E1AF5">
                                    <w:t>]</w:t>
                                  </w:r>
                                </w:p>
                                <w:p w14:paraId="372D5913" w14:textId="77777777" w:rsidR="00653524" w:rsidRDefault="00653524" w:rsidP="00653524">
                                  <w:pPr>
                                    <w:pStyle w:val="TableStyle2"/>
                                  </w:pPr>
                                  <w:r w:rsidRPr="006E1AF5">
                                    <w:t>2. Di</w:t>
                                  </w:r>
                                  <w:r>
                                    <w:t>sease Category Name (DCName) [A2</w:t>
                                  </w:r>
                                  <w:r w:rsidRPr="006E1AF5">
                                    <w:t>0]</w:t>
                                  </w:r>
                                </w:p>
                                <w:p w14:paraId="61BF0724" w14:textId="77777777" w:rsidR="00653524" w:rsidRDefault="00653524" w:rsidP="00653524">
                                  <w:pPr>
                                    <w:pStyle w:val="TableStyle2"/>
                                  </w:pPr>
                                  <w:r>
                                    <w:t>3</w:t>
                                  </w:r>
                                  <w:r w:rsidRPr="006E1AF5">
                                    <w:t>. Disease Category Description (DCDescription) [A30]</w:t>
                                  </w:r>
                                </w:p>
                              </w:tc>
                            </w:tr>
                            <w:tr w:rsidR="00653524" w14:paraId="511DFA8B" w14:textId="77777777" w:rsidTr="00653524">
                              <w:trPr>
                                <w:trHeight w:val="613"/>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1797EE" w14:textId="77777777" w:rsidR="00653524" w:rsidRDefault="00653524" w:rsidP="00653524">
                                  <w:pPr>
                                    <w:pStyle w:val="TableStyle2"/>
                                    <w:rPr>
                                      <w:rFonts w:eastAsia="Arial Unicode MS" w:hAnsi="Arial Unicode MS" w:cs="Arial Unicode MS"/>
                                    </w:rPr>
                                  </w:pPr>
                                  <w:r w:rsidRPr="006E1AF5">
                                    <w:rPr>
                                      <w:rFonts w:eastAsia="Arial Unicode MS" w:hAnsi="Arial Unicode MS" w:cs="Arial Unicode MS"/>
                                    </w:rPr>
                                    <w:t xml:space="preserve">Comments: </w:t>
                                  </w:r>
                                </w:p>
                                <w:p w14:paraId="2C2C50C4" w14:textId="77777777" w:rsidR="00653524" w:rsidRDefault="00653524" w:rsidP="00653524">
                                  <w:pPr>
                                    <w:pStyle w:val="TableStyle2"/>
                                    <w:rPr>
                                      <w:rFonts w:eastAsia="Arial Unicode MS" w:hAnsi="Arial Unicode MS" w:cs="Arial Unicode MS"/>
                                    </w:rPr>
                                  </w:pPr>
                                  <w:r w:rsidRPr="006E1AF5">
                                    <w:rPr>
                                      <w:rFonts w:eastAsia="Arial Unicode MS" w:hAnsi="Arial Unicode MS" w:cs="Arial Unicode MS"/>
                                    </w:rPr>
                                    <w:t>1. Defines disease categories</w:t>
                                  </w:r>
                                </w:p>
                                <w:p w14:paraId="3B2337BC" w14:textId="77777777" w:rsidR="00653524" w:rsidRPr="0052042A" w:rsidRDefault="00653524" w:rsidP="00653524">
                                  <w:pPr>
                                    <w:pStyle w:val="TableStyle2"/>
                                  </w:pPr>
                                  <w:r w:rsidRPr="006E1AF5">
                                    <w:rPr>
                                      <w:rFonts w:eastAsia="Arial Unicode MS" w:hAnsi="Arial Unicode MS" w:cs="Arial Unicode MS"/>
                                    </w:rPr>
                                    <w:t>2. Di</w:t>
                                  </w:r>
                                  <w:r>
                                    <w:rPr>
                                      <w:rFonts w:eastAsia="Arial Unicode MS" w:hAnsi="Arial Unicode MS" w:cs="Arial Unicode MS"/>
                                    </w:rPr>
                                    <w:t>sease category code consists of 3</w:t>
                                  </w:r>
                                  <w:r w:rsidRPr="006E1AF5">
                                    <w:rPr>
                                      <w:rFonts w:eastAsia="Arial Unicode MS" w:hAnsi="Arial Unicode MS" w:cs="Arial Unicode MS"/>
                                    </w:rPr>
                                    <w:t xml:space="preserve"> byte alpha code where the first 3 bytes represents the category. (CCC) (RES, SEX, VIR)</w:t>
                                  </w:r>
                                </w:p>
                              </w:tc>
                            </w:tr>
                            <w:tr w:rsidR="00653524" w14:paraId="22DE48CD" w14:textId="77777777" w:rsidTr="00653524">
                              <w:trPr>
                                <w:trHeight w:val="568"/>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2178C5" w14:textId="77777777" w:rsidR="00653524" w:rsidRDefault="00653524" w:rsidP="00653524">
                                  <w:pPr>
                                    <w:pStyle w:val="TableStyle2"/>
                                    <w:rPr>
                                      <w:rFonts w:eastAsia="Arial Unicode MS" w:hAnsi="Arial Unicode MS" w:cs="Arial Unicode MS"/>
                                    </w:rPr>
                                  </w:pPr>
                                  <w:r w:rsidRPr="00E26CA7">
                                    <w:rPr>
                                      <w:rFonts w:eastAsia="Arial Unicode MS" w:hAnsi="Arial Unicode MS" w:cs="Arial Unicode MS"/>
                                    </w:rPr>
                                    <w:t>Indexes:</w:t>
                                  </w:r>
                                </w:p>
                                <w:p w14:paraId="4D22E1FA" w14:textId="77777777" w:rsidR="00653524" w:rsidRDefault="00653524" w:rsidP="008E15AA">
                                  <w:pPr>
                                    <w:pStyle w:val="TableStyle2"/>
                                    <w:rPr>
                                      <w:rFonts w:eastAsia="Arial Unicode MS" w:hAnsi="Arial Unicode MS" w:cs="Arial Unicode MS"/>
                                    </w:rPr>
                                  </w:pPr>
                                  <w:r w:rsidRPr="008E15AA">
                                    <w:rPr>
                                      <w:rFonts w:eastAsia="Arial Unicode MS" w:hAnsi="Arial Unicode MS" w:cs="Arial Unicode MS"/>
                                    </w:rPr>
                                    <w:t>1.</w:t>
                                  </w:r>
                                  <w:r>
                                    <w:rPr>
                                      <w:rFonts w:eastAsia="Arial Unicode MS" w:hAnsi="Arial Unicode MS" w:cs="Arial Unicode MS"/>
                                    </w:rPr>
                                    <w:t xml:space="preserve"> </w:t>
                                  </w:r>
                                  <w:r w:rsidRPr="00E26CA7">
                                    <w:rPr>
                                      <w:rFonts w:eastAsia="Arial Unicode MS" w:hAnsi="Arial Unicode MS" w:cs="Arial Unicode MS"/>
                                    </w:rPr>
                                    <w:t>Primary Key: [1] (Constraint name is DICDcMaster_PK)</w:t>
                                  </w:r>
                                </w:p>
                                <w:p w14:paraId="4E440771" w14:textId="77777777" w:rsidR="00653524" w:rsidRPr="006E1AF5" w:rsidRDefault="00653524" w:rsidP="008E15AA">
                                  <w:pPr>
                                    <w:pStyle w:val="TableStyle2"/>
                                    <w:rPr>
                                      <w:rFonts w:eastAsia="Arial Unicode MS" w:hAnsi="Arial Unicode MS" w:cs="Arial Unicode MS"/>
                                    </w:rPr>
                                  </w:pPr>
                                  <w:r>
                                    <w:rPr>
                                      <w:rFonts w:eastAsia="Arial Unicode MS" w:hAnsi="Arial Unicode MS" w:cs="Arial Unicode MS"/>
                                    </w:rPr>
                                    <w:t xml:space="preserve">2. </w:t>
                                  </w:r>
                                  <w:r w:rsidRPr="00253047">
                                    <w:rPr>
                                      <w:rFonts w:eastAsia="Arial Unicode MS" w:hAnsi="Arial Unicode MS" w:cs="Arial Unicode MS"/>
                                    </w:rPr>
                                    <w:t>DICDcMaster</w:t>
                                  </w:r>
                                  <w:r>
                                    <w:rPr>
                                      <w:rFonts w:eastAsia="Arial Unicode MS" w:hAnsi="Arial Unicode MS" w:cs="Arial Unicode MS"/>
                                    </w:rPr>
                                    <w:t xml:space="preserve"> _NX1 on [2]</w:t>
                                  </w:r>
                                </w:p>
                              </w:tc>
                            </w:tr>
                            <w:tr w:rsidR="00653524" w14:paraId="63007290" w14:textId="77777777" w:rsidTr="00653524">
                              <w:trPr>
                                <w:trHeight w:val="613"/>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9BB6A4" w14:textId="77777777" w:rsidR="00653524" w:rsidRDefault="00653524" w:rsidP="00653524">
                                  <w:pPr>
                                    <w:pStyle w:val="TableStyle2"/>
                                    <w:rPr>
                                      <w:rFonts w:eastAsia="Arial Unicode MS" w:hAnsi="Arial Unicode MS" w:cs="Arial Unicode MS"/>
                                    </w:rPr>
                                  </w:pPr>
                                  <w:r w:rsidRPr="00253047">
                                    <w:rPr>
                                      <w:rFonts w:eastAsia="Arial Unicode MS" w:hAnsi="Arial Unicode MS" w:cs="Arial Unicode MS"/>
                                    </w:rPr>
                                    <w:t>Valid Operation:</w:t>
                                  </w:r>
                                </w:p>
                                <w:p w14:paraId="24BA8713" w14:textId="77777777" w:rsidR="00653524" w:rsidRDefault="00653524" w:rsidP="00653524">
                                  <w:pPr>
                                    <w:pStyle w:val="TableStyle2"/>
                                    <w:rPr>
                                      <w:rFonts w:eastAsia="Arial Unicode MS" w:hAnsi="Arial Unicode MS" w:cs="Arial Unicode MS"/>
                                    </w:rPr>
                                  </w:pPr>
                                  <w:r w:rsidRPr="00253047">
                                    <w:rPr>
                                      <w:rFonts w:eastAsia="Arial Unicode MS" w:hAnsi="Arial Unicode MS" w:cs="Arial Unicode MS"/>
                                    </w:rPr>
                                    <w:t>1. Add Disease Category [DICDcMaster_AO]</w:t>
                                  </w:r>
                                </w:p>
                                <w:p w14:paraId="22DCA10C" w14:textId="77777777" w:rsidR="00653524" w:rsidRDefault="00653524" w:rsidP="00653524">
                                  <w:pPr>
                                    <w:pStyle w:val="TableStyle2"/>
                                    <w:rPr>
                                      <w:rFonts w:eastAsia="Arial Unicode MS" w:hAnsi="Arial Unicode MS" w:cs="Arial Unicode MS"/>
                                    </w:rPr>
                                  </w:pPr>
                                  <w:r w:rsidRPr="00253047">
                                    <w:rPr>
                                      <w:rFonts w:eastAsia="Arial Unicode MS" w:hAnsi="Arial Unicode MS" w:cs="Arial Unicode MS"/>
                                    </w:rPr>
                                    <w:t>2. Delete Disease Category [DICDcMaster_ZO]</w:t>
                                  </w:r>
                                </w:p>
                                <w:p w14:paraId="051B053B" w14:textId="77777777" w:rsidR="00653524" w:rsidRDefault="00653524" w:rsidP="00653524">
                                  <w:pPr>
                                    <w:pStyle w:val="TableStyle2"/>
                                    <w:rPr>
                                      <w:rFonts w:eastAsia="Arial Unicode MS" w:hAnsi="Arial Unicode MS" w:cs="Arial Unicode MS"/>
                                    </w:rPr>
                                  </w:pPr>
                                  <w:r w:rsidRPr="00253047">
                                    <w:rPr>
                                      <w:rFonts w:eastAsia="Arial Unicode MS" w:hAnsi="Arial Unicode MS" w:cs="Arial Unicode MS"/>
                                    </w:rPr>
                                    <w:t>3. Modify Disease Category [DICDcMaster_MO]</w:t>
                                  </w:r>
                                </w:p>
                                <w:p w14:paraId="78A460ED" w14:textId="77777777" w:rsidR="00653524" w:rsidRDefault="00653524" w:rsidP="00653524">
                                  <w:pPr>
                                    <w:pStyle w:val="TableStyle2"/>
                                    <w:rPr>
                                      <w:rFonts w:eastAsia="Arial Unicode MS" w:hAnsi="Arial Unicode MS" w:cs="Arial Unicode MS"/>
                                    </w:rPr>
                                  </w:pPr>
                                  <w:r w:rsidRPr="00253047">
                                    <w:rPr>
                                      <w:rFonts w:eastAsia="Arial Unicode MS" w:hAnsi="Arial Unicode MS" w:cs="Arial Unicode MS"/>
                                    </w:rPr>
                                    <w:t>4. Inquiry Disease Category [DICDcMaster_IO]</w:t>
                                  </w:r>
                                </w:p>
                                <w:p w14:paraId="552762A7" w14:textId="77777777" w:rsidR="00653524" w:rsidRPr="006E1AF5" w:rsidRDefault="00653524" w:rsidP="00653524">
                                  <w:pPr>
                                    <w:pStyle w:val="TableStyle2"/>
                                    <w:rPr>
                                      <w:rFonts w:eastAsia="Arial Unicode MS" w:hAnsi="Arial Unicode MS" w:cs="Arial Unicode MS"/>
                                    </w:rPr>
                                  </w:pPr>
                                  <w:r w:rsidRPr="00253047">
                                    <w:rPr>
                                      <w:rFonts w:eastAsia="Arial Unicode MS" w:hAnsi="Arial Unicode MS" w:cs="Arial Unicode MS"/>
                                    </w:rPr>
                                    <w:t>5. Report Disease Category [DICDcMaster_RO]</w:t>
                                  </w:r>
                                </w:p>
                              </w:tc>
                            </w:tr>
                          </w:tbl>
                          <w:p w14:paraId="2337EC9C" w14:textId="77777777" w:rsidR="00653524" w:rsidRDefault="00653524" w:rsidP="00EE72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423C01" id="Rectangle 8" o:spid="_x0000_s1029" style="position:absolute;left:0;text-align:left;margin-left:-40.6pt;margin-top:15.35pt;width:559.5pt;height:270.2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" fillcolor="white [3201]" strokecolor="black [3200]" strokeweight="1pt">
                <v:textbox>
                  <w:txbxContent>
                    <w:tbl>
                      <w:tblPr>
                        <w:tblW w:w="107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780"/>
                      </w:tblGrid>
                      <w:tr w:rsidR="00653524" w14:paraId="46D05D15" w14:textId="77777777" w:rsidTr="00653524">
                        <w:trPr>
                          <w:trHeight w:val="279"/>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CD01F2" w14:textId="77777777" w:rsidR="00653524" w:rsidRDefault="00653524" w:rsidP="00653524">
                            <w:pPr>
                              <w:pStyle w:val="TableStyle2"/>
                            </w:pPr>
                            <w:r w:rsidRPr="006E1AF5">
                              <w:rPr>
                                <w:rFonts w:eastAsia="Arial Unicode MS" w:hAnsi="Arial Unicode MS" w:cs="Arial Unicode MS"/>
                              </w:rPr>
                              <w:t>E01: Disease Category [DICDcMaster_BR]</w:t>
                            </w:r>
                          </w:p>
                        </w:tc>
                      </w:tr>
                      <w:tr w:rsidR="00653524" w14:paraId="7881D6BA" w14:textId="77777777" w:rsidTr="00653524">
                        <w:trPr>
                          <w:trHeight w:val="965"/>
                        </w:trPr>
                        <w:tc>
                          <w:tcPr>
                            <w:tcW w:w="107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8FC300" w14:textId="77777777" w:rsidR="00653524" w:rsidRDefault="00653524" w:rsidP="00653524">
                            <w:pPr>
                              <w:pStyle w:val="TableStyle2"/>
                            </w:pPr>
                            <w:r w:rsidRPr="006E1AF5">
                              <w:t>Attributes:</w:t>
                            </w:r>
                          </w:p>
                          <w:p w14:paraId="20389EB5" w14:textId="77777777" w:rsidR="00653524" w:rsidRDefault="00653524" w:rsidP="00653524">
                            <w:pPr>
                              <w:pStyle w:val="TableStyle2"/>
                            </w:pPr>
                            <w:r w:rsidRPr="006E1AF5">
                              <w:t>1. Disease</w:t>
                            </w:r>
                            <w:r>
                              <w:t xml:space="preserve"> Category Code (DCCode) [PK] [A3</w:t>
                            </w:r>
                            <w:r w:rsidRPr="006E1AF5">
                              <w:t>]</w:t>
                            </w:r>
                          </w:p>
                          <w:p w14:paraId="372D5913" w14:textId="77777777" w:rsidR="00653524" w:rsidRDefault="00653524" w:rsidP="00653524">
                            <w:pPr>
                              <w:pStyle w:val="TableStyle2"/>
                            </w:pPr>
                            <w:r w:rsidRPr="006E1AF5">
                              <w:t>2. Di</w:t>
                            </w:r>
                            <w:r>
                              <w:t>sease Category Name (DCName) [A2</w:t>
                            </w:r>
                            <w:r w:rsidRPr="006E1AF5">
                              <w:t>0]</w:t>
                            </w:r>
                          </w:p>
                          <w:p w14:paraId="61BF0724" w14:textId="77777777" w:rsidR="00653524" w:rsidRDefault="00653524" w:rsidP="00653524">
                            <w:pPr>
                              <w:pStyle w:val="TableStyle2"/>
                            </w:pPr>
                            <w:r>
                              <w:t>3</w:t>
                            </w:r>
                            <w:r w:rsidRPr="006E1AF5">
                              <w:t>. Disease Category Description (DCDescription) [A30]</w:t>
                            </w:r>
                          </w:p>
                        </w:tc>
                      </w:tr>
                      <w:tr w:rsidR="00653524" w14:paraId="511DFA8B" w14:textId="77777777" w:rsidTr="00653524">
                        <w:trPr>
                          <w:trHeight w:val="613"/>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1797EE" w14:textId="77777777" w:rsidR="00653524" w:rsidRDefault="00653524" w:rsidP="00653524">
                            <w:pPr>
                              <w:pStyle w:val="TableStyle2"/>
                              <w:rPr>
                                <w:rFonts w:eastAsia="Arial Unicode MS" w:hAnsi="Arial Unicode MS" w:cs="Arial Unicode MS"/>
                              </w:rPr>
                            </w:pPr>
                            <w:r w:rsidRPr="006E1AF5">
                              <w:rPr>
                                <w:rFonts w:eastAsia="Arial Unicode MS" w:hAnsi="Arial Unicode MS" w:cs="Arial Unicode MS"/>
                              </w:rPr>
                              <w:t xml:space="preserve">Comments: </w:t>
                            </w:r>
                          </w:p>
                          <w:p w14:paraId="2C2C50C4" w14:textId="77777777" w:rsidR="00653524" w:rsidRDefault="00653524" w:rsidP="00653524">
                            <w:pPr>
                              <w:pStyle w:val="TableStyle2"/>
                              <w:rPr>
                                <w:rFonts w:eastAsia="Arial Unicode MS" w:hAnsi="Arial Unicode MS" w:cs="Arial Unicode MS"/>
                              </w:rPr>
                            </w:pPr>
                            <w:r w:rsidRPr="006E1AF5">
                              <w:rPr>
                                <w:rFonts w:eastAsia="Arial Unicode MS" w:hAnsi="Arial Unicode MS" w:cs="Arial Unicode MS"/>
                              </w:rPr>
                              <w:t>1. Defines disease categories</w:t>
                            </w:r>
                          </w:p>
                          <w:p w14:paraId="3B2337BC" w14:textId="77777777" w:rsidR="00653524" w:rsidRPr="0052042A" w:rsidRDefault="00653524" w:rsidP="00653524">
                            <w:pPr>
                              <w:pStyle w:val="TableStyle2"/>
                            </w:pPr>
                            <w:r w:rsidRPr="006E1AF5">
                              <w:rPr>
                                <w:rFonts w:eastAsia="Arial Unicode MS" w:hAnsi="Arial Unicode MS" w:cs="Arial Unicode MS"/>
                              </w:rPr>
                              <w:t>2. Di</w:t>
                            </w:r>
                            <w:r>
                              <w:rPr>
                                <w:rFonts w:eastAsia="Arial Unicode MS" w:hAnsi="Arial Unicode MS" w:cs="Arial Unicode MS"/>
                              </w:rPr>
                              <w:t>sease category code consists of 3</w:t>
                            </w:r>
                            <w:r w:rsidRPr="006E1AF5">
                              <w:rPr>
                                <w:rFonts w:eastAsia="Arial Unicode MS" w:hAnsi="Arial Unicode MS" w:cs="Arial Unicode MS"/>
                              </w:rPr>
                              <w:t xml:space="preserve"> byte alpha code where the first 3 bytes represents the category. (CCC) (RES, SEX, VIR)</w:t>
                            </w:r>
                          </w:p>
                        </w:tc>
                      </w:tr>
                      <w:tr w:rsidR="00653524" w14:paraId="22DE48CD" w14:textId="77777777" w:rsidTr="00653524">
                        <w:trPr>
                          <w:trHeight w:val="568"/>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2178C5" w14:textId="77777777" w:rsidR="00653524" w:rsidRDefault="00653524" w:rsidP="00653524">
                            <w:pPr>
                              <w:pStyle w:val="TableStyle2"/>
                              <w:rPr>
                                <w:rFonts w:eastAsia="Arial Unicode MS" w:hAnsi="Arial Unicode MS" w:cs="Arial Unicode MS"/>
                              </w:rPr>
                            </w:pPr>
                            <w:r w:rsidRPr="00E26CA7">
                              <w:rPr>
                                <w:rFonts w:eastAsia="Arial Unicode MS" w:hAnsi="Arial Unicode MS" w:cs="Arial Unicode MS"/>
                              </w:rPr>
                              <w:t>Indexes:</w:t>
                            </w:r>
                          </w:p>
                          <w:p w14:paraId="4D22E1FA" w14:textId="77777777" w:rsidR="00653524" w:rsidRDefault="00653524" w:rsidP="008E15AA">
                            <w:pPr>
                              <w:pStyle w:val="TableStyle2"/>
                              <w:rPr>
                                <w:rFonts w:eastAsia="Arial Unicode MS" w:hAnsi="Arial Unicode MS" w:cs="Arial Unicode MS"/>
                              </w:rPr>
                            </w:pPr>
                            <w:r w:rsidRPr="008E15AA">
                              <w:rPr>
                                <w:rFonts w:eastAsia="Arial Unicode MS" w:hAnsi="Arial Unicode MS" w:cs="Arial Unicode MS"/>
                              </w:rPr>
                              <w:t>1.</w:t>
                            </w:r>
                            <w:r>
                              <w:rPr>
                                <w:rFonts w:eastAsia="Arial Unicode MS" w:hAnsi="Arial Unicode MS" w:cs="Arial Unicode MS"/>
                              </w:rPr>
                              <w:t xml:space="preserve"> </w:t>
                            </w:r>
                            <w:r w:rsidRPr="00E26CA7">
                              <w:rPr>
                                <w:rFonts w:eastAsia="Arial Unicode MS" w:hAnsi="Arial Unicode MS" w:cs="Arial Unicode MS"/>
                              </w:rPr>
                              <w:t>Primary Key: [1] (Constraint name is DICDcMaster_PK)</w:t>
                            </w:r>
                          </w:p>
                          <w:p w14:paraId="4E440771" w14:textId="77777777" w:rsidR="00653524" w:rsidRPr="006E1AF5" w:rsidRDefault="00653524" w:rsidP="008E15AA">
                            <w:pPr>
                              <w:pStyle w:val="TableStyle2"/>
                              <w:rPr>
                                <w:rFonts w:eastAsia="Arial Unicode MS" w:hAnsi="Arial Unicode MS" w:cs="Arial Unicode MS"/>
                              </w:rPr>
                            </w:pPr>
                            <w:r>
                              <w:rPr>
                                <w:rFonts w:eastAsia="Arial Unicode MS" w:hAnsi="Arial Unicode MS" w:cs="Arial Unicode MS"/>
                              </w:rPr>
                              <w:t xml:space="preserve">2. </w:t>
                            </w:r>
                            <w:r w:rsidRPr="00253047">
                              <w:rPr>
                                <w:rFonts w:eastAsia="Arial Unicode MS" w:hAnsi="Arial Unicode MS" w:cs="Arial Unicode MS"/>
                              </w:rPr>
                              <w:t>DICDcMaster</w:t>
                            </w:r>
                            <w:r>
                              <w:rPr>
                                <w:rFonts w:eastAsia="Arial Unicode MS" w:hAnsi="Arial Unicode MS" w:cs="Arial Unicode MS"/>
                              </w:rPr>
                              <w:t xml:space="preserve"> _NX1 on [2]</w:t>
                            </w:r>
                          </w:p>
                        </w:tc>
                      </w:tr>
                      <w:tr w:rsidR="00653524" w14:paraId="63007290" w14:textId="77777777" w:rsidTr="00653524">
                        <w:trPr>
                          <w:trHeight w:val="613"/>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9BB6A4" w14:textId="77777777" w:rsidR="00653524" w:rsidRDefault="00653524" w:rsidP="00653524">
                            <w:pPr>
                              <w:pStyle w:val="TableStyle2"/>
                              <w:rPr>
                                <w:rFonts w:eastAsia="Arial Unicode MS" w:hAnsi="Arial Unicode MS" w:cs="Arial Unicode MS"/>
                              </w:rPr>
                            </w:pPr>
                            <w:r w:rsidRPr="00253047">
                              <w:rPr>
                                <w:rFonts w:eastAsia="Arial Unicode MS" w:hAnsi="Arial Unicode MS" w:cs="Arial Unicode MS"/>
                              </w:rPr>
                              <w:t>Valid Operation:</w:t>
                            </w:r>
                          </w:p>
                          <w:p w14:paraId="24BA8713" w14:textId="77777777" w:rsidR="00653524" w:rsidRDefault="00653524" w:rsidP="00653524">
                            <w:pPr>
                              <w:pStyle w:val="TableStyle2"/>
                              <w:rPr>
                                <w:rFonts w:eastAsia="Arial Unicode MS" w:hAnsi="Arial Unicode MS" w:cs="Arial Unicode MS"/>
                              </w:rPr>
                            </w:pPr>
                            <w:r w:rsidRPr="00253047">
                              <w:rPr>
                                <w:rFonts w:eastAsia="Arial Unicode MS" w:hAnsi="Arial Unicode MS" w:cs="Arial Unicode MS"/>
                              </w:rPr>
                              <w:t>1. Add Disease Category [DICDcMaster_AO]</w:t>
                            </w:r>
                          </w:p>
                          <w:p w14:paraId="22DCA10C" w14:textId="77777777" w:rsidR="00653524" w:rsidRDefault="00653524" w:rsidP="00653524">
                            <w:pPr>
                              <w:pStyle w:val="TableStyle2"/>
                              <w:rPr>
                                <w:rFonts w:eastAsia="Arial Unicode MS" w:hAnsi="Arial Unicode MS" w:cs="Arial Unicode MS"/>
                              </w:rPr>
                            </w:pPr>
                            <w:r w:rsidRPr="00253047">
                              <w:rPr>
                                <w:rFonts w:eastAsia="Arial Unicode MS" w:hAnsi="Arial Unicode MS" w:cs="Arial Unicode MS"/>
                              </w:rPr>
                              <w:t>2. Delete Disease Category [DICDcMaster_ZO]</w:t>
                            </w:r>
                          </w:p>
                          <w:p w14:paraId="051B053B" w14:textId="77777777" w:rsidR="00653524" w:rsidRDefault="00653524" w:rsidP="00653524">
                            <w:pPr>
                              <w:pStyle w:val="TableStyle2"/>
                              <w:rPr>
                                <w:rFonts w:eastAsia="Arial Unicode MS" w:hAnsi="Arial Unicode MS" w:cs="Arial Unicode MS"/>
                              </w:rPr>
                            </w:pPr>
                            <w:r w:rsidRPr="00253047">
                              <w:rPr>
                                <w:rFonts w:eastAsia="Arial Unicode MS" w:hAnsi="Arial Unicode MS" w:cs="Arial Unicode MS"/>
                              </w:rPr>
                              <w:t>3. Modify Disease Category [DICDcMaster_MO]</w:t>
                            </w:r>
                          </w:p>
                          <w:p w14:paraId="78A460ED" w14:textId="77777777" w:rsidR="00653524" w:rsidRDefault="00653524" w:rsidP="00653524">
                            <w:pPr>
                              <w:pStyle w:val="TableStyle2"/>
                              <w:rPr>
                                <w:rFonts w:eastAsia="Arial Unicode MS" w:hAnsi="Arial Unicode MS" w:cs="Arial Unicode MS"/>
                              </w:rPr>
                            </w:pPr>
                            <w:r w:rsidRPr="00253047">
                              <w:rPr>
                                <w:rFonts w:eastAsia="Arial Unicode MS" w:hAnsi="Arial Unicode MS" w:cs="Arial Unicode MS"/>
                              </w:rPr>
                              <w:t>4. Inquiry Disease Category [DICDcMaster_IO]</w:t>
                            </w:r>
                          </w:p>
                          <w:p w14:paraId="552762A7" w14:textId="77777777" w:rsidR="00653524" w:rsidRPr="006E1AF5" w:rsidRDefault="00653524" w:rsidP="00653524">
                            <w:pPr>
                              <w:pStyle w:val="TableStyle2"/>
                              <w:rPr>
                                <w:rFonts w:eastAsia="Arial Unicode MS" w:hAnsi="Arial Unicode MS" w:cs="Arial Unicode MS"/>
                              </w:rPr>
                            </w:pPr>
                            <w:r w:rsidRPr="00253047">
                              <w:rPr>
                                <w:rFonts w:eastAsia="Arial Unicode MS" w:hAnsi="Arial Unicode MS" w:cs="Arial Unicode MS"/>
                              </w:rPr>
                              <w:t>5. Report Disease Category [DICDcMaster_RO]</w:t>
                            </w:r>
                          </w:p>
                        </w:tc>
                      </w:tr>
                    </w:tbl>
                    <w:p w14:paraId="2337EC9C" w14:textId="77777777" w:rsidR="00653524" w:rsidRDefault="00653524" w:rsidP="00EE72B6">
                      <w:pPr>
                        <w:jc w:val="center"/>
                      </w:pPr>
                    </w:p>
                  </w:txbxContent>
                </v:textbox>
                <w10:wrap anchorx="margin"/>
              </v:rect>
            </w:pict>
          </mc:Fallback>
        </mc:AlternateContent>
      </w:r>
    </w:p>
    <w:p w14:paraId="5D3DDB94" w14:textId="77777777" w:rsidR="00CC08D5" w:rsidRDefault="00CC08D5" w:rsidP="00CC08D5"/>
    <w:p w14:paraId="291DA657" w14:textId="77777777" w:rsidR="00C42F0D" w:rsidRDefault="00C42F0D" w:rsidP="00CC08D5"/>
    <w:p w14:paraId="71832ED2" w14:textId="77777777" w:rsidR="00EE72B6" w:rsidRDefault="00EE72B6" w:rsidP="00CC08D5"/>
    <w:p w14:paraId="50A8189D" w14:textId="77777777" w:rsidR="00EE72B6" w:rsidRDefault="00EE72B6" w:rsidP="00CC08D5"/>
    <w:p w14:paraId="5BC50F48" w14:textId="77777777" w:rsidR="00EE72B6" w:rsidRDefault="00EE72B6" w:rsidP="00CC08D5"/>
    <w:p w14:paraId="31E82B9A" w14:textId="77777777" w:rsidR="00EE72B6" w:rsidRDefault="00EE72B6" w:rsidP="00CC08D5"/>
    <w:p w14:paraId="32DD82BF" w14:textId="77777777" w:rsidR="00EE72B6" w:rsidRDefault="00EE72B6" w:rsidP="00CC08D5"/>
    <w:p w14:paraId="76ED9E05" w14:textId="77777777" w:rsidR="00EE72B6" w:rsidRDefault="00EE72B6" w:rsidP="00CC08D5"/>
    <w:p w14:paraId="14D40E58" w14:textId="77777777" w:rsidR="00EE72B6" w:rsidRDefault="00EE72B6" w:rsidP="00CC08D5"/>
    <w:p w14:paraId="2637086F" w14:textId="77777777" w:rsidR="00EE72B6" w:rsidRDefault="00EE72B6" w:rsidP="00CC08D5"/>
    <w:p w14:paraId="284B4239" w14:textId="77777777" w:rsidR="00EE72B6" w:rsidRDefault="00EE72B6" w:rsidP="00CC08D5"/>
    <w:p w14:paraId="6A384B83" w14:textId="77777777" w:rsidR="00EE72B6" w:rsidRDefault="00EE72B6" w:rsidP="00CC08D5"/>
    <w:p w14:paraId="0CB5D362" w14:textId="77777777" w:rsidR="00EE72B6" w:rsidRDefault="00EE72B6" w:rsidP="00CC08D5"/>
    <w:p w14:paraId="367B1491" w14:textId="77777777" w:rsidR="00EE72B6" w:rsidRDefault="00EE72B6" w:rsidP="00CC08D5"/>
    <w:p w14:paraId="2AD0E0D5" w14:textId="77777777" w:rsidR="00EE72B6" w:rsidRDefault="001C0E95" w:rsidP="00CC08D5">
      <w:r>
        <w:rPr>
          <w:noProof/>
          <w:lang w:eastAsia="en-US"/>
        </w:rPr>
        <mc:AlternateContent>
          <mc:Choice Requires="wps">
            <w:drawing>
              <wp:anchor distT="0" distB="0" distL="114300" distR="114300" simplePos="0" relativeHeight="251670528" behindDoc="0" locked="0" layoutInCell="1" allowOverlap="1" wp14:anchorId="010516FC" wp14:editId="3B4F7A1E">
                <wp:simplePos x="0" y="0"/>
                <wp:positionH relativeFrom="column">
                  <wp:posOffset>-519916</wp:posOffset>
                </wp:positionH>
                <wp:positionV relativeFrom="paragraph">
                  <wp:posOffset>230397</wp:posOffset>
                </wp:positionV>
                <wp:extent cx="7067550" cy="4234072"/>
                <wp:effectExtent l="0" t="0" r="19050" b="33655"/>
                <wp:wrapNone/>
                <wp:docPr id="9" name="Rectangle 9"/>
                <wp:cNvGraphicFramePr/>
                <a:graphic xmlns:a="http://schemas.openxmlformats.org/drawingml/2006/main">
                  <a:graphicData uri="http://schemas.microsoft.com/office/word/2010/wordprocessingShape">
                    <wps:wsp>
                      <wps:cNvSpPr/>
                      <wps:spPr>
                        <a:xfrm>
                          <a:off x="0" y="0"/>
                          <a:ext cx="7067550" cy="4234072"/>
                        </a:xfrm>
                        <a:prstGeom prst="rect">
                          <a:avLst/>
                        </a:prstGeom>
                      </wps:spPr>
                      <wps:style>
                        <a:lnRef idx="2">
                          <a:schemeClr val="dk1"/>
                        </a:lnRef>
                        <a:fillRef idx="1">
                          <a:schemeClr val="lt1"/>
                        </a:fillRef>
                        <a:effectRef idx="0">
                          <a:schemeClr val="dk1"/>
                        </a:effectRef>
                        <a:fontRef idx="minor">
                          <a:schemeClr val="dk1"/>
                        </a:fontRef>
                      </wps:style>
                      <wps:txbx>
                        <w:txbxContent>
                          <w:tbl>
                            <w:tblPr>
                              <w:tblW w:w="107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780"/>
                            </w:tblGrid>
                            <w:tr w:rsidR="00653524" w14:paraId="27A973B8" w14:textId="77777777" w:rsidTr="00927656">
                              <w:trPr>
                                <w:trHeight w:val="279"/>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71FAA5" w14:textId="77777777" w:rsidR="00653524" w:rsidRDefault="00653524" w:rsidP="00927656">
                                  <w:pPr>
                                    <w:pStyle w:val="TableStyle2"/>
                                  </w:pPr>
                                  <w:r>
                                    <w:rPr>
                                      <w:rFonts w:eastAsia="Arial Unicode MS" w:hAnsi="Arial Unicode MS" w:cs="Arial Unicode MS"/>
                                    </w:rPr>
                                    <w:t xml:space="preserve">E2 </w:t>
                                  </w:r>
                                  <w:r>
                                    <w:rPr>
                                      <w:rFonts w:eastAsia="Arial Unicode MS" w:hAnsi="Arial Unicode MS" w:cs="Arial Unicode MS"/>
                                    </w:rPr>
                                    <w:t>–</w:t>
                                  </w:r>
                                  <w:r>
                                    <w:rPr>
                                      <w:rFonts w:eastAsia="Arial Unicode MS" w:hAnsi="Arial Unicode MS" w:cs="Arial Unicode MS"/>
                                    </w:rPr>
                                    <w:t xml:space="preserve"> Disease Definition [DICDd</w:t>
                                  </w:r>
                                  <w:r w:rsidRPr="004475CE">
                                    <w:rPr>
                                      <w:rFonts w:eastAsia="Arial Unicode MS" w:hAnsi="Arial Unicode MS" w:cs="Arial Unicode MS"/>
                                    </w:rPr>
                                    <w:t>Master_BR]</w:t>
                                  </w:r>
                                </w:p>
                              </w:tc>
                            </w:tr>
                            <w:tr w:rsidR="00653524" w14:paraId="5DC5519E" w14:textId="77777777" w:rsidTr="00927656">
                              <w:trPr>
                                <w:trHeight w:val="965"/>
                              </w:trPr>
                              <w:tc>
                                <w:tcPr>
                                  <w:tcW w:w="107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C92346" w14:textId="77777777" w:rsidR="00653524" w:rsidRDefault="00653524" w:rsidP="00927656">
                                  <w:pPr>
                                    <w:pStyle w:val="TableStyle2"/>
                                  </w:pPr>
                                  <w:r w:rsidRPr="00D17868">
                                    <w:t>Attributes:</w:t>
                                  </w:r>
                                </w:p>
                                <w:p w14:paraId="015B0E93" w14:textId="77777777" w:rsidR="00653524" w:rsidRDefault="00653524" w:rsidP="00927656">
                                  <w:pPr>
                                    <w:pStyle w:val="TableStyle2"/>
                                  </w:pPr>
                                  <w:r w:rsidRPr="00D17868">
                                    <w:t>1. Disease Code (DCode) [PK] [VarChar 7]</w:t>
                                  </w:r>
                                </w:p>
                                <w:p w14:paraId="1D4ABE39" w14:textId="77777777" w:rsidR="00653524" w:rsidRDefault="00653524" w:rsidP="00927656">
                                  <w:pPr>
                                    <w:pStyle w:val="TableStyle2"/>
                                  </w:pPr>
                                  <w:r w:rsidRPr="00D17868">
                                    <w:t>2. Disease Name (DName) [A30]</w:t>
                                  </w:r>
                                </w:p>
                                <w:p w14:paraId="5770599D" w14:textId="77777777" w:rsidR="00653524" w:rsidRDefault="00653524" w:rsidP="00927656">
                                  <w:pPr>
                                    <w:pStyle w:val="TableStyle2"/>
                                  </w:pPr>
                                  <w:r w:rsidRPr="00D17868">
                                    <w:t>3. Disease Description (DDscr) [A30]</w:t>
                                  </w:r>
                                </w:p>
                                <w:p w14:paraId="0C2AB744" w14:textId="77777777" w:rsidR="00653524" w:rsidRDefault="00653524" w:rsidP="00927656">
                                  <w:pPr>
                                    <w:pStyle w:val="TableStyle2"/>
                                  </w:pPr>
                                  <w:r w:rsidRPr="00D17868">
                                    <w:t>4. Disease Category Code (DCCode) (References E01) [A3]</w:t>
                                  </w:r>
                                </w:p>
                              </w:tc>
                            </w:tr>
                            <w:tr w:rsidR="00653524" w14:paraId="34CA3F77" w14:textId="77777777" w:rsidTr="00927656">
                              <w:trPr>
                                <w:trHeight w:val="613"/>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D8F0CA" w14:textId="77777777" w:rsidR="00653524" w:rsidRDefault="00653524" w:rsidP="00927656">
                                  <w:pPr>
                                    <w:pStyle w:val="TableStyle2"/>
                                    <w:rPr>
                                      <w:rFonts w:eastAsia="Arial Unicode MS" w:hAnsi="Arial Unicode MS" w:cs="Arial Unicode MS"/>
                                      <w:u w:color="000000"/>
                                    </w:rPr>
                                  </w:pPr>
                                  <w:r w:rsidRPr="00D17868">
                                    <w:rPr>
                                      <w:rFonts w:eastAsia="Arial Unicode MS" w:hAnsi="Arial Unicode MS" w:cs="Arial Unicode MS"/>
                                      <w:u w:color="000000"/>
                                    </w:rPr>
                                    <w:t xml:space="preserve">Comments: </w:t>
                                  </w:r>
                                </w:p>
                                <w:p w14:paraId="1E9A5FC9" w14:textId="77777777" w:rsidR="00653524" w:rsidRDefault="00653524" w:rsidP="00927656">
                                  <w:pPr>
                                    <w:pStyle w:val="TableStyle2"/>
                                    <w:rPr>
                                      <w:rFonts w:eastAsia="Arial Unicode MS" w:hAnsi="Arial Unicode MS" w:cs="Arial Unicode MS"/>
                                      <w:u w:color="000000"/>
                                    </w:rPr>
                                  </w:pPr>
                                  <w:r w:rsidRPr="00D17868">
                                    <w:rPr>
                                      <w:rFonts w:eastAsia="Arial Unicode MS" w:hAnsi="Arial Unicode MS" w:cs="Arial Unicode MS"/>
                                      <w:u w:color="000000"/>
                                    </w:rPr>
                                    <w:t>1. Stores definition of diseases</w:t>
                                  </w:r>
                                </w:p>
                                <w:p w14:paraId="235952CD" w14:textId="77777777" w:rsidR="00653524" w:rsidRPr="0052042A" w:rsidRDefault="00653524" w:rsidP="00927656">
                                  <w:pPr>
                                    <w:pStyle w:val="TableStyle2"/>
                                  </w:pPr>
                                  <w:r w:rsidRPr="00D17868">
                                    <w:rPr>
                                      <w:rFonts w:eastAsia="Arial Unicode MS" w:hAnsi="Arial Unicode MS" w:cs="Arial Unicode MS"/>
                                      <w:u w:color="000000"/>
                                    </w:rPr>
                                    <w:t>2. Disease Definition Code consists of 7 bytes alpha numeric code where the first 3 bytes are the disease category and the last 4 bytes are the disease number (CCCDDDD)</w:t>
                                  </w:r>
                                </w:p>
                              </w:tc>
                            </w:tr>
                            <w:tr w:rsidR="00653524" w14:paraId="5EC9F6F2" w14:textId="77777777" w:rsidTr="00927656">
                              <w:trPr>
                                <w:trHeight w:val="613"/>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F18C86" w14:textId="77777777" w:rsidR="00653524" w:rsidRPr="00002EC7" w:rsidRDefault="00653524" w:rsidP="00927656">
                                  <w:pPr>
                                    <w:rPr>
                                      <w:rFonts w:ascii="Helvetica"/>
                                      <w:sz w:val="20"/>
                                      <w:szCs w:val="20"/>
                                    </w:rPr>
                                  </w:pPr>
                                  <w:r w:rsidRPr="00002EC7">
                                    <w:rPr>
                                      <w:rFonts w:ascii="Helvetica"/>
                                      <w:sz w:val="20"/>
                                      <w:szCs w:val="20"/>
                                    </w:rPr>
                                    <w:t>Indexes:</w:t>
                                  </w:r>
                                </w:p>
                                <w:p w14:paraId="46A8D7C8" w14:textId="77777777" w:rsidR="00653524" w:rsidRPr="00002EC7" w:rsidRDefault="00653524" w:rsidP="00DF59F2">
                                  <w:pPr>
                                    <w:pStyle w:val="ListParagraph"/>
                                    <w:numPr>
                                      <w:ilvl w:val="0"/>
                                      <w:numId w:val="36"/>
                                    </w:numPr>
                                    <w:rPr>
                                      <w:rFonts w:ascii="Helvetica"/>
                                      <w:sz w:val="20"/>
                                      <w:szCs w:val="20"/>
                                    </w:rPr>
                                  </w:pPr>
                                  <w:r w:rsidRPr="00002EC7">
                                    <w:rPr>
                                      <w:rFonts w:ascii="Helvetica"/>
                                      <w:sz w:val="20"/>
                                      <w:szCs w:val="20"/>
                                    </w:rPr>
                                    <w:t>Primary Key: [1](Constraint Name is DICDdMaster_PK)</w:t>
                                  </w:r>
                                </w:p>
                                <w:p w14:paraId="566AEB19" w14:textId="77777777" w:rsidR="00653524" w:rsidRPr="00002EC7" w:rsidRDefault="00653524" w:rsidP="00DF59F2">
                                  <w:pPr>
                                    <w:pStyle w:val="ListParagraph"/>
                                    <w:numPr>
                                      <w:ilvl w:val="0"/>
                                      <w:numId w:val="36"/>
                                    </w:numPr>
                                    <w:rPr>
                                      <w:rFonts w:ascii="Helvetica"/>
                                      <w:sz w:val="20"/>
                                      <w:szCs w:val="20"/>
                                    </w:rPr>
                                  </w:pPr>
                                  <w:r w:rsidRPr="00002EC7">
                                    <w:rPr>
                                      <w:rFonts w:ascii="Helvetica"/>
                                      <w:sz w:val="20"/>
                                      <w:szCs w:val="20"/>
                                    </w:rPr>
                                    <w:t>DICDdMaster _NX1 on [2, 3]</w:t>
                                  </w:r>
                                </w:p>
                              </w:tc>
                            </w:tr>
                            <w:tr w:rsidR="00653524" w14:paraId="6637A6C4" w14:textId="77777777" w:rsidTr="00927656">
                              <w:trPr>
                                <w:trHeight w:val="613"/>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138C17" w14:textId="77777777" w:rsidR="00653524" w:rsidRPr="00002EC7" w:rsidRDefault="00653524" w:rsidP="00927656">
                                  <w:pPr>
                                    <w:rPr>
                                      <w:rFonts w:ascii="Helvetica"/>
                                      <w:sz w:val="20"/>
                                      <w:szCs w:val="20"/>
                                    </w:rPr>
                                  </w:pPr>
                                  <w:r w:rsidRPr="00002EC7">
                                    <w:rPr>
                                      <w:rFonts w:ascii="Helvetica"/>
                                      <w:sz w:val="20"/>
                                      <w:szCs w:val="20"/>
                                    </w:rPr>
                                    <w:t>Valid Operations:</w:t>
                                  </w:r>
                                </w:p>
                                <w:p w14:paraId="59F21097" w14:textId="77777777" w:rsidR="00653524" w:rsidRPr="00002EC7" w:rsidRDefault="00653524" w:rsidP="00EE72B6">
                                  <w:pPr>
                                    <w:rPr>
                                      <w:rFonts w:ascii="Helvetica"/>
                                      <w:sz w:val="20"/>
                                      <w:szCs w:val="20"/>
                                    </w:rPr>
                                  </w:pPr>
                                  <w:r w:rsidRPr="00002EC7">
                                    <w:rPr>
                                      <w:rFonts w:ascii="Helvetica"/>
                                      <w:sz w:val="20"/>
                                      <w:szCs w:val="20"/>
                                    </w:rPr>
                                    <w:t>1. Add Disease Definition [DICDdMaster_AO]</w:t>
                                  </w:r>
                                </w:p>
                                <w:p w14:paraId="36736093" w14:textId="77777777" w:rsidR="00653524" w:rsidRPr="00002EC7" w:rsidRDefault="00653524" w:rsidP="00EE72B6">
                                  <w:pPr>
                                    <w:rPr>
                                      <w:rFonts w:ascii="Helvetica"/>
                                      <w:sz w:val="20"/>
                                      <w:szCs w:val="20"/>
                                    </w:rPr>
                                  </w:pPr>
                                  <w:r w:rsidRPr="00002EC7">
                                    <w:rPr>
                                      <w:rFonts w:ascii="Helvetica"/>
                                      <w:sz w:val="20"/>
                                      <w:szCs w:val="20"/>
                                    </w:rPr>
                                    <w:t>2. Delete Disease Definition [DICDdMaster_ZO]</w:t>
                                  </w:r>
                                </w:p>
                                <w:p w14:paraId="034CBA94" w14:textId="77777777" w:rsidR="00653524" w:rsidRPr="00002EC7" w:rsidRDefault="00653524" w:rsidP="00EE72B6">
                                  <w:pPr>
                                    <w:rPr>
                                      <w:rFonts w:ascii="Helvetica"/>
                                      <w:sz w:val="20"/>
                                      <w:szCs w:val="20"/>
                                    </w:rPr>
                                  </w:pPr>
                                  <w:r w:rsidRPr="00002EC7">
                                    <w:rPr>
                                      <w:rFonts w:ascii="Helvetica"/>
                                      <w:sz w:val="20"/>
                                      <w:szCs w:val="20"/>
                                    </w:rPr>
                                    <w:t>3. Modify Disease Definition [DICDdMaster_MO]</w:t>
                                  </w:r>
                                </w:p>
                                <w:p w14:paraId="319E64B5" w14:textId="77777777" w:rsidR="00653524" w:rsidRPr="00002EC7" w:rsidRDefault="00653524" w:rsidP="00EE72B6">
                                  <w:pPr>
                                    <w:rPr>
                                      <w:rFonts w:ascii="Helvetica"/>
                                      <w:sz w:val="20"/>
                                      <w:szCs w:val="20"/>
                                    </w:rPr>
                                  </w:pPr>
                                  <w:r w:rsidRPr="00002EC7">
                                    <w:rPr>
                                      <w:rFonts w:ascii="Helvetica"/>
                                      <w:sz w:val="20"/>
                                      <w:szCs w:val="20"/>
                                    </w:rPr>
                                    <w:t>4. Inquiry Disease Definition [DICDdMaster_IO]</w:t>
                                  </w:r>
                                </w:p>
                                <w:p w14:paraId="248A3C4A" w14:textId="77777777" w:rsidR="00653524" w:rsidRPr="00002EC7" w:rsidRDefault="00653524" w:rsidP="00EE72B6">
                                  <w:pPr>
                                    <w:rPr>
                                      <w:rFonts w:ascii="Helvetica"/>
                                      <w:sz w:val="20"/>
                                      <w:szCs w:val="20"/>
                                    </w:rPr>
                                  </w:pPr>
                                  <w:r w:rsidRPr="00002EC7">
                                    <w:rPr>
                                      <w:rFonts w:ascii="Helvetica"/>
                                      <w:sz w:val="20"/>
                                      <w:szCs w:val="20"/>
                                    </w:rPr>
                                    <w:t>5. Report Disease Definition [DICDdMaster_RO]</w:t>
                                  </w:r>
                                </w:p>
                              </w:tc>
                            </w:tr>
                          </w:tbl>
                          <w:p w14:paraId="00059CC7" w14:textId="77777777" w:rsidR="00653524" w:rsidRDefault="00653524" w:rsidP="00EE72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516FC" id="Rectangle 9" o:spid="_x0000_s1030" style="position:absolute;left:0;text-align:left;margin-left:-40.95pt;margin-top:18.15pt;width:556.5pt;height:333.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" fillcolor="white [3201]" strokecolor="black [3200]" strokeweight="1pt">
                <v:textbox>
                  <w:txbxContent>
                    <w:tbl>
                      <w:tblPr>
                        <w:tblW w:w="107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780"/>
                      </w:tblGrid>
                      <w:tr w:rsidR="00653524" w14:paraId="27A973B8" w14:textId="77777777" w:rsidTr="00927656">
                        <w:trPr>
                          <w:trHeight w:val="279"/>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71FAA5" w14:textId="77777777" w:rsidR="00653524" w:rsidRDefault="00653524" w:rsidP="00927656">
                            <w:pPr>
                              <w:pStyle w:val="TableStyle2"/>
                            </w:pPr>
                            <w:r>
                              <w:rPr>
                                <w:rFonts w:eastAsia="Arial Unicode MS" w:hAnsi="Arial Unicode MS" w:cs="Arial Unicode MS"/>
                              </w:rPr>
                              <w:t xml:space="preserve">E2 </w:t>
                            </w:r>
                            <w:r>
                              <w:rPr>
                                <w:rFonts w:eastAsia="Arial Unicode MS" w:hAnsi="Arial Unicode MS" w:cs="Arial Unicode MS"/>
                              </w:rPr>
                              <w:t>–</w:t>
                            </w:r>
                            <w:r>
                              <w:rPr>
                                <w:rFonts w:eastAsia="Arial Unicode MS" w:hAnsi="Arial Unicode MS" w:cs="Arial Unicode MS"/>
                              </w:rPr>
                              <w:t xml:space="preserve"> Disease Definition [DICDd</w:t>
                            </w:r>
                            <w:r w:rsidRPr="004475CE">
                              <w:rPr>
                                <w:rFonts w:eastAsia="Arial Unicode MS" w:hAnsi="Arial Unicode MS" w:cs="Arial Unicode MS"/>
                              </w:rPr>
                              <w:t>Master_BR]</w:t>
                            </w:r>
                          </w:p>
                        </w:tc>
                      </w:tr>
                      <w:tr w:rsidR="00653524" w14:paraId="5DC5519E" w14:textId="77777777" w:rsidTr="00927656">
                        <w:trPr>
                          <w:trHeight w:val="965"/>
                        </w:trPr>
                        <w:tc>
                          <w:tcPr>
                            <w:tcW w:w="107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C92346" w14:textId="77777777" w:rsidR="00653524" w:rsidRDefault="00653524" w:rsidP="00927656">
                            <w:pPr>
                              <w:pStyle w:val="TableStyle2"/>
                            </w:pPr>
                            <w:r w:rsidRPr="00D17868">
                              <w:t>Attributes:</w:t>
                            </w:r>
                          </w:p>
                          <w:p w14:paraId="015B0E93" w14:textId="77777777" w:rsidR="00653524" w:rsidRDefault="00653524" w:rsidP="00927656">
                            <w:pPr>
                              <w:pStyle w:val="TableStyle2"/>
                            </w:pPr>
                            <w:r w:rsidRPr="00D17868">
                              <w:t>1. Disease Code (DCode) [PK] [VarChar 7]</w:t>
                            </w:r>
                          </w:p>
                          <w:p w14:paraId="1D4ABE39" w14:textId="77777777" w:rsidR="00653524" w:rsidRDefault="00653524" w:rsidP="00927656">
                            <w:pPr>
                              <w:pStyle w:val="TableStyle2"/>
                            </w:pPr>
                            <w:r w:rsidRPr="00D17868">
                              <w:t>2. Disease Name (DName) [A30]</w:t>
                            </w:r>
                          </w:p>
                          <w:p w14:paraId="5770599D" w14:textId="77777777" w:rsidR="00653524" w:rsidRDefault="00653524" w:rsidP="00927656">
                            <w:pPr>
                              <w:pStyle w:val="TableStyle2"/>
                            </w:pPr>
                            <w:r w:rsidRPr="00D17868">
                              <w:t>3. Disease Description (DDscr) [A30]</w:t>
                            </w:r>
                          </w:p>
                          <w:p w14:paraId="0C2AB744" w14:textId="77777777" w:rsidR="00653524" w:rsidRDefault="00653524" w:rsidP="00927656">
                            <w:pPr>
                              <w:pStyle w:val="TableStyle2"/>
                            </w:pPr>
                            <w:r w:rsidRPr="00D17868">
                              <w:t>4. Disease Category Code (DCCode) (References E01) [A3]</w:t>
                            </w:r>
                          </w:p>
                        </w:tc>
                      </w:tr>
                      <w:tr w:rsidR="00653524" w14:paraId="34CA3F77" w14:textId="77777777" w:rsidTr="00927656">
                        <w:trPr>
                          <w:trHeight w:val="613"/>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D8F0CA" w14:textId="77777777" w:rsidR="00653524" w:rsidRDefault="00653524" w:rsidP="00927656">
                            <w:pPr>
                              <w:pStyle w:val="TableStyle2"/>
                              <w:rPr>
                                <w:rFonts w:eastAsia="Arial Unicode MS" w:hAnsi="Arial Unicode MS" w:cs="Arial Unicode MS"/>
                                <w:u w:color="000000"/>
                              </w:rPr>
                            </w:pPr>
                            <w:r w:rsidRPr="00D17868">
                              <w:rPr>
                                <w:rFonts w:eastAsia="Arial Unicode MS" w:hAnsi="Arial Unicode MS" w:cs="Arial Unicode MS"/>
                                <w:u w:color="000000"/>
                              </w:rPr>
                              <w:t xml:space="preserve">Comments: </w:t>
                            </w:r>
                          </w:p>
                          <w:p w14:paraId="1E9A5FC9" w14:textId="77777777" w:rsidR="00653524" w:rsidRDefault="00653524" w:rsidP="00927656">
                            <w:pPr>
                              <w:pStyle w:val="TableStyle2"/>
                              <w:rPr>
                                <w:rFonts w:eastAsia="Arial Unicode MS" w:hAnsi="Arial Unicode MS" w:cs="Arial Unicode MS"/>
                                <w:u w:color="000000"/>
                              </w:rPr>
                            </w:pPr>
                            <w:r w:rsidRPr="00D17868">
                              <w:rPr>
                                <w:rFonts w:eastAsia="Arial Unicode MS" w:hAnsi="Arial Unicode MS" w:cs="Arial Unicode MS"/>
                                <w:u w:color="000000"/>
                              </w:rPr>
                              <w:t>1. Stores definition of diseases</w:t>
                            </w:r>
                          </w:p>
                          <w:p w14:paraId="235952CD" w14:textId="77777777" w:rsidR="00653524" w:rsidRPr="0052042A" w:rsidRDefault="00653524" w:rsidP="00927656">
                            <w:pPr>
                              <w:pStyle w:val="TableStyle2"/>
                            </w:pPr>
                            <w:r w:rsidRPr="00D17868">
                              <w:rPr>
                                <w:rFonts w:eastAsia="Arial Unicode MS" w:hAnsi="Arial Unicode MS" w:cs="Arial Unicode MS"/>
                                <w:u w:color="000000"/>
                              </w:rPr>
                              <w:t>2. Disease Definition Code consists of 7 bytes alpha numeric code where the first 3 bytes are the disease category and the last 4 bytes are the disease number (CCCDDDD)</w:t>
                            </w:r>
                          </w:p>
                        </w:tc>
                      </w:tr>
                      <w:tr w:rsidR="00653524" w14:paraId="5EC9F6F2" w14:textId="77777777" w:rsidTr="00927656">
                        <w:trPr>
                          <w:trHeight w:val="613"/>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F18C86" w14:textId="77777777" w:rsidR="00653524" w:rsidRPr="00002EC7" w:rsidRDefault="00653524" w:rsidP="00927656">
                            <w:pPr>
                              <w:rPr>
                                <w:rFonts w:ascii="Helvetica"/>
                                <w:sz w:val="20"/>
                                <w:szCs w:val="20"/>
                              </w:rPr>
                            </w:pPr>
                            <w:r w:rsidRPr="00002EC7">
                              <w:rPr>
                                <w:rFonts w:ascii="Helvetica"/>
                                <w:sz w:val="20"/>
                                <w:szCs w:val="20"/>
                              </w:rPr>
                              <w:t>Indexes:</w:t>
                            </w:r>
                          </w:p>
                          <w:p w14:paraId="46A8D7C8" w14:textId="77777777" w:rsidR="00653524" w:rsidRPr="00002EC7" w:rsidRDefault="00653524" w:rsidP="00DF59F2">
                            <w:pPr>
                              <w:pStyle w:val="ListParagraph"/>
                              <w:numPr>
                                <w:ilvl w:val="0"/>
                                <w:numId w:val="36"/>
                              </w:numPr>
                              <w:rPr>
                                <w:rFonts w:ascii="Helvetica"/>
                                <w:sz w:val="20"/>
                                <w:szCs w:val="20"/>
                              </w:rPr>
                            </w:pPr>
                            <w:r w:rsidRPr="00002EC7">
                              <w:rPr>
                                <w:rFonts w:ascii="Helvetica"/>
                                <w:sz w:val="20"/>
                                <w:szCs w:val="20"/>
                              </w:rPr>
                              <w:t>Primary Key: [1](Constraint Name is DICDdMaster_PK)</w:t>
                            </w:r>
                          </w:p>
                          <w:p w14:paraId="566AEB19" w14:textId="77777777" w:rsidR="00653524" w:rsidRPr="00002EC7" w:rsidRDefault="00653524" w:rsidP="00DF59F2">
                            <w:pPr>
                              <w:pStyle w:val="ListParagraph"/>
                              <w:numPr>
                                <w:ilvl w:val="0"/>
                                <w:numId w:val="36"/>
                              </w:numPr>
                              <w:rPr>
                                <w:rFonts w:ascii="Helvetica"/>
                                <w:sz w:val="20"/>
                                <w:szCs w:val="20"/>
                              </w:rPr>
                            </w:pPr>
                            <w:r w:rsidRPr="00002EC7">
                              <w:rPr>
                                <w:rFonts w:ascii="Helvetica"/>
                                <w:sz w:val="20"/>
                                <w:szCs w:val="20"/>
                              </w:rPr>
                              <w:t>DICDdMaster _NX1 on [2, 3]</w:t>
                            </w:r>
                          </w:p>
                        </w:tc>
                      </w:tr>
                      <w:tr w:rsidR="00653524" w14:paraId="6637A6C4" w14:textId="77777777" w:rsidTr="00927656">
                        <w:trPr>
                          <w:trHeight w:val="613"/>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138C17" w14:textId="77777777" w:rsidR="00653524" w:rsidRPr="00002EC7" w:rsidRDefault="00653524" w:rsidP="00927656">
                            <w:pPr>
                              <w:rPr>
                                <w:rFonts w:ascii="Helvetica"/>
                                <w:sz w:val="20"/>
                                <w:szCs w:val="20"/>
                              </w:rPr>
                            </w:pPr>
                            <w:r w:rsidRPr="00002EC7">
                              <w:rPr>
                                <w:rFonts w:ascii="Helvetica"/>
                                <w:sz w:val="20"/>
                                <w:szCs w:val="20"/>
                              </w:rPr>
                              <w:t>Valid Operations:</w:t>
                            </w:r>
                          </w:p>
                          <w:p w14:paraId="59F21097" w14:textId="77777777" w:rsidR="00653524" w:rsidRPr="00002EC7" w:rsidRDefault="00653524" w:rsidP="00EE72B6">
                            <w:pPr>
                              <w:rPr>
                                <w:rFonts w:ascii="Helvetica"/>
                                <w:sz w:val="20"/>
                                <w:szCs w:val="20"/>
                              </w:rPr>
                            </w:pPr>
                            <w:r w:rsidRPr="00002EC7">
                              <w:rPr>
                                <w:rFonts w:ascii="Helvetica"/>
                                <w:sz w:val="20"/>
                                <w:szCs w:val="20"/>
                              </w:rPr>
                              <w:t>1. Add Disease Definition [DICDdMaster_AO]</w:t>
                            </w:r>
                          </w:p>
                          <w:p w14:paraId="36736093" w14:textId="77777777" w:rsidR="00653524" w:rsidRPr="00002EC7" w:rsidRDefault="00653524" w:rsidP="00EE72B6">
                            <w:pPr>
                              <w:rPr>
                                <w:rFonts w:ascii="Helvetica"/>
                                <w:sz w:val="20"/>
                                <w:szCs w:val="20"/>
                              </w:rPr>
                            </w:pPr>
                            <w:r w:rsidRPr="00002EC7">
                              <w:rPr>
                                <w:rFonts w:ascii="Helvetica"/>
                                <w:sz w:val="20"/>
                                <w:szCs w:val="20"/>
                              </w:rPr>
                              <w:t>2. Delete Disease Definition [DICDdMaster_ZO]</w:t>
                            </w:r>
                          </w:p>
                          <w:p w14:paraId="034CBA94" w14:textId="77777777" w:rsidR="00653524" w:rsidRPr="00002EC7" w:rsidRDefault="00653524" w:rsidP="00EE72B6">
                            <w:pPr>
                              <w:rPr>
                                <w:rFonts w:ascii="Helvetica"/>
                                <w:sz w:val="20"/>
                                <w:szCs w:val="20"/>
                              </w:rPr>
                            </w:pPr>
                            <w:r w:rsidRPr="00002EC7">
                              <w:rPr>
                                <w:rFonts w:ascii="Helvetica"/>
                                <w:sz w:val="20"/>
                                <w:szCs w:val="20"/>
                              </w:rPr>
                              <w:t>3. Modify Disease Definition [DICDdMaster_MO]</w:t>
                            </w:r>
                          </w:p>
                          <w:p w14:paraId="319E64B5" w14:textId="77777777" w:rsidR="00653524" w:rsidRPr="00002EC7" w:rsidRDefault="00653524" w:rsidP="00EE72B6">
                            <w:pPr>
                              <w:rPr>
                                <w:rFonts w:ascii="Helvetica"/>
                                <w:sz w:val="20"/>
                                <w:szCs w:val="20"/>
                              </w:rPr>
                            </w:pPr>
                            <w:r w:rsidRPr="00002EC7">
                              <w:rPr>
                                <w:rFonts w:ascii="Helvetica"/>
                                <w:sz w:val="20"/>
                                <w:szCs w:val="20"/>
                              </w:rPr>
                              <w:t>4. Inquiry Disease Definition [DICDdMaster_IO]</w:t>
                            </w:r>
                          </w:p>
                          <w:p w14:paraId="248A3C4A" w14:textId="77777777" w:rsidR="00653524" w:rsidRPr="00002EC7" w:rsidRDefault="00653524" w:rsidP="00EE72B6">
                            <w:pPr>
                              <w:rPr>
                                <w:rFonts w:ascii="Helvetica"/>
                                <w:sz w:val="20"/>
                                <w:szCs w:val="20"/>
                              </w:rPr>
                            </w:pPr>
                            <w:r w:rsidRPr="00002EC7">
                              <w:rPr>
                                <w:rFonts w:ascii="Helvetica"/>
                                <w:sz w:val="20"/>
                                <w:szCs w:val="20"/>
                              </w:rPr>
                              <w:t>5. Report Disease Definition [DICDdMaster_RO]</w:t>
                            </w:r>
                          </w:p>
                        </w:tc>
                      </w:tr>
                    </w:tbl>
                    <w:p w14:paraId="00059CC7" w14:textId="77777777" w:rsidR="00653524" w:rsidRDefault="00653524" w:rsidP="00EE72B6">
                      <w:pPr>
                        <w:jc w:val="center"/>
                      </w:pPr>
                    </w:p>
                  </w:txbxContent>
                </v:textbox>
              </v:rect>
            </w:pict>
          </mc:Fallback>
        </mc:AlternateContent>
      </w:r>
    </w:p>
    <w:p w14:paraId="2A4E2345" w14:textId="77777777" w:rsidR="00EE72B6" w:rsidRDefault="00EE72B6" w:rsidP="00CC08D5"/>
    <w:p w14:paraId="12ABEA62" w14:textId="77777777" w:rsidR="00EE72B6" w:rsidRDefault="00EE72B6" w:rsidP="00CC08D5"/>
    <w:p w14:paraId="684B5CAF" w14:textId="77777777" w:rsidR="00EE72B6" w:rsidRDefault="00EE72B6" w:rsidP="00CC08D5"/>
    <w:p w14:paraId="2E2F906C" w14:textId="77777777" w:rsidR="00EE72B6" w:rsidRDefault="00EE72B6" w:rsidP="00CC08D5"/>
    <w:p w14:paraId="71C459D2" w14:textId="77777777" w:rsidR="00EE72B6" w:rsidRDefault="00EE72B6" w:rsidP="00CC08D5"/>
    <w:p w14:paraId="14B6BE49" w14:textId="77777777" w:rsidR="00EE72B6" w:rsidRDefault="00EE72B6" w:rsidP="00CC08D5"/>
    <w:p w14:paraId="41AEA6B3" w14:textId="77777777" w:rsidR="00EE72B6" w:rsidRDefault="00EE72B6" w:rsidP="00CC08D5"/>
    <w:p w14:paraId="643DF2FF" w14:textId="77777777" w:rsidR="00EE72B6" w:rsidRDefault="00EE72B6" w:rsidP="00CC08D5"/>
    <w:p w14:paraId="37A015E6" w14:textId="77777777" w:rsidR="00EE72B6" w:rsidRDefault="00EE72B6" w:rsidP="00CC08D5"/>
    <w:p w14:paraId="1374FCA9" w14:textId="77777777" w:rsidR="00EE72B6" w:rsidRDefault="00EE72B6" w:rsidP="00CC08D5"/>
    <w:p w14:paraId="0A0DACA6" w14:textId="77777777" w:rsidR="00EE72B6" w:rsidRDefault="00EE72B6" w:rsidP="00CC08D5"/>
    <w:p w14:paraId="49A51A32" w14:textId="77777777" w:rsidR="00EE72B6" w:rsidRDefault="00EE72B6" w:rsidP="00CC08D5"/>
    <w:p w14:paraId="5DEACB5A" w14:textId="77777777" w:rsidR="00EE72B6" w:rsidRDefault="00EE72B6" w:rsidP="00CC08D5"/>
    <w:p w14:paraId="138817B6" w14:textId="77777777" w:rsidR="00EE72B6" w:rsidRDefault="00EE72B6" w:rsidP="00CC08D5"/>
    <w:p w14:paraId="670256B0" w14:textId="77777777" w:rsidR="00EE72B6" w:rsidRDefault="00EE72B6" w:rsidP="00CC08D5"/>
    <w:p w14:paraId="5FC49945" w14:textId="77777777" w:rsidR="00EE72B6" w:rsidRDefault="00EE72B6" w:rsidP="00CC08D5"/>
    <w:p w14:paraId="1438C529" w14:textId="77777777" w:rsidR="00EE72B6" w:rsidRDefault="00002EC7" w:rsidP="00CC08D5">
      <w:r>
        <w:rPr>
          <w:noProof/>
          <w:lang w:eastAsia="en-US"/>
        </w:rPr>
        <w:lastRenderedPageBreak/>
        <mc:AlternateContent>
          <mc:Choice Requires="wps">
            <w:drawing>
              <wp:anchor distT="0" distB="0" distL="114300" distR="114300" simplePos="0" relativeHeight="251672576" behindDoc="0" locked="0" layoutInCell="1" allowOverlap="1" wp14:anchorId="6B3EEA8E" wp14:editId="67B9346E">
                <wp:simplePos x="0" y="0"/>
                <wp:positionH relativeFrom="margin">
                  <wp:posOffset>-519484</wp:posOffset>
                </wp:positionH>
                <wp:positionV relativeFrom="paragraph">
                  <wp:posOffset>-226533</wp:posOffset>
                </wp:positionV>
                <wp:extent cx="6981825" cy="4056542"/>
                <wp:effectExtent l="0" t="0" r="28575" b="33020"/>
                <wp:wrapNone/>
                <wp:docPr id="7" name="Rectangle 7"/>
                <wp:cNvGraphicFramePr/>
                <a:graphic xmlns:a="http://schemas.openxmlformats.org/drawingml/2006/main">
                  <a:graphicData uri="http://schemas.microsoft.com/office/word/2010/wordprocessingShape">
                    <wps:wsp>
                      <wps:cNvSpPr/>
                      <wps:spPr>
                        <a:xfrm>
                          <a:off x="0" y="0"/>
                          <a:ext cx="6981825" cy="4056542"/>
                        </a:xfrm>
                        <a:prstGeom prst="rect">
                          <a:avLst/>
                        </a:prstGeom>
                      </wps:spPr>
                      <wps:style>
                        <a:lnRef idx="2">
                          <a:schemeClr val="dk1"/>
                        </a:lnRef>
                        <a:fillRef idx="1">
                          <a:schemeClr val="lt1"/>
                        </a:fillRef>
                        <a:effectRef idx="0">
                          <a:schemeClr val="dk1"/>
                        </a:effectRef>
                        <a:fontRef idx="minor">
                          <a:schemeClr val="dk1"/>
                        </a:fontRef>
                      </wps:style>
                      <wps:txbx>
                        <w:txbxContent>
                          <w:tbl>
                            <w:tblPr>
                              <w:tblW w:w="107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780"/>
                            </w:tblGrid>
                            <w:tr w:rsidR="00653524" w14:paraId="364D5F7B" w14:textId="77777777" w:rsidTr="00927656">
                              <w:trPr>
                                <w:trHeight w:val="279"/>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D7A7CE" w14:textId="77777777" w:rsidR="00653524" w:rsidRDefault="00653524" w:rsidP="00927656">
                                  <w:pPr>
                                    <w:pStyle w:val="TableStyle2"/>
                                  </w:pPr>
                                  <w:r w:rsidRPr="004475CE">
                                    <w:rPr>
                                      <w:rFonts w:eastAsia="Arial Unicode MS" w:hAnsi="Arial Unicode MS" w:cs="Arial Unicode MS"/>
                                    </w:rPr>
                                    <w:t>E03: Disease Symptoms [DICDsMaster_BR]</w:t>
                                  </w:r>
                                </w:p>
                              </w:tc>
                            </w:tr>
                            <w:tr w:rsidR="00653524" w14:paraId="4E6BA567" w14:textId="77777777" w:rsidTr="00927656">
                              <w:trPr>
                                <w:trHeight w:val="965"/>
                              </w:trPr>
                              <w:tc>
                                <w:tcPr>
                                  <w:tcW w:w="107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54BCC3" w14:textId="77777777" w:rsidR="00653524" w:rsidRDefault="00653524" w:rsidP="00927656">
                                  <w:pPr>
                                    <w:pStyle w:val="TableStyle2"/>
                                  </w:pPr>
                                  <w:r>
                                    <w:t>Attributes:</w:t>
                                  </w:r>
                                </w:p>
                                <w:p w14:paraId="3ADA5ED4" w14:textId="77777777" w:rsidR="00653524" w:rsidRDefault="00653524" w:rsidP="00927656">
                                  <w:pPr>
                                    <w:pStyle w:val="TableStyle2"/>
                                  </w:pPr>
                                  <w:r>
                                    <w:t>1. Disease Symptom Code (SCode) [PK] [N7]</w:t>
                                  </w:r>
                                </w:p>
                                <w:p w14:paraId="6674CA9F" w14:textId="77777777" w:rsidR="00653524" w:rsidRDefault="00653524" w:rsidP="00927656">
                                  <w:pPr>
                                    <w:pStyle w:val="TableStyle2"/>
                                  </w:pPr>
                                  <w:r>
                                    <w:t>2. Disease Symptom Name (SName) [A30]</w:t>
                                  </w:r>
                                </w:p>
                                <w:p w14:paraId="298E2D46" w14:textId="77777777" w:rsidR="00653524" w:rsidRDefault="00653524" w:rsidP="00927656">
                                  <w:pPr>
                                    <w:pStyle w:val="TableStyle2"/>
                                  </w:pPr>
                                  <w:r>
                                    <w:t>3. Disease Symptom Description (SDscr) [A30]</w:t>
                                  </w:r>
                                </w:p>
                              </w:tc>
                            </w:tr>
                            <w:tr w:rsidR="00653524" w14:paraId="5C30FD86" w14:textId="77777777" w:rsidTr="00927656">
                              <w:trPr>
                                <w:trHeight w:val="613"/>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B54B7E" w14:textId="77777777" w:rsidR="00653524" w:rsidRDefault="00653524" w:rsidP="00927656">
                                  <w:pPr>
                                    <w:pStyle w:val="TableStyle2"/>
                                    <w:rPr>
                                      <w:rFonts w:eastAsia="Arial Unicode MS" w:hAnsi="Arial Unicode MS" w:cs="Arial Unicode MS"/>
                                      <w:u w:color="000000"/>
                                    </w:rPr>
                                  </w:pPr>
                                  <w:r w:rsidRPr="004475CE">
                                    <w:rPr>
                                      <w:rFonts w:eastAsia="Arial Unicode MS" w:hAnsi="Arial Unicode MS" w:cs="Arial Unicode MS"/>
                                      <w:u w:color="000000"/>
                                    </w:rPr>
                                    <w:t xml:space="preserve">Comments: </w:t>
                                  </w:r>
                                </w:p>
                                <w:p w14:paraId="501DE9E7" w14:textId="77777777" w:rsidR="00653524" w:rsidRDefault="00653524" w:rsidP="00927656">
                                  <w:pPr>
                                    <w:pStyle w:val="TableStyle2"/>
                                    <w:rPr>
                                      <w:rFonts w:eastAsia="Arial Unicode MS" w:hAnsi="Arial Unicode MS" w:cs="Arial Unicode MS"/>
                                      <w:u w:color="000000"/>
                                    </w:rPr>
                                  </w:pPr>
                                  <w:r w:rsidRPr="004475CE">
                                    <w:rPr>
                                      <w:rFonts w:eastAsia="Arial Unicode MS" w:hAnsi="Arial Unicode MS" w:cs="Arial Unicode MS"/>
                                      <w:u w:color="000000"/>
                                    </w:rPr>
                                    <w:t>1. Definition for disease symptoms</w:t>
                                  </w:r>
                                </w:p>
                                <w:p w14:paraId="26A3278C" w14:textId="77777777" w:rsidR="00653524" w:rsidRPr="0052042A" w:rsidRDefault="00653524" w:rsidP="00927656">
                                  <w:pPr>
                                    <w:pStyle w:val="TableStyle2"/>
                                  </w:pPr>
                                  <w:r w:rsidRPr="004475CE">
                                    <w:rPr>
                                      <w:rFonts w:eastAsia="Arial Unicode MS" w:hAnsi="Arial Unicode MS" w:cs="Arial Unicode MS"/>
                                      <w:u w:color="000000"/>
                                    </w:rPr>
                                    <w:t>2. Disease Symptom Code consists of a 7 byte numeric code where the first 4 bytes represents the disease number and the last 3 bytes represents the symptom number. (DDDDSSS)</w:t>
                                  </w:r>
                                </w:p>
                              </w:tc>
                            </w:tr>
                            <w:tr w:rsidR="00653524" w14:paraId="72DDAF22" w14:textId="77777777" w:rsidTr="00927656">
                              <w:trPr>
                                <w:trHeight w:val="595"/>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7AEB73" w14:textId="77777777" w:rsidR="00653524" w:rsidRPr="00002EC7" w:rsidRDefault="00653524" w:rsidP="00927656">
                                  <w:pPr>
                                    <w:rPr>
                                      <w:rFonts w:ascii="Helvetica"/>
                                      <w:sz w:val="20"/>
                                      <w:szCs w:val="20"/>
                                    </w:rPr>
                                  </w:pPr>
                                  <w:r w:rsidRPr="00002EC7">
                                    <w:rPr>
                                      <w:rFonts w:ascii="Helvetica"/>
                                      <w:sz w:val="20"/>
                                      <w:szCs w:val="20"/>
                                    </w:rPr>
                                    <w:t>Indexes:</w:t>
                                  </w:r>
                                </w:p>
                                <w:p w14:paraId="2CA77897" w14:textId="77777777" w:rsidR="00653524" w:rsidRPr="00002EC7" w:rsidRDefault="00653524" w:rsidP="00DF59F2">
                                  <w:pPr>
                                    <w:pStyle w:val="ListParagraph"/>
                                    <w:numPr>
                                      <w:ilvl w:val="0"/>
                                      <w:numId w:val="37"/>
                                    </w:numPr>
                                    <w:rPr>
                                      <w:rFonts w:ascii="Helvetica"/>
                                      <w:sz w:val="20"/>
                                      <w:szCs w:val="20"/>
                                    </w:rPr>
                                  </w:pPr>
                                  <w:r w:rsidRPr="00002EC7">
                                    <w:rPr>
                                      <w:rFonts w:ascii="Helvetica"/>
                                      <w:sz w:val="20"/>
                                      <w:szCs w:val="20"/>
                                    </w:rPr>
                                    <w:t>Primary Key: [1](Constraint Name is DICDsMaster_PK)</w:t>
                                  </w:r>
                                </w:p>
                                <w:p w14:paraId="2FC9FC38" w14:textId="77777777" w:rsidR="00653524" w:rsidRPr="00002EC7" w:rsidRDefault="00653524" w:rsidP="00DF59F2">
                                  <w:pPr>
                                    <w:pStyle w:val="ListParagraph"/>
                                    <w:numPr>
                                      <w:ilvl w:val="0"/>
                                      <w:numId w:val="37"/>
                                    </w:numPr>
                                    <w:rPr>
                                      <w:rFonts w:ascii="Helvetica"/>
                                      <w:sz w:val="20"/>
                                      <w:szCs w:val="20"/>
                                    </w:rPr>
                                  </w:pPr>
                                  <w:r w:rsidRPr="00002EC7">
                                    <w:rPr>
                                      <w:rFonts w:ascii="Helvetica"/>
                                      <w:sz w:val="20"/>
                                      <w:szCs w:val="20"/>
                                    </w:rPr>
                                    <w:t>DICDsMaster _NX1 on [2]</w:t>
                                  </w:r>
                                </w:p>
                              </w:tc>
                            </w:tr>
                            <w:tr w:rsidR="00653524" w14:paraId="45576DAB" w14:textId="77777777" w:rsidTr="00927656">
                              <w:trPr>
                                <w:trHeight w:val="613"/>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948D6F" w14:textId="77777777" w:rsidR="00653524" w:rsidRPr="00002EC7" w:rsidRDefault="00653524" w:rsidP="00927656">
                                  <w:pPr>
                                    <w:rPr>
                                      <w:rFonts w:ascii="Helvetica"/>
                                      <w:sz w:val="20"/>
                                      <w:szCs w:val="20"/>
                                    </w:rPr>
                                  </w:pPr>
                                  <w:r w:rsidRPr="00002EC7">
                                    <w:rPr>
                                      <w:rFonts w:ascii="Helvetica"/>
                                      <w:sz w:val="20"/>
                                      <w:szCs w:val="20"/>
                                    </w:rPr>
                                    <w:t>Valid Operations:</w:t>
                                  </w:r>
                                </w:p>
                                <w:p w14:paraId="0702AC53" w14:textId="77777777" w:rsidR="00653524" w:rsidRPr="00002EC7" w:rsidRDefault="00653524" w:rsidP="00927656">
                                  <w:pPr>
                                    <w:rPr>
                                      <w:rFonts w:ascii="Helvetica"/>
                                      <w:sz w:val="20"/>
                                      <w:szCs w:val="20"/>
                                    </w:rPr>
                                  </w:pPr>
                                  <w:r w:rsidRPr="00002EC7">
                                    <w:rPr>
                                      <w:rFonts w:ascii="Helvetica"/>
                                      <w:sz w:val="20"/>
                                      <w:szCs w:val="20"/>
                                    </w:rPr>
                                    <w:t>1. Add Disease Symptoms [DICDsMaster_AO]</w:t>
                                  </w:r>
                                </w:p>
                                <w:p w14:paraId="0C99AD32" w14:textId="77777777" w:rsidR="00653524" w:rsidRPr="00002EC7" w:rsidRDefault="00653524" w:rsidP="00927656">
                                  <w:pPr>
                                    <w:rPr>
                                      <w:rFonts w:ascii="Helvetica"/>
                                      <w:sz w:val="20"/>
                                      <w:szCs w:val="20"/>
                                    </w:rPr>
                                  </w:pPr>
                                  <w:r w:rsidRPr="00002EC7">
                                    <w:rPr>
                                      <w:rFonts w:ascii="Helvetica"/>
                                      <w:sz w:val="20"/>
                                      <w:szCs w:val="20"/>
                                    </w:rPr>
                                    <w:t>2. Delete Disease Symptoms [DICDsMaster_ZO]</w:t>
                                  </w:r>
                                </w:p>
                                <w:p w14:paraId="7E95FDC0" w14:textId="77777777" w:rsidR="00653524" w:rsidRPr="00002EC7" w:rsidRDefault="00653524" w:rsidP="00927656">
                                  <w:pPr>
                                    <w:rPr>
                                      <w:rFonts w:ascii="Helvetica"/>
                                      <w:sz w:val="20"/>
                                      <w:szCs w:val="20"/>
                                    </w:rPr>
                                  </w:pPr>
                                  <w:r w:rsidRPr="00002EC7">
                                    <w:rPr>
                                      <w:rFonts w:ascii="Helvetica"/>
                                      <w:sz w:val="20"/>
                                      <w:szCs w:val="20"/>
                                    </w:rPr>
                                    <w:t>3. Modify Disease Symptoms [DICDsMaster_MO]</w:t>
                                  </w:r>
                                </w:p>
                                <w:p w14:paraId="5B349D7E" w14:textId="77777777" w:rsidR="00653524" w:rsidRPr="00002EC7" w:rsidRDefault="00653524" w:rsidP="00927656">
                                  <w:pPr>
                                    <w:rPr>
                                      <w:rFonts w:ascii="Helvetica"/>
                                      <w:sz w:val="20"/>
                                      <w:szCs w:val="20"/>
                                    </w:rPr>
                                  </w:pPr>
                                  <w:r w:rsidRPr="00002EC7">
                                    <w:rPr>
                                      <w:rFonts w:ascii="Helvetica"/>
                                      <w:sz w:val="20"/>
                                      <w:szCs w:val="20"/>
                                    </w:rPr>
                                    <w:t>4. Inquiry Disease Symptoms [DICDsMaster_IO]</w:t>
                                  </w:r>
                                </w:p>
                                <w:p w14:paraId="0C8AD699" w14:textId="77777777" w:rsidR="00653524" w:rsidRPr="00002EC7" w:rsidRDefault="00653524" w:rsidP="00927656">
                                  <w:pPr>
                                    <w:rPr>
                                      <w:rFonts w:ascii="Helvetica"/>
                                      <w:sz w:val="20"/>
                                      <w:szCs w:val="20"/>
                                    </w:rPr>
                                  </w:pPr>
                                  <w:r w:rsidRPr="00002EC7">
                                    <w:rPr>
                                      <w:rFonts w:ascii="Helvetica"/>
                                      <w:sz w:val="20"/>
                                      <w:szCs w:val="20"/>
                                    </w:rPr>
                                    <w:t>5. Report Disease Symptoms [DICDsMaster_RO]</w:t>
                                  </w:r>
                                </w:p>
                              </w:tc>
                            </w:tr>
                          </w:tbl>
                          <w:p w14:paraId="46171AE7" w14:textId="77777777" w:rsidR="00653524" w:rsidRDefault="00653524" w:rsidP="00EE72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EEA8E" id="Rectangle 7" o:spid="_x0000_s1031" style="position:absolute;left:0;text-align:left;margin-left:-40.9pt;margin-top:-17.85pt;width:549.75pt;height:319.4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" fillcolor="white [3201]" strokecolor="black [3200]" strokeweight="1pt">
                <v:textbox>
                  <w:txbxContent>
                    <w:tbl>
                      <w:tblPr>
                        <w:tblW w:w="107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780"/>
                      </w:tblGrid>
                      <w:tr w:rsidR="00653524" w14:paraId="364D5F7B" w14:textId="77777777" w:rsidTr="00927656">
                        <w:trPr>
                          <w:trHeight w:val="279"/>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D7A7CE" w14:textId="77777777" w:rsidR="00653524" w:rsidRDefault="00653524" w:rsidP="00927656">
                            <w:pPr>
                              <w:pStyle w:val="TableStyle2"/>
                            </w:pPr>
                            <w:r w:rsidRPr="004475CE">
                              <w:rPr>
                                <w:rFonts w:eastAsia="Arial Unicode MS" w:hAnsi="Arial Unicode MS" w:cs="Arial Unicode MS"/>
                              </w:rPr>
                              <w:t>E03: Disease Symptoms [DICDsMaster_BR]</w:t>
                            </w:r>
                          </w:p>
                        </w:tc>
                      </w:tr>
                      <w:tr w:rsidR="00653524" w14:paraId="4E6BA567" w14:textId="77777777" w:rsidTr="00927656">
                        <w:trPr>
                          <w:trHeight w:val="965"/>
                        </w:trPr>
                        <w:tc>
                          <w:tcPr>
                            <w:tcW w:w="107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54BCC3" w14:textId="77777777" w:rsidR="00653524" w:rsidRDefault="00653524" w:rsidP="00927656">
                            <w:pPr>
                              <w:pStyle w:val="TableStyle2"/>
                            </w:pPr>
                            <w:r>
                              <w:t>Attributes:</w:t>
                            </w:r>
                          </w:p>
                          <w:p w14:paraId="3ADA5ED4" w14:textId="77777777" w:rsidR="00653524" w:rsidRDefault="00653524" w:rsidP="00927656">
                            <w:pPr>
                              <w:pStyle w:val="TableStyle2"/>
                            </w:pPr>
                            <w:r>
                              <w:t>1. Disease Symptom Code (SCode) [PK] [N7]</w:t>
                            </w:r>
                          </w:p>
                          <w:p w14:paraId="6674CA9F" w14:textId="77777777" w:rsidR="00653524" w:rsidRDefault="00653524" w:rsidP="00927656">
                            <w:pPr>
                              <w:pStyle w:val="TableStyle2"/>
                            </w:pPr>
                            <w:r>
                              <w:t>2. Disease Symptom Name (SName) [A30]</w:t>
                            </w:r>
                          </w:p>
                          <w:p w14:paraId="298E2D46" w14:textId="77777777" w:rsidR="00653524" w:rsidRDefault="00653524" w:rsidP="00927656">
                            <w:pPr>
                              <w:pStyle w:val="TableStyle2"/>
                            </w:pPr>
                            <w:r>
                              <w:t>3. Disease Symptom Description (SDscr) [A30]</w:t>
                            </w:r>
                          </w:p>
                        </w:tc>
                      </w:tr>
                      <w:tr w:rsidR="00653524" w14:paraId="5C30FD86" w14:textId="77777777" w:rsidTr="00927656">
                        <w:trPr>
                          <w:trHeight w:val="613"/>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B54B7E" w14:textId="77777777" w:rsidR="00653524" w:rsidRDefault="00653524" w:rsidP="00927656">
                            <w:pPr>
                              <w:pStyle w:val="TableStyle2"/>
                              <w:rPr>
                                <w:rFonts w:eastAsia="Arial Unicode MS" w:hAnsi="Arial Unicode MS" w:cs="Arial Unicode MS"/>
                                <w:u w:color="000000"/>
                              </w:rPr>
                            </w:pPr>
                            <w:r w:rsidRPr="004475CE">
                              <w:rPr>
                                <w:rFonts w:eastAsia="Arial Unicode MS" w:hAnsi="Arial Unicode MS" w:cs="Arial Unicode MS"/>
                                <w:u w:color="000000"/>
                              </w:rPr>
                              <w:t xml:space="preserve">Comments: </w:t>
                            </w:r>
                          </w:p>
                          <w:p w14:paraId="501DE9E7" w14:textId="77777777" w:rsidR="00653524" w:rsidRDefault="00653524" w:rsidP="00927656">
                            <w:pPr>
                              <w:pStyle w:val="TableStyle2"/>
                              <w:rPr>
                                <w:rFonts w:eastAsia="Arial Unicode MS" w:hAnsi="Arial Unicode MS" w:cs="Arial Unicode MS"/>
                                <w:u w:color="000000"/>
                              </w:rPr>
                            </w:pPr>
                            <w:r w:rsidRPr="004475CE">
                              <w:rPr>
                                <w:rFonts w:eastAsia="Arial Unicode MS" w:hAnsi="Arial Unicode MS" w:cs="Arial Unicode MS"/>
                                <w:u w:color="000000"/>
                              </w:rPr>
                              <w:t>1. Definition for disease symptoms</w:t>
                            </w:r>
                          </w:p>
                          <w:p w14:paraId="26A3278C" w14:textId="77777777" w:rsidR="00653524" w:rsidRPr="0052042A" w:rsidRDefault="00653524" w:rsidP="00927656">
                            <w:pPr>
                              <w:pStyle w:val="TableStyle2"/>
                            </w:pPr>
                            <w:r w:rsidRPr="004475CE">
                              <w:rPr>
                                <w:rFonts w:eastAsia="Arial Unicode MS" w:hAnsi="Arial Unicode MS" w:cs="Arial Unicode MS"/>
                                <w:u w:color="000000"/>
                              </w:rPr>
                              <w:t>2. Disease Symptom Code consists of a 7 byte numeric code where the first 4 bytes represents the disease number and the last 3 bytes represents the symptom number. (DDDDSSS)</w:t>
                            </w:r>
                          </w:p>
                        </w:tc>
                      </w:tr>
                      <w:tr w:rsidR="00653524" w14:paraId="72DDAF22" w14:textId="77777777" w:rsidTr="00927656">
                        <w:trPr>
                          <w:trHeight w:val="595"/>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7AEB73" w14:textId="77777777" w:rsidR="00653524" w:rsidRPr="00002EC7" w:rsidRDefault="00653524" w:rsidP="00927656">
                            <w:pPr>
                              <w:rPr>
                                <w:rFonts w:ascii="Helvetica"/>
                                <w:sz w:val="20"/>
                                <w:szCs w:val="20"/>
                              </w:rPr>
                            </w:pPr>
                            <w:r w:rsidRPr="00002EC7">
                              <w:rPr>
                                <w:rFonts w:ascii="Helvetica"/>
                                <w:sz w:val="20"/>
                                <w:szCs w:val="20"/>
                              </w:rPr>
                              <w:t>Indexes:</w:t>
                            </w:r>
                          </w:p>
                          <w:p w14:paraId="2CA77897" w14:textId="77777777" w:rsidR="00653524" w:rsidRPr="00002EC7" w:rsidRDefault="00653524" w:rsidP="00DF59F2">
                            <w:pPr>
                              <w:pStyle w:val="ListParagraph"/>
                              <w:numPr>
                                <w:ilvl w:val="0"/>
                                <w:numId w:val="37"/>
                              </w:numPr>
                              <w:rPr>
                                <w:rFonts w:ascii="Helvetica"/>
                                <w:sz w:val="20"/>
                                <w:szCs w:val="20"/>
                              </w:rPr>
                            </w:pPr>
                            <w:r w:rsidRPr="00002EC7">
                              <w:rPr>
                                <w:rFonts w:ascii="Helvetica"/>
                                <w:sz w:val="20"/>
                                <w:szCs w:val="20"/>
                              </w:rPr>
                              <w:t>Primary Key: [1](Constraint Name is DICDsMaster_PK)</w:t>
                            </w:r>
                          </w:p>
                          <w:p w14:paraId="2FC9FC38" w14:textId="77777777" w:rsidR="00653524" w:rsidRPr="00002EC7" w:rsidRDefault="00653524" w:rsidP="00DF59F2">
                            <w:pPr>
                              <w:pStyle w:val="ListParagraph"/>
                              <w:numPr>
                                <w:ilvl w:val="0"/>
                                <w:numId w:val="37"/>
                              </w:numPr>
                              <w:rPr>
                                <w:rFonts w:ascii="Helvetica"/>
                                <w:sz w:val="20"/>
                                <w:szCs w:val="20"/>
                              </w:rPr>
                            </w:pPr>
                            <w:r w:rsidRPr="00002EC7">
                              <w:rPr>
                                <w:rFonts w:ascii="Helvetica"/>
                                <w:sz w:val="20"/>
                                <w:szCs w:val="20"/>
                              </w:rPr>
                              <w:t>DICDsMaster _NX1 on [2]</w:t>
                            </w:r>
                          </w:p>
                        </w:tc>
                      </w:tr>
                      <w:tr w:rsidR="00653524" w14:paraId="45576DAB" w14:textId="77777777" w:rsidTr="00927656">
                        <w:trPr>
                          <w:trHeight w:val="613"/>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948D6F" w14:textId="77777777" w:rsidR="00653524" w:rsidRPr="00002EC7" w:rsidRDefault="00653524" w:rsidP="00927656">
                            <w:pPr>
                              <w:rPr>
                                <w:rFonts w:ascii="Helvetica"/>
                                <w:sz w:val="20"/>
                                <w:szCs w:val="20"/>
                              </w:rPr>
                            </w:pPr>
                            <w:r w:rsidRPr="00002EC7">
                              <w:rPr>
                                <w:rFonts w:ascii="Helvetica"/>
                                <w:sz w:val="20"/>
                                <w:szCs w:val="20"/>
                              </w:rPr>
                              <w:t>Valid Operations:</w:t>
                            </w:r>
                          </w:p>
                          <w:p w14:paraId="0702AC53" w14:textId="77777777" w:rsidR="00653524" w:rsidRPr="00002EC7" w:rsidRDefault="00653524" w:rsidP="00927656">
                            <w:pPr>
                              <w:rPr>
                                <w:rFonts w:ascii="Helvetica"/>
                                <w:sz w:val="20"/>
                                <w:szCs w:val="20"/>
                              </w:rPr>
                            </w:pPr>
                            <w:r w:rsidRPr="00002EC7">
                              <w:rPr>
                                <w:rFonts w:ascii="Helvetica"/>
                                <w:sz w:val="20"/>
                                <w:szCs w:val="20"/>
                              </w:rPr>
                              <w:t>1. Add Disease Symptoms [DICDsMaster_AO]</w:t>
                            </w:r>
                          </w:p>
                          <w:p w14:paraId="0C99AD32" w14:textId="77777777" w:rsidR="00653524" w:rsidRPr="00002EC7" w:rsidRDefault="00653524" w:rsidP="00927656">
                            <w:pPr>
                              <w:rPr>
                                <w:rFonts w:ascii="Helvetica"/>
                                <w:sz w:val="20"/>
                                <w:szCs w:val="20"/>
                              </w:rPr>
                            </w:pPr>
                            <w:r w:rsidRPr="00002EC7">
                              <w:rPr>
                                <w:rFonts w:ascii="Helvetica"/>
                                <w:sz w:val="20"/>
                                <w:szCs w:val="20"/>
                              </w:rPr>
                              <w:t>2. Delete Disease Symptoms [DICDsMaster_ZO]</w:t>
                            </w:r>
                          </w:p>
                          <w:p w14:paraId="7E95FDC0" w14:textId="77777777" w:rsidR="00653524" w:rsidRPr="00002EC7" w:rsidRDefault="00653524" w:rsidP="00927656">
                            <w:pPr>
                              <w:rPr>
                                <w:rFonts w:ascii="Helvetica"/>
                                <w:sz w:val="20"/>
                                <w:szCs w:val="20"/>
                              </w:rPr>
                            </w:pPr>
                            <w:r w:rsidRPr="00002EC7">
                              <w:rPr>
                                <w:rFonts w:ascii="Helvetica"/>
                                <w:sz w:val="20"/>
                                <w:szCs w:val="20"/>
                              </w:rPr>
                              <w:t>3. Modify Disease Symptoms [DICDsMaster_MO]</w:t>
                            </w:r>
                          </w:p>
                          <w:p w14:paraId="5B349D7E" w14:textId="77777777" w:rsidR="00653524" w:rsidRPr="00002EC7" w:rsidRDefault="00653524" w:rsidP="00927656">
                            <w:pPr>
                              <w:rPr>
                                <w:rFonts w:ascii="Helvetica"/>
                                <w:sz w:val="20"/>
                                <w:szCs w:val="20"/>
                              </w:rPr>
                            </w:pPr>
                            <w:r w:rsidRPr="00002EC7">
                              <w:rPr>
                                <w:rFonts w:ascii="Helvetica"/>
                                <w:sz w:val="20"/>
                                <w:szCs w:val="20"/>
                              </w:rPr>
                              <w:t>4. Inquiry Disease Symptoms [DICDsMaster_IO]</w:t>
                            </w:r>
                          </w:p>
                          <w:p w14:paraId="0C8AD699" w14:textId="77777777" w:rsidR="00653524" w:rsidRPr="00002EC7" w:rsidRDefault="00653524" w:rsidP="00927656">
                            <w:pPr>
                              <w:rPr>
                                <w:rFonts w:ascii="Helvetica"/>
                                <w:sz w:val="20"/>
                                <w:szCs w:val="20"/>
                              </w:rPr>
                            </w:pPr>
                            <w:r w:rsidRPr="00002EC7">
                              <w:rPr>
                                <w:rFonts w:ascii="Helvetica"/>
                                <w:sz w:val="20"/>
                                <w:szCs w:val="20"/>
                              </w:rPr>
                              <w:t>5. Report Disease Symptoms [DICDsMaster_RO]</w:t>
                            </w:r>
                          </w:p>
                        </w:tc>
                      </w:tr>
                    </w:tbl>
                    <w:p w14:paraId="46171AE7" w14:textId="77777777" w:rsidR="00653524" w:rsidRDefault="00653524" w:rsidP="00EE72B6">
                      <w:pPr>
                        <w:jc w:val="center"/>
                      </w:pPr>
                    </w:p>
                  </w:txbxContent>
                </v:textbox>
                <w10:wrap anchorx="margin"/>
              </v:rect>
            </w:pict>
          </mc:Fallback>
        </mc:AlternateContent>
      </w:r>
    </w:p>
    <w:p w14:paraId="60F0683F" w14:textId="77777777" w:rsidR="00EE72B6" w:rsidRDefault="00EE72B6" w:rsidP="00CC08D5"/>
    <w:p w14:paraId="01DC1521" w14:textId="77777777" w:rsidR="00EE72B6" w:rsidRDefault="00EE72B6" w:rsidP="00CC08D5"/>
    <w:p w14:paraId="7323371A" w14:textId="77777777" w:rsidR="00EE72B6" w:rsidRDefault="00EE72B6" w:rsidP="00CC08D5"/>
    <w:p w14:paraId="2905CF6B" w14:textId="77777777" w:rsidR="00EE72B6" w:rsidRDefault="00EE72B6" w:rsidP="00CC08D5"/>
    <w:p w14:paraId="5EF306B9" w14:textId="77777777" w:rsidR="00EE72B6" w:rsidRDefault="00EE72B6" w:rsidP="00CC08D5"/>
    <w:p w14:paraId="2C55D2A8" w14:textId="77777777" w:rsidR="00EE72B6" w:rsidRDefault="00EE72B6" w:rsidP="00CC08D5"/>
    <w:p w14:paraId="737F3CA3" w14:textId="77777777" w:rsidR="00EE72B6" w:rsidRDefault="00EE72B6" w:rsidP="00CC08D5"/>
    <w:p w14:paraId="73462F99" w14:textId="77777777" w:rsidR="00EE72B6" w:rsidRDefault="00EE72B6" w:rsidP="00CC08D5"/>
    <w:p w14:paraId="669D007C" w14:textId="77777777" w:rsidR="00EE72B6" w:rsidRDefault="00EE72B6" w:rsidP="00CC08D5"/>
    <w:p w14:paraId="30287149" w14:textId="77777777" w:rsidR="00EE72B6" w:rsidRDefault="00EE72B6" w:rsidP="00CC08D5"/>
    <w:p w14:paraId="1A8EC800" w14:textId="77777777" w:rsidR="00EE72B6" w:rsidRDefault="00EE72B6" w:rsidP="00CC08D5"/>
    <w:p w14:paraId="729B709A" w14:textId="77777777" w:rsidR="00EE72B6" w:rsidRDefault="00EE72B6" w:rsidP="00CC08D5"/>
    <w:p w14:paraId="503BC486" w14:textId="77777777" w:rsidR="00EE72B6" w:rsidRDefault="00EE72B6" w:rsidP="00CC08D5"/>
    <w:p w14:paraId="1FEF16D5" w14:textId="77777777" w:rsidR="00EE72B6" w:rsidRDefault="00EE72B6" w:rsidP="00CC08D5"/>
    <w:p w14:paraId="324BAE2A" w14:textId="77777777" w:rsidR="00EE72B6" w:rsidRDefault="00EE72B6" w:rsidP="00CC08D5"/>
    <w:p w14:paraId="1C65515C" w14:textId="77777777" w:rsidR="00EE72B6" w:rsidRDefault="00002EC7" w:rsidP="00CC08D5">
      <w:r>
        <w:rPr>
          <w:noProof/>
          <w:lang w:eastAsia="en-US"/>
        </w:rPr>
        <mc:AlternateContent>
          <mc:Choice Requires="wps">
            <w:drawing>
              <wp:anchor distT="0" distB="0" distL="114300" distR="114300" simplePos="0" relativeHeight="251674624" behindDoc="0" locked="0" layoutInCell="1" allowOverlap="1" wp14:anchorId="471D6110" wp14:editId="4D217B61">
                <wp:simplePos x="0" y="0"/>
                <wp:positionH relativeFrom="margin">
                  <wp:posOffset>-523294</wp:posOffset>
                </wp:positionH>
                <wp:positionV relativeFrom="paragraph">
                  <wp:posOffset>244056</wp:posOffset>
                </wp:positionV>
                <wp:extent cx="7000875" cy="39909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7000875" cy="3990975"/>
                        </a:xfrm>
                        <a:prstGeom prst="rect">
                          <a:avLst/>
                        </a:prstGeom>
                      </wps:spPr>
                      <wps:style>
                        <a:lnRef idx="2">
                          <a:schemeClr val="dk1"/>
                        </a:lnRef>
                        <a:fillRef idx="1">
                          <a:schemeClr val="lt1"/>
                        </a:fillRef>
                        <a:effectRef idx="0">
                          <a:schemeClr val="dk1"/>
                        </a:effectRef>
                        <a:fontRef idx="minor">
                          <a:schemeClr val="dk1"/>
                        </a:fontRef>
                      </wps:style>
                      <wps:txbx>
                        <w:txbxContent>
                          <w:tbl>
                            <w:tblPr>
                              <w:tblW w:w="107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780"/>
                            </w:tblGrid>
                            <w:tr w:rsidR="00653524" w14:paraId="41CBFFF9" w14:textId="77777777" w:rsidTr="00927656">
                              <w:trPr>
                                <w:trHeight w:val="279"/>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A3E670" w14:textId="77777777" w:rsidR="00653524" w:rsidRDefault="00653524" w:rsidP="00927656">
                                  <w:pPr>
                                    <w:pStyle w:val="TableStyle2"/>
                                  </w:pPr>
                                  <w:r w:rsidRPr="004475CE">
                                    <w:rPr>
                                      <w:rFonts w:eastAsia="Arial Unicode MS" w:hAnsi="Arial Unicode MS" w:cs="Arial Unicode MS"/>
                                    </w:rPr>
                                    <w:t>E04: Disease-Symptom Matrix [DICDsmMaster_BR]</w:t>
                                  </w:r>
                                </w:p>
                              </w:tc>
                            </w:tr>
                            <w:tr w:rsidR="00653524" w14:paraId="257C1B50" w14:textId="77777777" w:rsidTr="00002EC7">
                              <w:trPr>
                                <w:trHeight w:val="1214"/>
                              </w:trPr>
                              <w:tc>
                                <w:tcPr>
                                  <w:tcW w:w="107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27D085" w14:textId="77777777" w:rsidR="00653524" w:rsidRDefault="00653524" w:rsidP="00927656">
                                  <w:pPr>
                                    <w:pStyle w:val="TableStyle2"/>
                                  </w:pPr>
                                  <w:r w:rsidRPr="004475CE">
                                    <w:t>Attributes:</w:t>
                                  </w:r>
                                </w:p>
                                <w:p w14:paraId="747748B8" w14:textId="77777777" w:rsidR="00653524" w:rsidRDefault="00653524" w:rsidP="00927656">
                                  <w:pPr>
                                    <w:pStyle w:val="TableStyle2"/>
                                  </w:pPr>
                                  <w:r w:rsidRPr="004475CE">
                                    <w:t>1. Disease Code (DS_DCode) (References E02) [VarChar 7]</w:t>
                                  </w:r>
                                </w:p>
                                <w:p w14:paraId="1F2DA2D9" w14:textId="77777777" w:rsidR="00653524" w:rsidRDefault="00653524" w:rsidP="00927656">
                                  <w:pPr>
                                    <w:pStyle w:val="TableStyle2"/>
                                  </w:pPr>
                                  <w:r w:rsidRPr="004475CE">
                                    <w:t>2. Disease Symptom Sequence (DS_Seqn) [N2]</w:t>
                                  </w:r>
                                </w:p>
                                <w:p w14:paraId="34CD16CE" w14:textId="77777777" w:rsidR="00653524" w:rsidRDefault="00653524" w:rsidP="00927656">
                                  <w:pPr>
                                    <w:pStyle w:val="TableStyle2"/>
                                  </w:pPr>
                                  <w:r w:rsidRPr="004475CE">
                                    <w:t>3. Disease Symptom Code (DS_SCode) (References E03) [N7]</w:t>
                                  </w:r>
                                </w:p>
                                <w:p w14:paraId="3AF0AA9D" w14:textId="77777777" w:rsidR="00653524" w:rsidRDefault="00653524" w:rsidP="00927656">
                                  <w:pPr>
                                    <w:pStyle w:val="TableStyle2"/>
                                  </w:pPr>
                                  <w:r w:rsidRPr="004475CE">
                                    <w:t>4. Disease Symptom Rank (DS_Rank) [N1]</w:t>
                                  </w:r>
                                </w:p>
                                <w:p w14:paraId="3DCE1157" w14:textId="77777777" w:rsidR="00653524" w:rsidRDefault="00653524" w:rsidP="00927656">
                                  <w:pPr>
                                    <w:pStyle w:val="TableStyle2"/>
                                  </w:pPr>
                                  <w:r w:rsidRPr="004475CE">
                                    <w:t>5. Disease Frequency (DSFreq) [N2]</w:t>
                                  </w:r>
                                </w:p>
                              </w:tc>
                            </w:tr>
                            <w:tr w:rsidR="00653524" w14:paraId="42A20B3A" w14:textId="77777777" w:rsidTr="00002EC7">
                              <w:trPr>
                                <w:trHeight w:val="548"/>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308456" w14:textId="77777777" w:rsidR="00653524" w:rsidRDefault="00653524" w:rsidP="00927656">
                                  <w:pPr>
                                    <w:pStyle w:val="TableStyle2"/>
                                    <w:rPr>
                                      <w:rFonts w:eastAsia="Arial Unicode MS" w:hAnsi="Arial Unicode MS" w:cs="Arial Unicode MS"/>
                                      <w:u w:color="000000"/>
                                    </w:rPr>
                                  </w:pPr>
                                  <w:r w:rsidRPr="004475CE">
                                    <w:rPr>
                                      <w:rFonts w:eastAsia="Arial Unicode MS" w:hAnsi="Arial Unicode MS" w:cs="Arial Unicode MS"/>
                                      <w:u w:color="000000"/>
                                    </w:rPr>
                                    <w:t xml:space="preserve">Comments: </w:t>
                                  </w:r>
                                </w:p>
                                <w:p w14:paraId="51519A87" w14:textId="77777777" w:rsidR="00653524" w:rsidRPr="0052042A" w:rsidRDefault="00653524" w:rsidP="00927656">
                                  <w:pPr>
                                    <w:pStyle w:val="TableStyle2"/>
                                  </w:pPr>
                                  <w:r w:rsidRPr="004475CE">
                                    <w:rPr>
                                      <w:rFonts w:eastAsia="Arial Unicode MS" w:hAnsi="Arial Unicode MS" w:cs="Arial Unicode MS"/>
                                      <w:u w:color="000000"/>
                                    </w:rPr>
                                    <w:t>1. Maps disease with symptoms</w:t>
                                  </w:r>
                                </w:p>
                              </w:tc>
                            </w:tr>
                            <w:tr w:rsidR="00653524" w14:paraId="3C4819C6" w14:textId="77777777" w:rsidTr="00002EC7">
                              <w:trPr>
                                <w:trHeight w:val="575"/>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959645" w14:textId="77777777" w:rsidR="00653524" w:rsidRPr="00002EC7" w:rsidRDefault="00653524" w:rsidP="00927656">
                                  <w:pPr>
                                    <w:rPr>
                                      <w:rFonts w:ascii="Helvetica"/>
                                      <w:sz w:val="20"/>
                                      <w:szCs w:val="20"/>
                                    </w:rPr>
                                  </w:pPr>
                                  <w:r w:rsidRPr="00002EC7">
                                    <w:rPr>
                                      <w:rFonts w:ascii="Helvetica"/>
                                      <w:sz w:val="20"/>
                                      <w:szCs w:val="20"/>
                                    </w:rPr>
                                    <w:t>Indexes:</w:t>
                                  </w:r>
                                </w:p>
                                <w:p w14:paraId="4EB2CBFA" w14:textId="77777777" w:rsidR="00653524" w:rsidRPr="00FF0528" w:rsidRDefault="00653524" w:rsidP="00927656">
                                  <w:pPr>
                                    <w:rPr>
                                      <w:rFonts w:ascii="Helvetica"/>
                                    </w:rPr>
                                  </w:pPr>
                                  <w:r w:rsidRPr="00002EC7">
                                    <w:rPr>
                                      <w:rFonts w:ascii="Helvetica"/>
                                      <w:sz w:val="20"/>
                                      <w:szCs w:val="20"/>
                                    </w:rPr>
                                    <w:t>1. Primary Key: [1,2](Constraint Name is DICDsmMaster_PK)</w:t>
                                  </w:r>
                                </w:p>
                              </w:tc>
                            </w:tr>
                            <w:tr w:rsidR="00653524" w14:paraId="6B8DD6E6" w14:textId="77777777" w:rsidTr="00927656">
                              <w:trPr>
                                <w:trHeight w:val="613"/>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11A69C" w14:textId="77777777" w:rsidR="00653524" w:rsidRPr="00002EC7" w:rsidRDefault="00653524" w:rsidP="00927656">
                                  <w:pPr>
                                    <w:rPr>
                                      <w:rFonts w:ascii="Helvetica"/>
                                      <w:sz w:val="20"/>
                                      <w:szCs w:val="20"/>
                                    </w:rPr>
                                  </w:pPr>
                                  <w:r w:rsidRPr="00002EC7">
                                    <w:rPr>
                                      <w:rFonts w:ascii="Helvetica"/>
                                      <w:sz w:val="20"/>
                                      <w:szCs w:val="20"/>
                                    </w:rPr>
                                    <w:t>Valid Operation:</w:t>
                                  </w:r>
                                </w:p>
                                <w:p w14:paraId="013174CF" w14:textId="77777777" w:rsidR="00653524" w:rsidRPr="00002EC7" w:rsidRDefault="00653524" w:rsidP="00927656">
                                  <w:pPr>
                                    <w:rPr>
                                      <w:rFonts w:ascii="Helvetica"/>
                                      <w:sz w:val="20"/>
                                      <w:szCs w:val="20"/>
                                    </w:rPr>
                                  </w:pPr>
                                  <w:r w:rsidRPr="00002EC7">
                                    <w:rPr>
                                      <w:rFonts w:ascii="Helvetica"/>
                                      <w:sz w:val="20"/>
                                      <w:szCs w:val="20"/>
                                    </w:rPr>
                                    <w:t>1. Add Disease Symptoms [DICDsmMaster_AO]</w:t>
                                  </w:r>
                                </w:p>
                                <w:p w14:paraId="615ADD46" w14:textId="77777777" w:rsidR="00653524" w:rsidRPr="00002EC7" w:rsidRDefault="00653524" w:rsidP="00927656">
                                  <w:pPr>
                                    <w:rPr>
                                      <w:rFonts w:ascii="Helvetica"/>
                                      <w:sz w:val="20"/>
                                      <w:szCs w:val="20"/>
                                    </w:rPr>
                                  </w:pPr>
                                  <w:r w:rsidRPr="00002EC7">
                                    <w:rPr>
                                      <w:rFonts w:ascii="Helvetica"/>
                                      <w:sz w:val="20"/>
                                      <w:szCs w:val="20"/>
                                    </w:rPr>
                                    <w:t>2. Delete Disease Symptoms [DICDsmMaster_ZO]</w:t>
                                  </w:r>
                                </w:p>
                                <w:p w14:paraId="75E7A97C" w14:textId="77777777" w:rsidR="00653524" w:rsidRPr="00002EC7" w:rsidRDefault="00653524" w:rsidP="00927656">
                                  <w:pPr>
                                    <w:rPr>
                                      <w:rFonts w:ascii="Helvetica"/>
                                      <w:sz w:val="20"/>
                                      <w:szCs w:val="20"/>
                                    </w:rPr>
                                  </w:pPr>
                                  <w:r w:rsidRPr="00002EC7">
                                    <w:rPr>
                                      <w:rFonts w:ascii="Helvetica"/>
                                      <w:sz w:val="20"/>
                                      <w:szCs w:val="20"/>
                                    </w:rPr>
                                    <w:t>3. Modify Disease Symptoms [DICDsmMaster_MO]</w:t>
                                  </w:r>
                                </w:p>
                                <w:p w14:paraId="535DE44B" w14:textId="77777777" w:rsidR="00653524" w:rsidRPr="00002EC7" w:rsidRDefault="00653524" w:rsidP="00927656">
                                  <w:pPr>
                                    <w:rPr>
                                      <w:rFonts w:ascii="Helvetica"/>
                                      <w:sz w:val="20"/>
                                      <w:szCs w:val="20"/>
                                    </w:rPr>
                                  </w:pPr>
                                  <w:r w:rsidRPr="00002EC7">
                                    <w:rPr>
                                      <w:rFonts w:ascii="Helvetica"/>
                                      <w:sz w:val="20"/>
                                      <w:szCs w:val="20"/>
                                    </w:rPr>
                                    <w:t>4. Inquiry Disease Symptoms [DICDsmMaster_IO]</w:t>
                                  </w:r>
                                </w:p>
                                <w:p w14:paraId="540C00F7" w14:textId="77777777" w:rsidR="00653524" w:rsidRPr="00FF0528" w:rsidRDefault="00653524" w:rsidP="00927656">
                                  <w:pPr>
                                    <w:rPr>
                                      <w:rFonts w:ascii="Helvetica"/>
                                    </w:rPr>
                                  </w:pPr>
                                  <w:r w:rsidRPr="00002EC7">
                                    <w:rPr>
                                      <w:rFonts w:ascii="Helvetica"/>
                                      <w:sz w:val="20"/>
                                      <w:szCs w:val="20"/>
                                    </w:rPr>
                                    <w:t>5. Report Disease Symptoms [DICDsmMaster_RO]</w:t>
                                  </w:r>
                                </w:p>
                              </w:tc>
                            </w:tr>
                          </w:tbl>
                          <w:p w14:paraId="3B7A2739" w14:textId="77777777" w:rsidR="00653524" w:rsidRDefault="00653524" w:rsidP="00EE72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D6110" id="Rectangle 11" o:spid="_x0000_s1032" style="position:absolute;left:0;text-align:left;margin-left:-41.2pt;margin-top:19.2pt;width:551.25pt;height:314.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" fillcolor="white [3201]" strokecolor="black [3200]" strokeweight="1pt">
                <v:textbox>
                  <w:txbxContent>
                    <w:tbl>
                      <w:tblPr>
                        <w:tblW w:w="107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780"/>
                      </w:tblGrid>
                      <w:tr w:rsidR="00653524" w14:paraId="41CBFFF9" w14:textId="77777777" w:rsidTr="00927656">
                        <w:trPr>
                          <w:trHeight w:val="279"/>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A3E670" w14:textId="77777777" w:rsidR="00653524" w:rsidRDefault="00653524" w:rsidP="00927656">
                            <w:pPr>
                              <w:pStyle w:val="TableStyle2"/>
                            </w:pPr>
                            <w:r w:rsidRPr="004475CE">
                              <w:rPr>
                                <w:rFonts w:eastAsia="Arial Unicode MS" w:hAnsi="Arial Unicode MS" w:cs="Arial Unicode MS"/>
                              </w:rPr>
                              <w:t>E04: Disease-Symptom Matrix [DICDsmMaster_BR]</w:t>
                            </w:r>
                          </w:p>
                        </w:tc>
                      </w:tr>
                      <w:tr w:rsidR="00653524" w14:paraId="257C1B50" w14:textId="77777777" w:rsidTr="00002EC7">
                        <w:trPr>
                          <w:trHeight w:val="1214"/>
                        </w:trPr>
                        <w:tc>
                          <w:tcPr>
                            <w:tcW w:w="107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27D085" w14:textId="77777777" w:rsidR="00653524" w:rsidRDefault="00653524" w:rsidP="00927656">
                            <w:pPr>
                              <w:pStyle w:val="TableStyle2"/>
                            </w:pPr>
                            <w:r w:rsidRPr="004475CE">
                              <w:t>Attributes:</w:t>
                            </w:r>
                          </w:p>
                          <w:p w14:paraId="747748B8" w14:textId="77777777" w:rsidR="00653524" w:rsidRDefault="00653524" w:rsidP="00927656">
                            <w:pPr>
                              <w:pStyle w:val="TableStyle2"/>
                            </w:pPr>
                            <w:r w:rsidRPr="004475CE">
                              <w:t>1. Disease Code (DS_DCode) (References E02) [VarChar 7]</w:t>
                            </w:r>
                          </w:p>
                          <w:p w14:paraId="1F2DA2D9" w14:textId="77777777" w:rsidR="00653524" w:rsidRDefault="00653524" w:rsidP="00927656">
                            <w:pPr>
                              <w:pStyle w:val="TableStyle2"/>
                            </w:pPr>
                            <w:r w:rsidRPr="004475CE">
                              <w:t>2. Disease Symptom Sequence (DS_Seqn) [N2]</w:t>
                            </w:r>
                          </w:p>
                          <w:p w14:paraId="34CD16CE" w14:textId="77777777" w:rsidR="00653524" w:rsidRDefault="00653524" w:rsidP="00927656">
                            <w:pPr>
                              <w:pStyle w:val="TableStyle2"/>
                            </w:pPr>
                            <w:r w:rsidRPr="004475CE">
                              <w:t>3. Disease Symptom Code (DS_SCode) (References E03) [N7]</w:t>
                            </w:r>
                          </w:p>
                          <w:p w14:paraId="3AF0AA9D" w14:textId="77777777" w:rsidR="00653524" w:rsidRDefault="00653524" w:rsidP="00927656">
                            <w:pPr>
                              <w:pStyle w:val="TableStyle2"/>
                            </w:pPr>
                            <w:r w:rsidRPr="004475CE">
                              <w:t>4. Disease Symptom Rank (DS_Rank) [N1]</w:t>
                            </w:r>
                          </w:p>
                          <w:p w14:paraId="3DCE1157" w14:textId="77777777" w:rsidR="00653524" w:rsidRDefault="00653524" w:rsidP="00927656">
                            <w:pPr>
                              <w:pStyle w:val="TableStyle2"/>
                            </w:pPr>
                            <w:r w:rsidRPr="004475CE">
                              <w:t>5. Disease Frequency (DSFreq) [N2]</w:t>
                            </w:r>
                          </w:p>
                        </w:tc>
                      </w:tr>
                      <w:tr w:rsidR="00653524" w14:paraId="42A20B3A" w14:textId="77777777" w:rsidTr="00002EC7">
                        <w:trPr>
                          <w:trHeight w:val="548"/>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308456" w14:textId="77777777" w:rsidR="00653524" w:rsidRDefault="00653524" w:rsidP="00927656">
                            <w:pPr>
                              <w:pStyle w:val="TableStyle2"/>
                              <w:rPr>
                                <w:rFonts w:eastAsia="Arial Unicode MS" w:hAnsi="Arial Unicode MS" w:cs="Arial Unicode MS"/>
                                <w:u w:color="000000"/>
                              </w:rPr>
                            </w:pPr>
                            <w:r w:rsidRPr="004475CE">
                              <w:rPr>
                                <w:rFonts w:eastAsia="Arial Unicode MS" w:hAnsi="Arial Unicode MS" w:cs="Arial Unicode MS"/>
                                <w:u w:color="000000"/>
                              </w:rPr>
                              <w:t xml:space="preserve">Comments: </w:t>
                            </w:r>
                          </w:p>
                          <w:p w14:paraId="51519A87" w14:textId="77777777" w:rsidR="00653524" w:rsidRPr="0052042A" w:rsidRDefault="00653524" w:rsidP="00927656">
                            <w:pPr>
                              <w:pStyle w:val="TableStyle2"/>
                            </w:pPr>
                            <w:r w:rsidRPr="004475CE">
                              <w:rPr>
                                <w:rFonts w:eastAsia="Arial Unicode MS" w:hAnsi="Arial Unicode MS" w:cs="Arial Unicode MS"/>
                                <w:u w:color="000000"/>
                              </w:rPr>
                              <w:t>1. Maps disease with symptoms</w:t>
                            </w:r>
                          </w:p>
                        </w:tc>
                      </w:tr>
                      <w:tr w:rsidR="00653524" w14:paraId="3C4819C6" w14:textId="77777777" w:rsidTr="00002EC7">
                        <w:trPr>
                          <w:trHeight w:val="575"/>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959645" w14:textId="77777777" w:rsidR="00653524" w:rsidRPr="00002EC7" w:rsidRDefault="00653524" w:rsidP="00927656">
                            <w:pPr>
                              <w:rPr>
                                <w:rFonts w:ascii="Helvetica"/>
                                <w:sz w:val="20"/>
                                <w:szCs w:val="20"/>
                              </w:rPr>
                            </w:pPr>
                            <w:r w:rsidRPr="00002EC7">
                              <w:rPr>
                                <w:rFonts w:ascii="Helvetica"/>
                                <w:sz w:val="20"/>
                                <w:szCs w:val="20"/>
                              </w:rPr>
                              <w:t>Indexes:</w:t>
                            </w:r>
                          </w:p>
                          <w:p w14:paraId="4EB2CBFA" w14:textId="77777777" w:rsidR="00653524" w:rsidRPr="00FF0528" w:rsidRDefault="00653524" w:rsidP="00927656">
                            <w:pPr>
                              <w:rPr>
                                <w:rFonts w:ascii="Helvetica"/>
                              </w:rPr>
                            </w:pPr>
                            <w:r w:rsidRPr="00002EC7">
                              <w:rPr>
                                <w:rFonts w:ascii="Helvetica"/>
                                <w:sz w:val="20"/>
                                <w:szCs w:val="20"/>
                              </w:rPr>
                              <w:t>1. Primary Key: [1,2](Constraint Name is DICDsmMaster_PK)</w:t>
                            </w:r>
                          </w:p>
                        </w:tc>
                      </w:tr>
                      <w:tr w:rsidR="00653524" w14:paraId="6B8DD6E6" w14:textId="77777777" w:rsidTr="00927656">
                        <w:trPr>
                          <w:trHeight w:val="613"/>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11A69C" w14:textId="77777777" w:rsidR="00653524" w:rsidRPr="00002EC7" w:rsidRDefault="00653524" w:rsidP="00927656">
                            <w:pPr>
                              <w:rPr>
                                <w:rFonts w:ascii="Helvetica"/>
                                <w:sz w:val="20"/>
                                <w:szCs w:val="20"/>
                              </w:rPr>
                            </w:pPr>
                            <w:r w:rsidRPr="00002EC7">
                              <w:rPr>
                                <w:rFonts w:ascii="Helvetica"/>
                                <w:sz w:val="20"/>
                                <w:szCs w:val="20"/>
                              </w:rPr>
                              <w:t>Valid Operation:</w:t>
                            </w:r>
                          </w:p>
                          <w:p w14:paraId="013174CF" w14:textId="77777777" w:rsidR="00653524" w:rsidRPr="00002EC7" w:rsidRDefault="00653524" w:rsidP="00927656">
                            <w:pPr>
                              <w:rPr>
                                <w:rFonts w:ascii="Helvetica"/>
                                <w:sz w:val="20"/>
                                <w:szCs w:val="20"/>
                              </w:rPr>
                            </w:pPr>
                            <w:r w:rsidRPr="00002EC7">
                              <w:rPr>
                                <w:rFonts w:ascii="Helvetica"/>
                                <w:sz w:val="20"/>
                                <w:szCs w:val="20"/>
                              </w:rPr>
                              <w:t>1. Add Disease Symptoms [DICDsmMaster_AO]</w:t>
                            </w:r>
                          </w:p>
                          <w:p w14:paraId="615ADD46" w14:textId="77777777" w:rsidR="00653524" w:rsidRPr="00002EC7" w:rsidRDefault="00653524" w:rsidP="00927656">
                            <w:pPr>
                              <w:rPr>
                                <w:rFonts w:ascii="Helvetica"/>
                                <w:sz w:val="20"/>
                                <w:szCs w:val="20"/>
                              </w:rPr>
                            </w:pPr>
                            <w:r w:rsidRPr="00002EC7">
                              <w:rPr>
                                <w:rFonts w:ascii="Helvetica"/>
                                <w:sz w:val="20"/>
                                <w:szCs w:val="20"/>
                              </w:rPr>
                              <w:t>2. Delete Disease Symptoms [DICDsmMaster_ZO]</w:t>
                            </w:r>
                          </w:p>
                          <w:p w14:paraId="75E7A97C" w14:textId="77777777" w:rsidR="00653524" w:rsidRPr="00002EC7" w:rsidRDefault="00653524" w:rsidP="00927656">
                            <w:pPr>
                              <w:rPr>
                                <w:rFonts w:ascii="Helvetica"/>
                                <w:sz w:val="20"/>
                                <w:szCs w:val="20"/>
                              </w:rPr>
                            </w:pPr>
                            <w:r w:rsidRPr="00002EC7">
                              <w:rPr>
                                <w:rFonts w:ascii="Helvetica"/>
                                <w:sz w:val="20"/>
                                <w:szCs w:val="20"/>
                              </w:rPr>
                              <w:t>3. Modify Disease Symptoms [DICDsmMaster_MO]</w:t>
                            </w:r>
                          </w:p>
                          <w:p w14:paraId="535DE44B" w14:textId="77777777" w:rsidR="00653524" w:rsidRPr="00002EC7" w:rsidRDefault="00653524" w:rsidP="00927656">
                            <w:pPr>
                              <w:rPr>
                                <w:rFonts w:ascii="Helvetica"/>
                                <w:sz w:val="20"/>
                                <w:szCs w:val="20"/>
                              </w:rPr>
                            </w:pPr>
                            <w:r w:rsidRPr="00002EC7">
                              <w:rPr>
                                <w:rFonts w:ascii="Helvetica"/>
                                <w:sz w:val="20"/>
                                <w:szCs w:val="20"/>
                              </w:rPr>
                              <w:t>4. Inquiry Disease Symptoms [DICDsmMaster_IO]</w:t>
                            </w:r>
                          </w:p>
                          <w:p w14:paraId="540C00F7" w14:textId="77777777" w:rsidR="00653524" w:rsidRPr="00FF0528" w:rsidRDefault="00653524" w:rsidP="00927656">
                            <w:pPr>
                              <w:rPr>
                                <w:rFonts w:ascii="Helvetica"/>
                              </w:rPr>
                            </w:pPr>
                            <w:r w:rsidRPr="00002EC7">
                              <w:rPr>
                                <w:rFonts w:ascii="Helvetica"/>
                                <w:sz w:val="20"/>
                                <w:szCs w:val="20"/>
                              </w:rPr>
                              <w:t>5. Report Disease Symptoms [DICDsmMaster_RO]</w:t>
                            </w:r>
                          </w:p>
                        </w:tc>
                      </w:tr>
                    </w:tbl>
                    <w:p w14:paraId="3B7A2739" w14:textId="77777777" w:rsidR="00653524" w:rsidRDefault="00653524" w:rsidP="00EE72B6">
                      <w:pPr>
                        <w:jc w:val="center"/>
                      </w:pPr>
                    </w:p>
                  </w:txbxContent>
                </v:textbox>
                <w10:wrap anchorx="margin"/>
              </v:rect>
            </w:pict>
          </mc:Fallback>
        </mc:AlternateContent>
      </w:r>
    </w:p>
    <w:p w14:paraId="75EEF090" w14:textId="77777777" w:rsidR="00EE72B6" w:rsidRDefault="00EE72B6" w:rsidP="00CC08D5"/>
    <w:p w14:paraId="6A8FC2B7" w14:textId="77777777" w:rsidR="00EE72B6" w:rsidRDefault="00EE72B6" w:rsidP="00CC08D5"/>
    <w:p w14:paraId="282DD0CE" w14:textId="77777777" w:rsidR="00EE72B6" w:rsidRDefault="00EE72B6" w:rsidP="00CC08D5"/>
    <w:p w14:paraId="00B03F03" w14:textId="77777777" w:rsidR="00EE72B6" w:rsidRDefault="00EE72B6" w:rsidP="00CC08D5"/>
    <w:p w14:paraId="046E1735" w14:textId="77777777" w:rsidR="00EE72B6" w:rsidRDefault="00EE72B6" w:rsidP="00CC08D5"/>
    <w:p w14:paraId="0E7CF9D1" w14:textId="77777777" w:rsidR="00EE72B6" w:rsidRDefault="00EE72B6" w:rsidP="00CC08D5"/>
    <w:p w14:paraId="6B887051" w14:textId="77777777" w:rsidR="00EE72B6" w:rsidRDefault="00EE72B6" w:rsidP="00CC08D5"/>
    <w:p w14:paraId="6C49C67F" w14:textId="77777777" w:rsidR="00EE72B6" w:rsidRDefault="00EE72B6" w:rsidP="00CC08D5"/>
    <w:p w14:paraId="6550D7EB" w14:textId="77777777" w:rsidR="00EE72B6" w:rsidRDefault="00EE72B6" w:rsidP="00CC08D5"/>
    <w:p w14:paraId="69782DDB" w14:textId="77777777" w:rsidR="00EE72B6" w:rsidRDefault="00EE72B6" w:rsidP="00CC08D5"/>
    <w:p w14:paraId="42842272" w14:textId="77777777" w:rsidR="00EE72B6" w:rsidRDefault="00EE72B6" w:rsidP="00CC08D5"/>
    <w:p w14:paraId="622A3ADD" w14:textId="77777777" w:rsidR="00EE72B6" w:rsidRDefault="00EE72B6" w:rsidP="00CC08D5"/>
    <w:p w14:paraId="09212D1F" w14:textId="77777777" w:rsidR="00EE72B6" w:rsidRDefault="00EE72B6" w:rsidP="00CC08D5"/>
    <w:p w14:paraId="58CCA2E7" w14:textId="77777777" w:rsidR="00EE72B6" w:rsidRDefault="00EE72B6" w:rsidP="00CC08D5"/>
    <w:p w14:paraId="3D924AF0" w14:textId="77777777" w:rsidR="00EE72B6" w:rsidRDefault="00EE72B6" w:rsidP="00CC08D5"/>
    <w:p w14:paraId="3051BCEB" w14:textId="77777777" w:rsidR="00EE72B6" w:rsidRDefault="00EE72B6" w:rsidP="00CC08D5"/>
    <w:p w14:paraId="4AC95425" w14:textId="77777777" w:rsidR="00EE72B6" w:rsidRDefault="00002EC7" w:rsidP="00CC08D5">
      <w:r>
        <w:rPr>
          <w:noProof/>
          <w:lang w:eastAsia="en-US"/>
        </w:rPr>
        <w:lastRenderedPageBreak/>
        <mc:AlternateContent>
          <mc:Choice Requires="wps">
            <w:drawing>
              <wp:anchor distT="0" distB="0" distL="114300" distR="114300" simplePos="0" relativeHeight="251676672" behindDoc="0" locked="0" layoutInCell="1" allowOverlap="1" wp14:anchorId="2E9E8E34" wp14:editId="03DB7FC5">
                <wp:simplePos x="0" y="0"/>
                <wp:positionH relativeFrom="margin">
                  <wp:posOffset>-514350</wp:posOffset>
                </wp:positionH>
                <wp:positionV relativeFrom="paragraph">
                  <wp:posOffset>-228600</wp:posOffset>
                </wp:positionV>
                <wp:extent cx="6991350" cy="39433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6991350" cy="3943350"/>
                        </a:xfrm>
                        <a:prstGeom prst="rect">
                          <a:avLst/>
                        </a:prstGeom>
                      </wps:spPr>
                      <wps:style>
                        <a:lnRef idx="2">
                          <a:schemeClr val="dk1"/>
                        </a:lnRef>
                        <a:fillRef idx="1">
                          <a:schemeClr val="lt1"/>
                        </a:fillRef>
                        <a:effectRef idx="0">
                          <a:schemeClr val="dk1"/>
                        </a:effectRef>
                        <a:fontRef idx="minor">
                          <a:schemeClr val="dk1"/>
                        </a:fontRef>
                      </wps:style>
                      <wps:txbx>
                        <w:txbxContent>
                          <w:tbl>
                            <w:tblPr>
                              <w:tblW w:w="107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780"/>
                            </w:tblGrid>
                            <w:tr w:rsidR="00653524" w14:paraId="4EE77AF1" w14:textId="77777777" w:rsidTr="00927656">
                              <w:trPr>
                                <w:trHeight w:val="279"/>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DD9D47" w14:textId="77777777" w:rsidR="00653524" w:rsidRDefault="00653524" w:rsidP="00927656">
                                  <w:pPr>
                                    <w:pStyle w:val="TableStyle2"/>
                                  </w:pPr>
                                  <w:r w:rsidRPr="000952A7">
                                    <w:rPr>
                                      <w:rFonts w:eastAsia="Arial Unicode MS" w:hAnsi="Arial Unicode MS" w:cs="Arial Unicode MS"/>
                                    </w:rPr>
                                    <w:t>E05: Country [CICCntryMaster_BR]</w:t>
                                  </w:r>
                                </w:p>
                              </w:tc>
                            </w:tr>
                            <w:tr w:rsidR="00653524" w14:paraId="765DCB93" w14:textId="77777777" w:rsidTr="00927656">
                              <w:trPr>
                                <w:trHeight w:val="982"/>
                              </w:trPr>
                              <w:tc>
                                <w:tcPr>
                                  <w:tcW w:w="107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645AB3" w14:textId="77777777" w:rsidR="00653524" w:rsidRDefault="00653524" w:rsidP="00927656">
                                  <w:pPr>
                                    <w:pStyle w:val="TableStyle2"/>
                                  </w:pPr>
                                  <w:r w:rsidRPr="00DA380B">
                                    <w:t>Attributes:</w:t>
                                  </w:r>
                                </w:p>
                                <w:p w14:paraId="21F85521" w14:textId="77777777" w:rsidR="00653524" w:rsidRDefault="00653524" w:rsidP="00927656">
                                  <w:pPr>
                                    <w:pStyle w:val="TableStyle2"/>
                                  </w:pPr>
                                  <w:r w:rsidRPr="00DA380B">
                                    <w:t>1. Country Code (CCode) [PK] [A5]</w:t>
                                  </w:r>
                                </w:p>
                                <w:p w14:paraId="4EE68D22" w14:textId="77777777" w:rsidR="00653524" w:rsidRDefault="00653524" w:rsidP="00927656">
                                  <w:pPr>
                                    <w:pStyle w:val="TableStyle2"/>
                                  </w:pPr>
                                  <w:r w:rsidRPr="00DA380B">
                                    <w:t>2. Country Name (CName) [A30]</w:t>
                                  </w:r>
                                </w:p>
                                <w:p w14:paraId="7DC12964" w14:textId="77777777" w:rsidR="00653524" w:rsidRDefault="00653524" w:rsidP="00927656">
                                  <w:pPr>
                                    <w:pStyle w:val="TableStyle2"/>
                                  </w:pPr>
                                  <w:r w:rsidRPr="00DA380B">
                                    <w:t>3. Country Abbreviation (CAbbr) [A5]</w:t>
                                  </w:r>
                                </w:p>
                              </w:tc>
                            </w:tr>
                            <w:tr w:rsidR="00653524" w14:paraId="1C7FB1E9" w14:textId="77777777" w:rsidTr="00002EC7">
                              <w:trPr>
                                <w:trHeight w:val="638"/>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57B620" w14:textId="77777777" w:rsidR="00653524" w:rsidRDefault="00653524" w:rsidP="00927656">
                                  <w:pPr>
                                    <w:pStyle w:val="TableStyle2"/>
                                    <w:rPr>
                                      <w:rFonts w:eastAsia="Arial Unicode MS" w:hAnsi="Arial Unicode MS" w:cs="Arial Unicode MS"/>
                                      <w:u w:color="000000"/>
                                    </w:rPr>
                                  </w:pPr>
                                  <w:r w:rsidRPr="00DA380B">
                                    <w:rPr>
                                      <w:rFonts w:eastAsia="Arial Unicode MS" w:hAnsi="Arial Unicode MS" w:cs="Arial Unicode MS"/>
                                      <w:u w:color="000000"/>
                                    </w:rPr>
                                    <w:t xml:space="preserve">Comments: </w:t>
                                  </w:r>
                                </w:p>
                                <w:p w14:paraId="4AF29682" w14:textId="77777777" w:rsidR="00653524" w:rsidRDefault="00653524" w:rsidP="00927656">
                                  <w:pPr>
                                    <w:pStyle w:val="TableStyle2"/>
                                    <w:rPr>
                                      <w:rFonts w:eastAsia="Arial Unicode MS" w:hAnsi="Arial Unicode MS" w:cs="Arial Unicode MS"/>
                                      <w:u w:color="000000"/>
                                    </w:rPr>
                                  </w:pPr>
                                  <w:r w:rsidRPr="00DA380B">
                                    <w:rPr>
                                      <w:rFonts w:eastAsia="Arial Unicode MS" w:hAnsi="Arial Unicode MS" w:cs="Arial Unicode MS"/>
                                      <w:u w:color="000000"/>
                                    </w:rPr>
                                    <w:t>1. Stores basic information on countries</w:t>
                                  </w:r>
                                </w:p>
                                <w:p w14:paraId="5784CB7F" w14:textId="77777777" w:rsidR="00653524" w:rsidRPr="0052042A" w:rsidRDefault="00653524" w:rsidP="00927656">
                                  <w:pPr>
                                    <w:pStyle w:val="TableStyle2"/>
                                  </w:pPr>
                                  <w:r w:rsidRPr="00DA380B">
                                    <w:rPr>
                                      <w:rFonts w:eastAsia="Arial Unicode MS" w:hAnsi="Arial Unicode MS" w:cs="Arial Unicode MS"/>
                                      <w:u w:color="000000"/>
                                    </w:rPr>
                                    <w:t>2. Country Code consists of 5 byte alpha code. (CCCCC)</w:t>
                                  </w:r>
                                </w:p>
                              </w:tc>
                            </w:tr>
                            <w:tr w:rsidR="00653524" w14:paraId="24897232" w14:textId="77777777" w:rsidTr="00002EC7">
                              <w:trPr>
                                <w:trHeight w:val="1034"/>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D90B43" w14:textId="77777777" w:rsidR="00653524" w:rsidRPr="00002EC7" w:rsidRDefault="00653524" w:rsidP="00927656">
                                  <w:pPr>
                                    <w:rPr>
                                      <w:rFonts w:ascii="Helvetica"/>
                                      <w:sz w:val="20"/>
                                      <w:szCs w:val="20"/>
                                    </w:rPr>
                                  </w:pPr>
                                  <w:r w:rsidRPr="00002EC7">
                                    <w:rPr>
                                      <w:rFonts w:ascii="Helvetica"/>
                                      <w:sz w:val="20"/>
                                      <w:szCs w:val="20"/>
                                    </w:rPr>
                                    <w:t>Indexes:</w:t>
                                  </w:r>
                                </w:p>
                                <w:p w14:paraId="4691FE74" w14:textId="77777777" w:rsidR="00653524" w:rsidRPr="00002EC7" w:rsidRDefault="00653524" w:rsidP="00002EC7">
                                  <w:pPr>
                                    <w:rPr>
                                      <w:rFonts w:ascii="Helvetica"/>
                                      <w:sz w:val="20"/>
                                      <w:szCs w:val="20"/>
                                    </w:rPr>
                                  </w:pPr>
                                  <w:r w:rsidRPr="00002EC7">
                                    <w:rPr>
                                      <w:rFonts w:ascii="Helvetica"/>
                                      <w:sz w:val="20"/>
                                      <w:szCs w:val="20"/>
                                    </w:rPr>
                                    <w:t>1.</w:t>
                                  </w:r>
                                  <w:r>
                                    <w:rPr>
                                      <w:rFonts w:ascii="Helvetica"/>
                                      <w:sz w:val="20"/>
                                      <w:szCs w:val="20"/>
                                    </w:rPr>
                                    <w:t xml:space="preserve"> </w:t>
                                  </w:r>
                                  <w:r w:rsidRPr="00002EC7">
                                    <w:rPr>
                                      <w:rFonts w:ascii="Helvetica"/>
                                      <w:sz w:val="20"/>
                                      <w:szCs w:val="20"/>
                                    </w:rPr>
                                    <w:t>Primary Key: [1](Constraint Name is CICCntryMaster_PK)</w:t>
                                  </w:r>
                                </w:p>
                                <w:p w14:paraId="69DB7E4E" w14:textId="77777777" w:rsidR="00653524" w:rsidRPr="00002EC7" w:rsidRDefault="00653524" w:rsidP="00002EC7">
                                  <w:pPr>
                                    <w:rPr>
                                      <w:rFonts w:ascii="Helvetica" w:hAnsi="Helvetica"/>
                                      <w:sz w:val="20"/>
                                      <w:szCs w:val="20"/>
                                    </w:rPr>
                                  </w:pPr>
                                  <w:r>
                                    <w:rPr>
                                      <w:rFonts w:ascii="Helvetica" w:hAnsi="Helvetica"/>
                                      <w:sz w:val="20"/>
                                      <w:szCs w:val="20"/>
                                    </w:rPr>
                                    <w:t xml:space="preserve">2. </w:t>
                                  </w:r>
                                  <w:r w:rsidRPr="00002EC7">
                                    <w:rPr>
                                      <w:rFonts w:ascii="Helvetica" w:hAnsi="Helvetica"/>
                                      <w:sz w:val="20"/>
                                      <w:szCs w:val="20"/>
                                    </w:rPr>
                                    <w:t>CICCntryMaster</w:t>
                                  </w:r>
                                  <w:r>
                                    <w:rPr>
                                      <w:rFonts w:ascii="Helvetica" w:hAnsi="Helvetica"/>
                                      <w:sz w:val="20"/>
                                      <w:szCs w:val="20"/>
                                    </w:rPr>
                                    <w:t>_NX1 on [2]</w:t>
                                  </w:r>
                                </w:p>
                              </w:tc>
                            </w:tr>
                            <w:tr w:rsidR="00653524" w14:paraId="223E4F30" w14:textId="77777777" w:rsidTr="00927656">
                              <w:trPr>
                                <w:trHeight w:val="613"/>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EEA54E" w14:textId="77777777" w:rsidR="00653524" w:rsidRPr="00002EC7" w:rsidRDefault="00653524" w:rsidP="00927656">
                                  <w:pPr>
                                    <w:rPr>
                                      <w:rFonts w:ascii="Helvetica"/>
                                      <w:sz w:val="20"/>
                                      <w:szCs w:val="20"/>
                                    </w:rPr>
                                  </w:pPr>
                                  <w:r w:rsidRPr="00002EC7">
                                    <w:rPr>
                                      <w:rFonts w:ascii="Helvetica"/>
                                      <w:sz w:val="20"/>
                                      <w:szCs w:val="20"/>
                                    </w:rPr>
                                    <w:t>Valid Operations:</w:t>
                                  </w:r>
                                </w:p>
                                <w:p w14:paraId="29488392" w14:textId="77777777" w:rsidR="00653524" w:rsidRPr="00002EC7" w:rsidRDefault="00653524" w:rsidP="00927656">
                                  <w:pPr>
                                    <w:rPr>
                                      <w:rFonts w:ascii="Helvetica"/>
                                      <w:sz w:val="20"/>
                                      <w:szCs w:val="20"/>
                                    </w:rPr>
                                  </w:pPr>
                                  <w:r w:rsidRPr="00002EC7">
                                    <w:rPr>
                                      <w:rFonts w:ascii="Helvetica"/>
                                      <w:sz w:val="20"/>
                                      <w:szCs w:val="20"/>
                                    </w:rPr>
                                    <w:t>1. Add Country [CICCntryMaster_AO]</w:t>
                                  </w:r>
                                </w:p>
                                <w:p w14:paraId="5DEC3089" w14:textId="77777777" w:rsidR="00653524" w:rsidRPr="00002EC7" w:rsidRDefault="00653524" w:rsidP="00927656">
                                  <w:pPr>
                                    <w:rPr>
                                      <w:rFonts w:ascii="Helvetica"/>
                                      <w:sz w:val="20"/>
                                      <w:szCs w:val="20"/>
                                    </w:rPr>
                                  </w:pPr>
                                  <w:r w:rsidRPr="00002EC7">
                                    <w:rPr>
                                      <w:rFonts w:ascii="Helvetica"/>
                                      <w:sz w:val="20"/>
                                      <w:szCs w:val="20"/>
                                    </w:rPr>
                                    <w:t>2. Delete Country [CICCntryMaster_ZO]</w:t>
                                  </w:r>
                                </w:p>
                                <w:p w14:paraId="490ECFF6" w14:textId="77777777" w:rsidR="00653524" w:rsidRPr="00002EC7" w:rsidRDefault="00653524" w:rsidP="00927656">
                                  <w:pPr>
                                    <w:rPr>
                                      <w:rFonts w:ascii="Helvetica"/>
                                      <w:sz w:val="20"/>
                                      <w:szCs w:val="20"/>
                                    </w:rPr>
                                  </w:pPr>
                                  <w:r w:rsidRPr="00002EC7">
                                    <w:rPr>
                                      <w:rFonts w:ascii="Helvetica"/>
                                      <w:sz w:val="20"/>
                                      <w:szCs w:val="20"/>
                                    </w:rPr>
                                    <w:t>3. Modify Country [CICCntryMaster_MO]</w:t>
                                  </w:r>
                                </w:p>
                                <w:p w14:paraId="584CE230" w14:textId="77777777" w:rsidR="00653524" w:rsidRPr="00002EC7" w:rsidRDefault="00653524" w:rsidP="00927656">
                                  <w:pPr>
                                    <w:rPr>
                                      <w:rFonts w:ascii="Helvetica"/>
                                      <w:sz w:val="20"/>
                                      <w:szCs w:val="20"/>
                                    </w:rPr>
                                  </w:pPr>
                                  <w:r w:rsidRPr="00002EC7">
                                    <w:rPr>
                                      <w:rFonts w:ascii="Helvetica"/>
                                      <w:sz w:val="20"/>
                                      <w:szCs w:val="20"/>
                                    </w:rPr>
                                    <w:t>4. Inquiry Country [CICCntryMaster_IO]</w:t>
                                  </w:r>
                                </w:p>
                                <w:p w14:paraId="188E32C4" w14:textId="77777777" w:rsidR="00653524" w:rsidRPr="00410008" w:rsidRDefault="00653524" w:rsidP="00927656">
                                  <w:pPr>
                                    <w:rPr>
                                      <w:rFonts w:ascii="Helvetica"/>
                                    </w:rPr>
                                  </w:pPr>
                                  <w:r w:rsidRPr="00002EC7">
                                    <w:rPr>
                                      <w:rFonts w:ascii="Helvetica"/>
                                      <w:sz w:val="20"/>
                                      <w:szCs w:val="20"/>
                                    </w:rPr>
                                    <w:t>5. Report Country [CICCntryMaster_RO]</w:t>
                                  </w:r>
                                </w:p>
                              </w:tc>
                            </w:tr>
                          </w:tbl>
                          <w:p w14:paraId="4B70B0F0" w14:textId="77777777" w:rsidR="00653524" w:rsidRDefault="00653524" w:rsidP="00EE72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9E8E34" id="Rectangle 5" o:spid="_x0000_s1033" style="position:absolute;left:0;text-align:left;margin-left:-40.5pt;margin-top:-18pt;width:550.5pt;height:310.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" fillcolor="white [3201]" strokecolor="black [3200]" strokeweight="1pt">
                <v:textbox>
                  <w:txbxContent>
                    <w:tbl>
                      <w:tblPr>
                        <w:tblW w:w="107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780"/>
                      </w:tblGrid>
                      <w:tr w:rsidR="00653524" w14:paraId="4EE77AF1" w14:textId="77777777" w:rsidTr="00927656">
                        <w:trPr>
                          <w:trHeight w:val="279"/>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DD9D47" w14:textId="77777777" w:rsidR="00653524" w:rsidRDefault="00653524" w:rsidP="00927656">
                            <w:pPr>
                              <w:pStyle w:val="TableStyle2"/>
                            </w:pPr>
                            <w:r w:rsidRPr="000952A7">
                              <w:rPr>
                                <w:rFonts w:eastAsia="Arial Unicode MS" w:hAnsi="Arial Unicode MS" w:cs="Arial Unicode MS"/>
                              </w:rPr>
                              <w:t>E05: Country [CICCntryMaster_BR]</w:t>
                            </w:r>
                          </w:p>
                        </w:tc>
                      </w:tr>
                      <w:tr w:rsidR="00653524" w14:paraId="765DCB93" w14:textId="77777777" w:rsidTr="00927656">
                        <w:trPr>
                          <w:trHeight w:val="982"/>
                        </w:trPr>
                        <w:tc>
                          <w:tcPr>
                            <w:tcW w:w="107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645AB3" w14:textId="77777777" w:rsidR="00653524" w:rsidRDefault="00653524" w:rsidP="00927656">
                            <w:pPr>
                              <w:pStyle w:val="TableStyle2"/>
                            </w:pPr>
                            <w:r w:rsidRPr="00DA380B">
                              <w:t>Attributes:</w:t>
                            </w:r>
                          </w:p>
                          <w:p w14:paraId="21F85521" w14:textId="77777777" w:rsidR="00653524" w:rsidRDefault="00653524" w:rsidP="00927656">
                            <w:pPr>
                              <w:pStyle w:val="TableStyle2"/>
                            </w:pPr>
                            <w:r w:rsidRPr="00DA380B">
                              <w:t>1. Country Code (CCode) [PK] [A5]</w:t>
                            </w:r>
                          </w:p>
                          <w:p w14:paraId="4EE68D22" w14:textId="77777777" w:rsidR="00653524" w:rsidRDefault="00653524" w:rsidP="00927656">
                            <w:pPr>
                              <w:pStyle w:val="TableStyle2"/>
                            </w:pPr>
                            <w:r w:rsidRPr="00DA380B">
                              <w:t>2. Country Name (CName) [A30]</w:t>
                            </w:r>
                          </w:p>
                          <w:p w14:paraId="7DC12964" w14:textId="77777777" w:rsidR="00653524" w:rsidRDefault="00653524" w:rsidP="00927656">
                            <w:pPr>
                              <w:pStyle w:val="TableStyle2"/>
                            </w:pPr>
                            <w:r w:rsidRPr="00DA380B">
                              <w:t>3. Country Abbreviation (CAbbr) [A5]</w:t>
                            </w:r>
                          </w:p>
                        </w:tc>
                      </w:tr>
                      <w:tr w:rsidR="00653524" w14:paraId="1C7FB1E9" w14:textId="77777777" w:rsidTr="00002EC7">
                        <w:trPr>
                          <w:trHeight w:val="638"/>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57B620" w14:textId="77777777" w:rsidR="00653524" w:rsidRDefault="00653524" w:rsidP="00927656">
                            <w:pPr>
                              <w:pStyle w:val="TableStyle2"/>
                              <w:rPr>
                                <w:rFonts w:eastAsia="Arial Unicode MS" w:hAnsi="Arial Unicode MS" w:cs="Arial Unicode MS"/>
                                <w:u w:color="000000"/>
                              </w:rPr>
                            </w:pPr>
                            <w:r w:rsidRPr="00DA380B">
                              <w:rPr>
                                <w:rFonts w:eastAsia="Arial Unicode MS" w:hAnsi="Arial Unicode MS" w:cs="Arial Unicode MS"/>
                                <w:u w:color="000000"/>
                              </w:rPr>
                              <w:t xml:space="preserve">Comments: </w:t>
                            </w:r>
                          </w:p>
                          <w:p w14:paraId="4AF29682" w14:textId="77777777" w:rsidR="00653524" w:rsidRDefault="00653524" w:rsidP="00927656">
                            <w:pPr>
                              <w:pStyle w:val="TableStyle2"/>
                              <w:rPr>
                                <w:rFonts w:eastAsia="Arial Unicode MS" w:hAnsi="Arial Unicode MS" w:cs="Arial Unicode MS"/>
                                <w:u w:color="000000"/>
                              </w:rPr>
                            </w:pPr>
                            <w:r w:rsidRPr="00DA380B">
                              <w:rPr>
                                <w:rFonts w:eastAsia="Arial Unicode MS" w:hAnsi="Arial Unicode MS" w:cs="Arial Unicode MS"/>
                                <w:u w:color="000000"/>
                              </w:rPr>
                              <w:t>1. Stores basic information on countries</w:t>
                            </w:r>
                          </w:p>
                          <w:p w14:paraId="5784CB7F" w14:textId="77777777" w:rsidR="00653524" w:rsidRPr="0052042A" w:rsidRDefault="00653524" w:rsidP="00927656">
                            <w:pPr>
                              <w:pStyle w:val="TableStyle2"/>
                            </w:pPr>
                            <w:r w:rsidRPr="00DA380B">
                              <w:rPr>
                                <w:rFonts w:eastAsia="Arial Unicode MS" w:hAnsi="Arial Unicode MS" w:cs="Arial Unicode MS"/>
                                <w:u w:color="000000"/>
                              </w:rPr>
                              <w:t>2. Country Code consists of 5 byte alpha code. (CCCCC)</w:t>
                            </w:r>
                          </w:p>
                        </w:tc>
                      </w:tr>
                      <w:tr w:rsidR="00653524" w14:paraId="24897232" w14:textId="77777777" w:rsidTr="00002EC7">
                        <w:trPr>
                          <w:trHeight w:val="1034"/>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D90B43" w14:textId="77777777" w:rsidR="00653524" w:rsidRPr="00002EC7" w:rsidRDefault="00653524" w:rsidP="00927656">
                            <w:pPr>
                              <w:rPr>
                                <w:rFonts w:ascii="Helvetica"/>
                                <w:sz w:val="20"/>
                                <w:szCs w:val="20"/>
                              </w:rPr>
                            </w:pPr>
                            <w:r w:rsidRPr="00002EC7">
                              <w:rPr>
                                <w:rFonts w:ascii="Helvetica"/>
                                <w:sz w:val="20"/>
                                <w:szCs w:val="20"/>
                              </w:rPr>
                              <w:t>Indexes:</w:t>
                            </w:r>
                          </w:p>
                          <w:p w14:paraId="4691FE74" w14:textId="77777777" w:rsidR="00653524" w:rsidRPr="00002EC7" w:rsidRDefault="00653524" w:rsidP="00002EC7">
                            <w:pPr>
                              <w:rPr>
                                <w:rFonts w:ascii="Helvetica"/>
                                <w:sz w:val="20"/>
                                <w:szCs w:val="20"/>
                              </w:rPr>
                            </w:pPr>
                            <w:r w:rsidRPr="00002EC7">
                              <w:rPr>
                                <w:rFonts w:ascii="Helvetica"/>
                                <w:sz w:val="20"/>
                                <w:szCs w:val="20"/>
                              </w:rPr>
                              <w:t>1.</w:t>
                            </w:r>
                            <w:r>
                              <w:rPr>
                                <w:rFonts w:ascii="Helvetica"/>
                                <w:sz w:val="20"/>
                                <w:szCs w:val="20"/>
                              </w:rPr>
                              <w:t xml:space="preserve"> </w:t>
                            </w:r>
                            <w:r w:rsidRPr="00002EC7">
                              <w:rPr>
                                <w:rFonts w:ascii="Helvetica"/>
                                <w:sz w:val="20"/>
                                <w:szCs w:val="20"/>
                              </w:rPr>
                              <w:t>Primary Key: [1](Constraint Name is CICCntryMaster_PK)</w:t>
                            </w:r>
                          </w:p>
                          <w:p w14:paraId="69DB7E4E" w14:textId="77777777" w:rsidR="00653524" w:rsidRPr="00002EC7" w:rsidRDefault="00653524" w:rsidP="00002EC7">
                            <w:pPr>
                              <w:rPr>
                                <w:rFonts w:ascii="Helvetica" w:hAnsi="Helvetica"/>
                                <w:sz w:val="20"/>
                                <w:szCs w:val="20"/>
                              </w:rPr>
                            </w:pPr>
                            <w:r>
                              <w:rPr>
                                <w:rFonts w:ascii="Helvetica" w:hAnsi="Helvetica"/>
                                <w:sz w:val="20"/>
                                <w:szCs w:val="20"/>
                              </w:rPr>
                              <w:t xml:space="preserve">2. </w:t>
                            </w:r>
                            <w:r w:rsidRPr="00002EC7">
                              <w:rPr>
                                <w:rFonts w:ascii="Helvetica" w:hAnsi="Helvetica"/>
                                <w:sz w:val="20"/>
                                <w:szCs w:val="20"/>
                              </w:rPr>
                              <w:t>CICCntryMaster</w:t>
                            </w:r>
                            <w:r>
                              <w:rPr>
                                <w:rFonts w:ascii="Helvetica" w:hAnsi="Helvetica"/>
                                <w:sz w:val="20"/>
                                <w:szCs w:val="20"/>
                              </w:rPr>
                              <w:t>_NX1 on [2]</w:t>
                            </w:r>
                          </w:p>
                        </w:tc>
                      </w:tr>
                      <w:tr w:rsidR="00653524" w14:paraId="223E4F30" w14:textId="77777777" w:rsidTr="00927656">
                        <w:trPr>
                          <w:trHeight w:val="613"/>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EEA54E" w14:textId="77777777" w:rsidR="00653524" w:rsidRPr="00002EC7" w:rsidRDefault="00653524" w:rsidP="00927656">
                            <w:pPr>
                              <w:rPr>
                                <w:rFonts w:ascii="Helvetica"/>
                                <w:sz w:val="20"/>
                                <w:szCs w:val="20"/>
                              </w:rPr>
                            </w:pPr>
                            <w:r w:rsidRPr="00002EC7">
                              <w:rPr>
                                <w:rFonts w:ascii="Helvetica"/>
                                <w:sz w:val="20"/>
                                <w:szCs w:val="20"/>
                              </w:rPr>
                              <w:t>Valid Operations:</w:t>
                            </w:r>
                          </w:p>
                          <w:p w14:paraId="29488392" w14:textId="77777777" w:rsidR="00653524" w:rsidRPr="00002EC7" w:rsidRDefault="00653524" w:rsidP="00927656">
                            <w:pPr>
                              <w:rPr>
                                <w:rFonts w:ascii="Helvetica"/>
                                <w:sz w:val="20"/>
                                <w:szCs w:val="20"/>
                              </w:rPr>
                            </w:pPr>
                            <w:r w:rsidRPr="00002EC7">
                              <w:rPr>
                                <w:rFonts w:ascii="Helvetica"/>
                                <w:sz w:val="20"/>
                                <w:szCs w:val="20"/>
                              </w:rPr>
                              <w:t>1. Add Country [CICCntryMaster_AO]</w:t>
                            </w:r>
                          </w:p>
                          <w:p w14:paraId="5DEC3089" w14:textId="77777777" w:rsidR="00653524" w:rsidRPr="00002EC7" w:rsidRDefault="00653524" w:rsidP="00927656">
                            <w:pPr>
                              <w:rPr>
                                <w:rFonts w:ascii="Helvetica"/>
                                <w:sz w:val="20"/>
                                <w:szCs w:val="20"/>
                              </w:rPr>
                            </w:pPr>
                            <w:r w:rsidRPr="00002EC7">
                              <w:rPr>
                                <w:rFonts w:ascii="Helvetica"/>
                                <w:sz w:val="20"/>
                                <w:szCs w:val="20"/>
                              </w:rPr>
                              <w:t>2. Delete Country [CICCntryMaster_ZO]</w:t>
                            </w:r>
                          </w:p>
                          <w:p w14:paraId="490ECFF6" w14:textId="77777777" w:rsidR="00653524" w:rsidRPr="00002EC7" w:rsidRDefault="00653524" w:rsidP="00927656">
                            <w:pPr>
                              <w:rPr>
                                <w:rFonts w:ascii="Helvetica"/>
                                <w:sz w:val="20"/>
                                <w:szCs w:val="20"/>
                              </w:rPr>
                            </w:pPr>
                            <w:r w:rsidRPr="00002EC7">
                              <w:rPr>
                                <w:rFonts w:ascii="Helvetica"/>
                                <w:sz w:val="20"/>
                                <w:szCs w:val="20"/>
                              </w:rPr>
                              <w:t>3. Modify Country [CICCntryMaster_MO]</w:t>
                            </w:r>
                          </w:p>
                          <w:p w14:paraId="584CE230" w14:textId="77777777" w:rsidR="00653524" w:rsidRPr="00002EC7" w:rsidRDefault="00653524" w:rsidP="00927656">
                            <w:pPr>
                              <w:rPr>
                                <w:rFonts w:ascii="Helvetica"/>
                                <w:sz w:val="20"/>
                                <w:szCs w:val="20"/>
                              </w:rPr>
                            </w:pPr>
                            <w:r w:rsidRPr="00002EC7">
                              <w:rPr>
                                <w:rFonts w:ascii="Helvetica"/>
                                <w:sz w:val="20"/>
                                <w:szCs w:val="20"/>
                              </w:rPr>
                              <w:t>4. Inquiry Country [CICCntryMaster_IO]</w:t>
                            </w:r>
                          </w:p>
                          <w:p w14:paraId="188E32C4" w14:textId="77777777" w:rsidR="00653524" w:rsidRPr="00410008" w:rsidRDefault="00653524" w:rsidP="00927656">
                            <w:pPr>
                              <w:rPr>
                                <w:rFonts w:ascii="Helvetica"/>
                              </w:rPr>
                            </w:pPr>
                            <w:r w:rsidRPr="00002EC7">
                              <w:rPr>
                                <w:rFonts w:ascii="Helvetica"/>
                                <w:sz w:val="20"/>
                                <w:szCs w:val="20"/>
                              </w:rPr>
                              <w:t>5. Report Country [CICCntryMaster_RO]</w:t>
                            </w:r>
                          </w:p>
                        </w:tc>
                      </w:tr>
                    </w:tbl>
                    <w:p w14:paraId="4B70B0F0" w14:textId="77777777" w:rsidR="00653524" w:rsidRDefault="00653524" w:rsidP="00EE72B6">
                      <w:pPr>
                        <w:jc w:val="center"/>
                      </w:pPr>
                    </w:p>
                  </w:txbxContent>
                </v:textbox>
                <w10:wrap anchorx="margin"/>
              </v:rect>
            </w:pict>
          </mc:Fallback>
        </mc:AlternateContent>
      </w:r>
    </w:p>
    <w:p w14:paraId="28ADE1F0" w14:textId="77777777" w:rsidR="00EE72B6" w:rsidRDefault="00EE72B6" w:rsidP="00CC08D5"/>
    <w:p w14:paraId="31C18D81" w14:textId="77777777" w:rsidR="00EE72B6" w:rsidRDefault="00EE72B6" w:rsidP="00CC08D5"/>
    <w:p w14:paraId="695E551E" w14:textId="77777777" w:rsidR="00EE72B6" w:rsidRDefault="00EE72B6" w:rsidP="00CC08D5"/>
    <w:p w14:paraId="62F45622" w14:textId="77777777" w:rsidR="00EE72B6" w:rsidRDefault="00EE72B6" w:rsidP="00CC08D5"/>
    <w:p w14:paraId="52994851" w14:textId="77777777" w:rsidR="00EE72B6" w:rsidRDefault="00EE72B6" w:rsidP="00CC08D5"/>
    <w:p w14:paraId="5D782FD4" w14:textId="77777777" w:rsidR="00EE72B6" w:rsidRDefault="00EE72B6" w:rsidP="00CC08D5"/>
    <w:p w14:paraId="66CFC123" w14:textId="77777777" w:rsidR="00EE72B6" w:rsidRDefault="00EE72B6" w:rsidP="00CC08D5"/>
    <w:p w14:paraId="4B3155D9" w14:textId="77777777" w:rsidR="00EE72B6" w:rsidRDefault="00EE72B6" w:rsidP="00CC08D5"/>
    <w:p w14:paraId="3EB74285" w14:textId="77777777" w:rsidR="00EE72B6" w:rsidRDefault="00EE72B6" w:rsidP="00CC08D5"/>
    <w:p w14:paraId="177FB63F" w14:textId="77777777" w:rsidR="00EE72B6" w:rsidRDefault="00EE72B6" w:rsidP="00CC08D5"/>
    <w:p w14:paraId="197F3EC5" w14:textId="77777777" w:rsidR="00EE72B6" w:rsidRDefault="00EE72B6" w:rsidP="00CC08D5"/>
    <w:p w14:paraId="4197C1AA" w14:textId="77777777" w:rsidR="00EE72B6" w:rsidRDefault="00EE72B6" w:rsidP="00CC08D5"/>
    <w:p w14:paraId="75ED7623" w14:textId="77777777" w:rsidR="00EE72B6" w:rsidRDefault="00EE72B6" w:rsidP="00CC08D5"/>
    <w:p w14:paraId="31DA25AF" w14:textId="77777777" w:rsidR="00EE72B6" w:rsidRDefault="00EE72B6" w:rsidP="00CC08D5"/>
    <w:p w14:paraId="18E485EA" w14:textId="77777777" w:rsidR="00EE72B6" w:rsidRDefault="00002EC7" w:rsidP="00CC08D5">
      <w:r>
        <w:rPr>
          <w:noProof/>
          <w:lang w:eastAsia="en-US"/>
        </w:rPr>
        <mc:AlternateContent>
          <mc:Choice Requires="wps">
            <w:drawing>
              <wp:anchor distT="0" distB="0" distL="114300" distR="114300" simplePos="0" relativeHeight="251678720" behindDoc="0" locked="0" layoutInCell="1" allowOverlap="1" wp14:anchorId="152F2619" wp14:editId="4CD54162">
                <wp:simplePos x="0" y="0"/>
                <wp:positionH relativeFrom="column">
                  <wp:posOffset>-525294</wp:posOffset>
                </wp:positionH>
                <wp:positionV relativeFrom="paragraph">
                  <wp:posOffset>266484</wp:posOffset>
                </wp:positionV>
                <wp:extent cx="7010400" cy="3312376"/>
                <wp:effectExtent l="0" t="0" r="25400" b="15240"/>
                <wp:wrapNone/>
                <wp:docPr id="3" name="Rectangle 3"/>
                <wp:cNvGraphicFramePr/>
                <a:graphic xmlns:a="http://schemas.openxmlformats.org/drawingml/2006/main">
                  <a:graphicData uri="http://schemas.microsoft.com/office/word/2010/wordprocessingShape">
                    <wps:wsp>
                      <wps:cNvSpPr/>
                      <wps:spPr>
                        <a:xfrm>
                          <a:off x="0" y="0"/>
                          <a:ext cx="7010400" cy="3312376"/>
                        </a:xfrm>
                        <a:prstGeom prst="rect">
                          <a:avLst/>
                        </a:prstGeom>
                      </wps:spPr>
                      <wps:style>
                        <a:lnRef idx="2">
                          <a:schemeClr val="dk1"/>
                        </a:lnRef>
                        <a:fillRef idx="1">
                          <a:schemeClr val="lt1"/>
                        </a:fillRef>
                        <a:effectRef idx="0">
                          <a:schemeClr val="dk1"/>
                        </a:effectRef>
                        <a:fontRef idx="minor">
                          <a:schemeClr val="dk1"/>
                        </a:fontRef>
                      </wps:style>
                      <wps:txbx>
                        <w:txbxContent>
                          <w:tbl>
                            <w:tblPr>
                              <w:tblW w:w="1077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777"/>
                            </w:tblGrid>
                            <w:tr w:rsidR="00653524" w14:paraId="417DA6E5" w14:textId="77777777" w:rsidTr="00927656">
                              <w:trPr>
                                <w:trHeight w:val="279"/>
                              </w:trPr>
                              <w:tc>
                                <w:tcPr>
                                  <w:tcW w:w="107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D7BD14" w14:textId="77777777" w:rsidR="00653524" w:rsidRDefault="00653524" w:rsidP="00927656">
                                  <w:pPr>
                                    <w:pStyle w:val="TableStyle2"/>
                                  </w:pPr>
                                  <w:r w:rsidRPr="00FB0E07">
                                    <w:rPr>
                                      <w:rFonts w:eastAsia="Arial Unicode MS" w:hAnsi="Arial Unicode MS" w:cs="Arial Unicode MS"/>
                                    </w:rPr>
                                    <w:t>E06: State [CICStateMaster_BR]</w:t>
                                  </w:r>
                                </w:p>
                              </w:tc>
                            </w:tr>
                            <w:tr w:rsidR="00653524" w14:paraId="2D1A1653" w14:textId="77777777" w:rsidTr="00927656">
                              <w:trPr>
                                <w:trHeight w:val="865"/>
                              </w:trPr>
                              <w:tc>
                                <w:tcPr>
                                  <w:tcW w:w="107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787822" w14:textId="77777777" w:rsidR="00653524" w:rsidRDefault="00653524" w:rsidP="00927656">
                                  <w:pPr>
                                    <w:pStyle w:val="TableStyle2"/>
                                  </w:pPr>
                                  <w:r w:rsidRPr="00FB0E07">
                                    <w:t>Attributes:</w:t>
                                  </w:r>
                                </w:p>
                                <w:p w14:paraId="04A57B22" w14:textId="77777777" w:rsidR="00653524" w:rsidRDefault="00653524" w:rsidP="00927656">
                                  <w:pPr>
                                    <w:pStyle w:val="TableStyle2"/>
                                  </w:pPr>
                                  <w:r w:rsidRPr="00FB0E07">
                                    <w:t>1. Province/State Code (PSCode) [PK] [A5]</w:t>
                                  </w:r>
                                </w:p>
                                <w:p w14:paraId="5B718577" w14:textId="77777777" w:rsidR="00653524" w:rsidRDefault="00653524" w:rsidP="00927656">
                                  <w:pPr>
                                    <w:pStyle w:val="TableStyle2"/>
                                  </w:pPr>
                                  <w:r w:rsidRPr="00FB0E07">
                                    <w:t>2. Province/State Name (PSName) [A30]</w:t>
                                  </w:r>
                                </w:p>
                              </w:tc>
                            </w:tr>
                            <w:tr w:rsidR="00653524" w14:paraId="546F77FC" w14:textId="77777777" w:rsidTr="00927656">
                              <w:trPr>
                                <w:trHeight w:val="793"/>
                              </w:trPr>
                              <w:tc>
                                <w:tcPr>
                                  <w:tcW w:w="107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D73DCD" w14:textId="77777777" w:rsidR="00653524" w:rsidRDefault="00653524" w:rsidP="00927656">
                                  <w:pPr>
                                    <w:pStyle w:val="TableStyle2"/>
                                    <w:rPr>
                                      <w:rFonts w:eastAsia="Arial Unicode MS" w:hAnsi="Arial Unicode MS" w:cs="Arial Unicode MS"/>
                                    </w:rPr>
                                  </w:pPr>
                                  <w:r w:rsidRPr="00FB0E07">
                                    <w:rPr>
                                      <w:rFonts w:eastAsia="Arial Unicode MS" w:hAnsi="Arial Unicode MS" w:cs="Arial Unicode MS"/>
                                    </w:rPr>
                                    <w:t>Comments:</w:t>
                                  </w:r>
                                </w:p>
                                <w:p w14:paraId="486ABE89" w14:textId="77777777" w:rsidR="00653524" w:rsidRDefault="00653524" w:rsidP="00927656">
                                  <w:pPr>
                                    <w:pStyle w:val="TableStyle2"/>
                                    <w:rPr>
                                      <w:rFonts w:eastAsia="Arial Unicode MS" w:hAnsi="Arial Unicode MS" w:cs="Arial Unicode MS"/>
                                    </w:rPr>
                                  </w:pPr>
                                  <w:r w:rsidRPr="00FB0E07">
                                    <w:rPr>
                                      <w:rFonts w:eastAsia="Arial Unicode MS" w:hAnsi="Arial Unicode MS" w:cs="Arial Unicode MS"/>
                                    </w:rPr>
                                    <w:t>1. Stores basic information on Provinces or States</w:t>
                                  </w:r>
                                </w:p>
                                <w:p w14:paraId="421C582C" w14:textId="77777777" w:rsidR="00653524" w:rsidRPr="0052042A" w:rsidRDefault="00653524" w:rsidP="00927656">
                                  <w:pPr>
                                    <w:pStyle w:val="TableStyle2"/>
                                  </w:pPr>
                                  <w:r w:rsidRPr="00FB0E07">
                                    <w:rPr>
                                      <w:rFonts w:eastAsia="Arial Unicode MS" w:hAnsi="Arial Unicode MS" w:cs="Arial Unicode MS"/>
                                    </w:rPr>
                                    <w:t>2. Province/State Code consists of 5 byte alpha code. (SSSSS)</w:t>
                                  </w:r>
                                </w:p>
                              </w:tc>
                            </w:tr>
                            <w:tr w:rsidR="00653524" w14:paraId="337C99B3" w14:textId="77777777" w:rsidTr="00927656">
                              <w:trPr>
                                <w:trHeight w:val="568"/>
                              </w:trPr>
                              <w:tc>
                                <w:tcPr>
                                  <w:tcW w:w="107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5ADCE1" w14:textId="77777777" w:rsidR="00653524" w:rsidRDefault="00653524" w:rsidP="00927656">
                                  <w:pPr>
                                    <w:pStyle w:val="TableStyle2"/>
                                    <w:rPr>
                                      <w:rFonts w:eastAsia="Arial Unicode MS" w:hAnsi="Arial Unicode MS" w:cs="Arial Unicode MS"/>
                                    </w:rPr>
                                  </w:pPr>
                                  <w:r w:rsidRPr="00122CD2">
                                    <w:rPr>
                                      <w:rFonts w:eastAsia="Arial Unicode MS" w:hAnsi="Arial Unicode MS" w:cs="Arial Unicode MS"/>
                                    </w:rPr>
                                    <w:t>Indexes:</w:t>
                                  </w:r>
                                </w:p>
                                <w:p w14:paraId="5FD897E0" w14:textId="77777777" w:rsidR="00653524" w:rsidRDefault="00653524" w:rsidP="00002EC7">
                                  <w:pPr>
                                    <w:pStyle w:val="TableStyle2"/>
                                    <w:rPr>
                                      <w:rFonts w:eastAsia="Arial Unicode MS" w:hAnsi="Arial Unicode MS" w:cs="Arial Unicode MS"/>
                                    </w:rPr>
                                  </w:pPr>
                                  <w:r w:rsidRPr="00002EC7">
                                    <w:rPr>
                                      <w:rFonts w:eastAsia="Arial Unicode MS" w:hAnsi="Arial Unicode MS" w:cs="Arial Unicode MS"/>
                                    </w:rPr>
                                    <w:t>1.</w:t>
                                  </w:r>
                                  <w:r>
                                    <w:rPr>
                                      <w:rFonts w:eastAsia="Arial Unicode MS" w:hAnsi="Arial Unicode MS" w:cs="Arial Unicode MS"/>
                                    </w:rPr>
                                    <w:t xml:space="preserve"> </w:t>
                                  </w:r>
                                  <w:r w:rsidRPr="00122CD2">
                                    <w:rPr>
                                      <w:rFonts w:eastAsia="Arial Unicode MS" w:hAnsi="Arial Unicode MS" w:cs="Arial Unicode MS"/>
                                    </w:rPr>
                                    <w:t>Primary Key: [1](Constraint Name is CICStateMaster_PK)</w:t>
                                  </w:r>
                                </w:p>
                                <w:p w14:paraId="13475B0C" w14:textId="77777777" w:rsidR="00653524" w:rsidRPr="00410008" w:rsidRDefault="00653524" w:rsidP="00002EC7">
                                  <w:pPr>
                                    <w:pStyle w:val="TableStyle2"/>
                                    <w:rPr>
                                      <w:rFonts w:eastAsia="Arial Unicode MS" w:hAnsi="Arial Unicode MS" w:cs="Arial Unicode MS"/>
                                    </w:rPr>
                                  </w:pPr>
                                  <w:r>
                                    <w:rPr>
                                      <w:rFonts w:eastAsia="Arial Unicode MS" w:hAnsi="Arial Unicode MS" w:cs="Arial Unicode MS"/>
                                    </w:rPr>
                                    <w:t>2. CICStateMaster_NX1 on [2]</w:t>
                                  </w:r>
                                </w:p>
                              </w:tc>
                            </w:tr>
                            <w:tr w:rsidR="00653524" w14:paraId="3B693117" w14:textId="77777777" w:rsidTr="00927656">
                              <w:trPr>
                                <w:trHeight w:val="613"/>
                              </w:trPr>
                              <w:tc>
                                <w:tcPr>
                                  <w:tcW w:w="107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2146A9" w14:textId="77777777" w:rsidR="00653524" w:rsidRDefault="00653524" w:rsidP="00927656">
                                  <w:pPr>
                                    <w:pStyle w:val="TableStyle2"/>
                                    <w:rPr>
                                      <w:rFonts w:eastAsia="Arial Unicode MS" w:hAnsi="Arial Unicode MS" w:cs="Arial Unicode MS"/>
                                    </w:rPr>
                                  </w:pPr>
                                  <w:r w:rsidRPr="007C5A93">
                                    <w:rPr>
                                      <w:rFonts w:eastAsia="Arial Unicode MS" w:hAnsi="Arial Unicode MS" w:cs="Arial Unicode MS"/>
                                    </w:rPr>
                                    <w:t>Valid Operations:</w:t>
                                  </w:r>
                                </w:p>
                                <w:p w14:paraId="6DA0AB0A" w14:textId="77777777" w:rsidR="00653524" w:rsidRDefault="00653524" w:rsidP="00927656">
                                  <w:pPr>
                                    <w:pStyle w:val="TableStyle2"/>
                                    <w:rPr>
                                      <w:rFonts w:eastAsia="Arial Unicode MS" w:hAnsi="Arial Unicode MS" w:cs="Arial Unicode MS"/>
                                    </w:rPr>
                                  </w:pPr>
                                  <w:r w:rsidRPr="007C5A93">
                                    <w:rPr>
                                      <w:rFonts w:eastAsia="Arial Unicode MS" w:hAnsi="Arial Unicode MS" w:cs="Arial Unicode MS"/>
                                    </w:rPr>
                                    <w:t>1. Add State [CICStateMaster_AO]</w:t>
                                  </w:r>
                                </w:p>
                                <w:p w14:paraId="47CEA32E" w14:textId="77777777" w:rsidR="00653524" w:rsidRDefault="00653524" w:rsidP="00927656">
                                  <w:pPr>
                                    <w:pStyle w:val="TableStyle2"/>
                                    <w:rPr>
                                      <w:rFonts w:eastAsia="Arial Unicode MS" w:hAnsi="Arial Unicode MS" w:cs="Arial Unicode MS"/>
                                    </w:rPr>
                                  </w:pPr>
                                  <w:r w:rsidRPr="007C5A93">
                                    <w:rPr>
                                      <w:rFonts w:eastAsia="Arial Unicode MS" w:hAnsi="Arial Unicode MS" w:cs="Arial Unicode MS"/>
                                    </w:rPr>
                                    <w:t>2. Delete State [CICStateMaster_ZO]</w:t>
                                  </w:r>
                                </w:p>
                                <w:p w14:paraId="5D5701FD" w14:textId="77777777" w:rsidR="00653524" w:rsidRDefault="00653524" w:rsidP="00927656">
                                  <w:pPr>
                                    <w:pStyle w:val="TableStyle2"/>
                                    <w:rPr>
                                      <w:rFonts w:eastAsia="Arial Unicode MS" w:hAnsi="Arial Unicode MS" w:cs="Arial Unicode MS"/>
                                    </w:rPr>
                                  </w:pPr>
                                  <w:r w:rsidRPr="007C5A93">
                                    <w:rPr>
                                      <w:rFonts w:eastAsia="Arial Unicode MS" w:hAnsi="Arial Unicode MS" w:cs="Arial Unicode MS"/>
                                    </w:rPr>
                                    <w:t>3. Modify State [CICStateMaster_MO]</w:t>
                                  </w:r>
                                </w:p>
                                <w:p w14:paraId="6DF41E6D" w14:textId="77777777" w:rsidR="00653524" w:rsidRDefault="00653524" w:rsidP="00927656">
                                  <w:pPr>
                                    <w:pStyle w:val="TableStyle2"/>
                                    <w:rPr>
                                      <w:rFonts w:eastAsia="Arial Unicode MS" w:hAnsi="Arial Unicode MS" w:cs="Arial Unicode MS"/>
                                    </w:rPr>
                                  </w:pPr>
                                  <w:r w:rsidRPr="007C5A93">
                                    <w:rPr>
                                      <w:rFonts w:eastAsia="Arial Unicode MS" w:hAnsi="Arial Unicode MS" w:cs="Arial Unicode MS"/>
                                    </w:rPr>
                                    <w:t>4. Inquiry State [CICStateMaster_IO]</w:t>
                                  </w:r>
                                </w:p>
                                <w:p w14:paraId="49401B6E" w14:textId="77777777" w:rsidR="00653524" w:rsidRPr="00410008" w:rsidRDefault="00653524" w:rsidP="00927656">
                                  <w:pPr>
                                    <w:pStyle w:val="TableStyle2"/>
                                    <w:rPr>
                                      <w:rFonts w:eastAsia="Arial Unicode MS" w:hAnsi="Arial Unicode MS" w:cs="Arial Unicode MS"/>
                                    </w:rPr>
                                  </w:pPr>
                                  <w:r w:rsidRPr="007C5A93">
                                    <w:rPr>
                                      <w:rFonts w:eastAsia="Arial Unicode MS" w:hAnsi="Arial Unicode MS" w:cs="Arial Unicode MS"/>
                                    </w:rPr>
                                    <w:t>5. Report State [CICStateMaster_RO]</w:t>
                                  </w:r>
                                </w:p>
                              </w:tc>
                            </w:tr>
                          </w:tbl>
                          <w:p w14:paraId="4D8D08EF" w14:textId="77777777" w:rsidR="00653524" w:rsidRDefault="00653524" w:rsidP="00EE72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F2619" id="Rectangle 3" o:spid="_x0000_s1034" style="position:absolute;left:0;text-align:left;margin-left:-41.35pt;margin-top:21pt;width:552pt;height:260.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" fillcolor="white [3201]" strokecolor="black [3200]" strokeweight="1pt">
                <v:textbox>
                  <w:txbxContent>
                    <w:tbl>
                      <w:tblPr>
                        <w:tblW w:w="1077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777"/>
                      </w:tblGrid>
                      <w:tr w:rsidR="00653524" w14:paraId="417DA6E5" w14:textId="77777777" w:rsidTr="00927656">
                        <w:trPr>
                          <w:trHeight w:val="279"/>
                        </w:trPr>
                        <w:tc>
                          <w:tcPr>
                            <w:tcW w:w="107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D7BD14" w14:textId="77777777" w:rsidR="00653524" w:rsidRDefault="00653524" w:rsidP="00927656">
                            <w:pPr>
                              <w:pStyle w:val="TableStyle2"/>
                            </w:pPr>
                            <w:r w:rsidRPr="00FB0E07">
                              <w:rPr>
                                <w:rFonts w:eastAsia="Arial Unicode MS" w:hAnsi="Arial Unicode MS" w:cs="Arial Unicode MS"/>
                              </w:rPr>
                              <w:t>E06: State [CICStateMaster_BR]</w:t>
                            </w:r>
                          </w:p>
                        </w:tc>
                      </w:tr>
                      <w:tr w:rsidR="00653524" w14:paraId="2D1A1653" w14:textId="77777777" w:rsidTr="00927656">
                        <w:trPr>
                          <w:trHeight w:val="865"/>
                        </w:trPr>
                        <w:tc>
                          <w:tcPr>
                            <w:tcW w:w="107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787822" w14:textId="77777777" w:rsidR="00653524" w:rsidRDefault="00653524" w:rsidP="00927656">
                            <w:pPr>
                              <w:pStyle w:val="TableStyle2"/>
                            </w:pPr>
                            <w:r w:rsidRPr="00FB0E07">
                              <w:t>Attributes:</w:t>
                            </w:r>
                          </w:p>
                          <w:p w14:paraId="04A57B22" w14:textId="77777777" w:rsidR="00653524" w:rsidRDefault="00653524" w:rsidP="00927656">
                            <w:pPr>
                              <w:pStyle w:val="TableStyle2"/>
                            </w:pPr>
                            <w:r w:rsidRPr="00FB0E07">
                              <w:t>1. Province/State Code (PSCode) [PK] [A5]</w:t>
                            </w:r>
                          </w:p>
                          <w:p w14:paraId="5B718577" w14:textId="77777777" w:rsidR="00653524" w:rsidRDefault="00653524" w:rsidP="00927656">
                            <w:pPr>
                              <w:pStyle w:val="TableStyle2"/>
                            </w:pPr>
                            <w:r w:rsidRPr="00FB0E07">
                              <w:t>2. Province/State Name (PSName) [A30]</w:t>
                            </w:r>
                          </w:p>
                        </w:tc>
                      </w:tr>
                      <w:tr w:rsidR="00653524" w14:paraId="546F77FC" w14:textId="77777777" w:rsidTr="00927656">
                        <w:trPr>
                          <w:trHeight w:val="793"/>
                        </w:trPr>
                        <w:tc>
                          <w:tcPr>
                            <w:tcW w:w="107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D73DCD" w14:textId="77777777" w:rsidR="00653524" w:rsidRDefault="00653524" w:rsidP="00927656">
                            <w:pPr>
                              <w:pStyle w:val="TableStyle2"/>
                              <w:rPr>
                                <w:rFonts w:eastAsia="Arial Unicode MS" w:hAnsi="Arial Unicode MS" w:cs="Arial Unicode MS"/>
                              </w:rPr>
                            </w:pPr>
                            <w:r w:rsidRPr="00FB0E07">
                              <w:rPr>
                                <w:rFonts w:eastAsia="Arial Unicode MS" w:hAnsi="Arial Unicode MS" w:cs="Arial Unicode MS"/>
                              </w:rPr>
                              <w:t>Comments:</w:t>
                            </w:r>
                          </w:p>
                          <w:p w14:paraId="486ABE89" w14:textId="77777777" w:rsidR="00653524" w:rsidRDefault="00653524" w:rsidP="00927656">
                            <w:pPr>
                              <w:pStyle w:val="TableStyle2"/>
                              <w:rPr>
                                <w:rFonts w:eastAsia="Arial Unicode MS" w:hAnsi="Arial Unicode MS" w:cs="Arial Unicode MS"/>
                              </w:rPr>
                            </w:pPr>
                            <w:r w:rsidRPr="00FB0E07">
                              <w:rPr>
                                <w:rFonts w:eastAsia="Arial Unicode MS" w:hAnsi="Arial Unicode MS" w:cs="Arial Unicode MS"/>
                              </w:rPr>
                              <w:t>1. Stores basic information on Provinces or States</w:t>
                            </w:r>
                          </w:p>
                          <w:p w14:paraId="421C582C" w14:textId="77777777" w:rsidR="00653524" w:rsidRPr="0052042A" w:rsidRDefault="00653524" w:rsidP="00927656">
                            <w:pPr>
                              <w:pStyle w:val="TableStyle2"/>
                            </w:pPr>
                            <w:r w:rsidRPr="00FB0E07">
                              <w:rPr>
                                <w:rFonts w:eastAsia="Arial Unicode MS" w:hAnsi="Arial Unicode MS" w:cs="Arial Unicode MS"/>
                              </w:rPr>
                              <w:t>2. Province/State Code consists of 5 byte alpha code. (SSSSS)</w:t>
                            </w:r>
                          </w:p>
                        </w:tc>
                      </w:tr>
                      <w:tr w:rsidR="00653524" w14:paraId="337C99B3" w14:textId="77777777" w:rsidTr="00927656">
                        <w:trPr>
                          <w:trHeight w:val="568"/>
                        </w:trPr>
                        <w:tc>
                          <w:tcPr>
                            <w:tcW w:w="107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5ADCE1" w14:textId="77777777" w:rsidR="00653524" w:rsidRDefault="00653524" w:rsidP="00927656">
                            <w:pPr>
                              <w:pStyle w:val="TableStyle2"/>
                              <w:rPr>
                                <w:rFonts w:eastAsia="Arial Unicode MS" w:hAnsi="Arial Unicode MS" w:cs="Arial Unicode MS"/>
                              </w:rPr>
                            </w:pPr>
                            <w:r w:rsidRPr="00122CD2">
                              <w:rPr>
                                <w:rFonts w:eastAsia="Arial Unicode MS" w:hAnsi="Arial Unicode MS" w:cs="Arial Unicode MS"/>
                              </w:rPr>
                              <w:t>Indexes:</w:t>
                            </w:r>
                          </w:p>
                          <w:p w14:paraId="5FD897E0" w14:textId="77777777" w:rsidR="00653524" w:rsidRDefault="00653524" w:rsidP="00002EC7">
                            <w:pPr>
                              <w:pStyle w:val="TableStyle2"/>
                              <w:rPr>
                                <w:rFonts w:eastAsia="Arial Unicode MS" w:hAnsi="Arial Unicode MS" w:cs="Arial Unicode MS"/>
                              </w:rPr>
                            </w:pPr>
                            <w:r w:rsidRPr="00002EC7">
                              <w:rPr>
                                <w:rFonts w:eastAsia="Arial Unicode MS" w:hAnsi="Arial Unicode MS" w:cs="Arial Unicode MS"/>
                              </w:rPr>
                              <w:t>1.</w:t>
                            </w:r>
                            <w:r>
                              <w:rPr>
                                <w:rFonts w:eastAsia="Arial Unicode MS" w:hAnsi="Arial Unicode MS" w:cs="Arial Unicode MS"/>
                              </w:rPr>
                              <w:t xml:space="preserve"> </w:t>
                            </w:r>
                            <w:r w:rsidRPr="00122CD2">
                              <w:rPr>
                                <w:rFonts w:eastAsia="Arial Unicode MS" w:hAnsi="Arial Unicode MS" w:cs="Arial Unicode MS"/>
                              </w:rPr>
                              <w:t>Primary Key: [1](Constraint Name is CICStateMaster_PK)</w:t>
                            </w:r>
                          </w:p>
                          <w:p w14:paraId="13475B0C" w14:textId="77777777" w:rsidR="00653524" w:rsidRPr="00410008" w:rsidRDefault="00653524" w:rsidP="00002EC7">
                            <w:pPr>
                              <w:pStyle w:val="TableStyle2"/>
                              <w:rPr>
                                <w:rFonts w:eastAsia="Arial Unicode MS" w:hAnsi="Arial Unicode MS" w:cs="Arial Unicode MS"/>
                              </w:rPr>
                            </w:pPr>
                            <w:r>
                              <w:rPr>
                                <w:rFonts w:eastAsia="Arial Unicode MS" w:hAnsi="Arial Unicode MS" w:cs="Arial Unicode MS"/>
                              </w:rPr>
                              <w:t>2. CICStateMaster_NX1 on [2]</w:t>
                            </w:r>
                          </w:p>
                        </w:tc>
                      </w:tr>
                      <w:tr w:rsidR="00653524" w14:paraId="3B693117" w14:textId="77777777" w:rsidTr="00927656">
                        <w:trPr>
                          <w:trHeight w:val="613"/>
                        </w:trPr>
                        <w:tc>
                          <w:tcPr>
                            <w:tcW w:w="107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2146A9" w14:textId="77777777" w:rsidR="00653524" w:rsidRDefault="00653524" w:rsidP="00927656">
                            <w:pPr>
                              <w:pStyle w:val="TableStyle2"/>
                              <w:rPr>
                                <w:rFonts w:eastAsia="Arial Unicode MS" w:hAnsi="Arial Unicode MS" w:cs="Arial Unicode MS"/>
                              </w:rPr>
                            </w:pPr>
                            <w:r w:rsidRPr="007C5A93">
                              <w:rPr>
                                <w:rFonts w:eastAsia="Arial Unicode MS" w:hAnsi="Arial Unicode MS" w:cs="Arial Unicode MS"/>
                              </w:rPr>
                              <w:t>Valid Operations:</w:t>
                            </w:r>
                          </w:p>
                          <w:p w14:paraId="6DA0AB0A" w14:textId="77777777" w:rsidR="00653524" w:rsidRDefault="00653524" w:rsidP="00927656">
                            <w:pPr>
                              <w:pStyle w:val="TableStyle2"/>
                              <w:rPr>
                                <w:rFonts w:eastAsia="Arial Unicode MS" w:hAnsi="Arial Unicode MS" w:cs="Arial Unicode MS"/>
                              </w:rPr>
                            </w:pPr>
                            <w:r w:rsidRPr="007C5A93">
                              <w:rPr>
                                <w:rFonts w:eastAsia="Arial Unicode MS" w:hAnsi="Arial Unicode MS" w:cs="Arial Unicode MS"/>
                              </w:rPr>
                              <w:t>1. Add State [CICStateMaster_AO]</w:t>
                            </w:r>
                          </w:p>
                          <w:p w14:paraId="47CEA32E" w14:textId="77777777" w:rsidR="00653524" w:rsidRDefault="00653524" w:rsidP="00927656">
                            <w:pPr>
                              <w:pStyle w:val="TableStyle2"/>
                              <w:rPr>
                                <w:rFonts w:eastAsia="Arial Unicode MS" w:hAnsi="Arial Unicode MS" w:cs="Arial Unicode MS"/>
                              </w:rPr>
                            </w:pPr>
                            <w:r w:rsidRPr="007C5A93">
                              <w:rPr>
                                <w:rFonts w:eastAsia="Arial Unicode MS" w:hAnsi="Arial Unicode MS" w:cs="Arial Unicode MS"/>
                              </w:rPr>
                              <w:t>2. Delete State [CICStateMaster_ZO]</w:t>
                            </w:r>
                          </w:p>
                          <w:p w14:paraId="5D5701FD" w14:textId="77777777" w:rsidR="00653524" w:rsidRDefault="00653524" w:rsidP="00927656">
                            <w:pPr>
                              <w:pStyle w:val="TableStyle2"/>
                              <w:rPr>
                                <w:rFonts w:eastAsia="Arial Unicode MS" w:hAnsi="Arial Unicode MS" w:cs="Arial Unicode MS"/>
                              </w:rPr>
                            </w:pPr>
                            <w:r w:rsidRPr="007C5A93">
                              <w:rPr>
                                <w:rFonts w:eastAsia="Arial Unicode MS" w:hAnsi="Arial Unicode MS" w:cs="Arial Unicode MS"/>
                              </w:rPr>
                              <w:t>3. Modify State [CICStateMaster_MO]</w:t>
                            </w:r>
                          </w:p>
                          <w:p w14:paraId="6DF41E6D" w14:textId="77777777" w:rsidR="00653524" w:rsidRDefault="00653524" w:rsidP="00927656">
                            <w:pPr>
                              <w:pStyle w:val="TableStyle2"/>
                              <w:rPr>
                                <w:rFonts w:eastAsia="Arial Unicode MS" w:hAnsi="Arial Unicode MS" w:cs="Arial Unicode MS"/>
                              </w:rPr>
                            </w:pPr>
                            <w:r w:rsidRPr="007C5A93">
                              <w:rPr>
                                <w:rFonts w:eastAsia="Arial Unicode MS" w:hAnsi="Arial Unicode MS" w:cs="Arial Unicode MS"/>
                              </w:rPr>
                              <w:t>4. Inquiry State [CICStateMaster_IO]</w:t>
                            </w:r>
                          </w:p>
                          <w:p w14:paraId="49401B6E" w14:textId="77777777" w:rsidR="00653524" w:rsidRPr="00410008" w:rsidRDefault="00653524" w:rsidP="00927656">
                            <w:pPr>
                              <w:pStyle w:val="TableStyle2"/>
                              <w:rPr>
                                <w:rFonts w:eastAsia="Arial Unicode MS" w:hAnsi="Arial Unicode MS" w:cs="Arial Unicode MS"/>
                              </w:rPr>
                            </w:pPr>
                            <w:r w:rsidRPr="007C5A93">
                              <w:rPr>
                                <w:rFonts w:eastAsia="Arial Unicode MS" w:hAnsi="Arial Unicode MS" w:cs="Arial Unicode MS"/>
                              </w:rPr>
                              <w:t>5. Report State [CICStateMaster_RO]</w:t>
                            </w:r>
                          </w:p>
                        </w:tc>
                      </w:tr>
                    </w:tbl>
                    <w:p w14:paraId="4D8D08EF" w14:textId="77777777" w:rsidR="00653524" w:rsidRDefault="00653524" w:rsidP="00EE72B6">
                      <w:pPr>
                        <w:jc w:val="center"/>
                      </w:pPr>
                    </w:p>
                  </w:txbxContent>
                </v:textbox>
              </v:rect>
            </w:pict>
          </mc:Fallback>
        </mc:AlternateContent>
      </w:r>
    </w:p>
    <w:p w14:paraId="11F22599" w14:textId="77777777" w:rsidR="00EE72B6" w:rsidRDefault="00EE72B6" w:rsidP="00CC08D5"/>
    <w:p w14:paraId="11990BEB" w14:textId="77777777" w:rsidR="00EE72B6" w:rsidRDefault="00EE72B6" w:rsidP="00CC08D5"/>
    <w:p w14:paraId="376AE5BA" w14:textId="77777777" w:rsidR="00EE72B6" w:rsidRDefault="00EE72B6" w:rsidP="00CC08D5"/>
    <w:p w14:paraId="1AFBE29F" w14:textId="77777777" w:rsidR="00EE72B6" w:rsidRDefault="00EE72B6" w:rsidP="00CC08D5"/>
    <w:p w14:paraId="4C319D44" w14:textId="77777777" w:rsidR="00EE72B6" w:rsidRDefault="00EE72B6" w:rsidP="00CC08D5"/>
    <w:p w14:paraId="266B19B0" w14:textId="77777777" w:rsidR="00EE72B6" w:rsidRDefault="00EE72B6" w:rsidP="00CC08D5"/>
    <w:p w14:paraId="75C5428F" w14:textId="77777777" w:rsidR="00EE72B6" w:rsidRDefault="00EE72B6" w:rsidP="00CC08D5"/>
    <w:p w14:paraId="2B976F0C" w14:textId="77777777" w:rsidR="00EE72B6" w:rsidRDefault="00EE72B6" w:rsidP="00CC08D5"/>
    <w:p w14:paraId="6B8BE604" w14:textId="77777777" w:rsidR="00EE72B6" w:rsidRDefault="00EE72B6" w:rsidP="00CC08D5"/>
    <w:p w14:paraId="71040C4E" w14:textId="77777777" w:rsidR="00EE72B6" w:rsidRDefault="00EE72B6" w:rsidP="00CC08D5"/>
    <w:p w14:paraId="4358F90F" w14:textId="77777777" w:rsidR="00EE72B6" w:rsidRDefault="00EE72B6" w:rsidP="00CC08D5"/>
    <w:p w14:paraId="47577D81" w14:textId="77777777" w:rsidR="00EE72B6" w:rsidRDefault="00EE72B6" w:rsidP="00CC08D5"/>
    <w:p w14:paraId="02769B87" w14:textId="77777777" w:rsidR="00EE72B6" w:rsidRDefault="00EE72B6" w:rsidP="00CC08D5"/>
    <w:p w14:paraId="1B393F78" w14:textId="77777777" w:rsidR="00EE72B6" w:rsidRDefault="00EE72B6" w:rsidP="00CC08D5"/>
    <w:p w14:paraId="7E44A5A0" w14:textId="77777777" w:rsidR="00EE72B6" w:rsidRDefault="00EE72B6" w:rsidP="00CC08D5"/>
    <w:p w14:paraId="2A92E376" w14:textId="77777777" w:rsidR="00EE72B6" w:rsidRDefault="00EE72B6" w:rsidP="00CC08D5"/>
    <w:p w14:paraId="602CF4EA" w14:textId="77777777" w:rsidR="00EE72B6" w:rsidRDefault="00EE72B6" w:rsidP="00CC08D5"/>
    <w:p w14:paraId="37BCA70D" w14:textId="77777777" w:rsidR="00EE72B6" w:rsidRDefault="00065759" w:rsidP="00CC08D5">
      <w:r>
        <w:rPr>
          <w:noProof/>
          <w:lang w:eastAsia="en-US"/>
        </w:rPr>
        <w:lastRenderedPageBreak/>
        <mc:AlternateContent>
          <mc:Choice Requires="wps">
            <w:drawing>
              <wp:anchor distT="0" distB="0" distL="114300" distR="114300" simplePos="0" relativeHeight="251680768" behindDoc="0" locked="0" layoutInCell="1" allowOverlap="1" wp14:anchorId="32F4D6A3" wp14:editId="75DAFA7C">
                <wp:simplePos x="0" y="0"/>
                <wp:positionH relativeFrom="margin">
                  <wp:posOffset>-515566</wp:posOffset>
                </wp:positionH>
                <wp:positionV relativeFrom="paragraph">
                  <wp:posOffset>-233464</wp:posOffset>
                </wp:positionV>
                <wp:extent cx="6972300" cy="5036604"/>
                <wp:effectExtent l="0" t="0" r="38100" b="18415"/>
                <wp:wrapNone/>
                <wp:docPr id="12" name="Rectangle 12"/>
                <wp:cNvGraphicFramePr/>
                <a:graphic xmlns:a="http://schemas.openxmlformats.org/drawingml/2006/main">
                  <a:graphicData uri="http://schemas.microsoft.com/office/word/2010/wordprocessingShape">
                    <wps:wsp>
                      <wps:cNvSpPr/>
                      <wps:spPr>
                        <a:xfrm>
                          <a:off x="0" y="0"/>
                          <a:ext cx="6972300" cy="5036604"/>
                        </a:xfrm>
                        <a:prstGeom prst="rect">
                          <a:avLst/>
                        </a:prstGeom>
                      </wps:spPr>
                      <wps:style>
                        <a:lnRef idx="2">
                          <a:schemeClr val="dk1"/>
                        </a:lnRef>
                        <a:fillRef idx="1">
                          <a:schemeClr val="lt1"/>
                        </a:fillRef>
                        <a:effectRef idx="0">
                          <a:schemeClr val="dk1"/>
                        </a:effectRef>
                        <a:fontRef idx="minor">
                          <a:schemeClr val="dk1"/>
                        </a:fontRef>
                      </wps:style>
                      <wps:txbx>
                        <w:txbxContent>
                          <w:tbl>
                            <w:tblPr>
                              <w:tblW w:w="107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780"/>
                            </w:tblGrid>
                            <w:tr w:rsidR="00653524" w14:paraId="6623CD93" w14:textId="77777777" w:rsidTr="00927656">
                              <w:trPr>
                                <w:trHeight w:val="279"/>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D57CDC" w14:textId="77777777" w:rsidR="00653524" w:rsidRDefault="00653524" w:rsidP="00927656">
                                  <w:pPr>
                                    <w:pStyle w:val="TableStyle2"/>
                                  </w:pPr>
                                  <w:r w:rsidRPr="00FB0E07">
                                    <w:rPr>
                                      <w:rFonts w:eastAsia="Arial Unicode MS" w:hAnsi="Arial Unicode MS" w:cs="Arial Unicode MS"/>
                                    </w:rPr>
                                    <w:t>E07: Visiting Patron [CICVpMaster_BR]</w:t>
                                  </w:r>
                                </w:p>
                              </w:tc>
                            </w:tr>
                            <w:tr w:rsidR="00653524" w14:paraId="7ABCD984" w14:textId="77777777" w:rsidTr="00927656">
                              <w:trPr>
                                <w:trHeight w:val="965"/>
                              </w:trPr>
                              <w:tc>
                                <w:tcPr>
                                  <w:tcW w:w="107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926F73" w14:textId="77777777" w:rsidR="00653524" w:rsidRDefault="00653524" w:rsidP="00927656">
                                  <w:pPr>
                                    <w:pStyle w:val="TableStyle2"/>
                                  </w:pPr>
                                  <w:r w:rsidRPr="00FB0E07">
                                    <w:t>Attributes:</w:t>
                                  </w:r>
                                </w:p>
                                <w:p w14:paraId="3ACA4999" w14:textId="77777777" w:rsidR="00653524" w:rsidRDefault="00653524" w:rsidP="00927656">
                                  <w:pPr>
                                    <w:pStyle w:val="TableStyle2"/>
                                  </w:pPr>
                                  <w:r w:rsidRPr="00FB0E07">
                                    <w:t>1. Patron Code (PCode) [PK] [VarChar 8]</w:t>
                                  </w:r>
                                </w:p>
                                <w:p w14:paraId="7D763C9C" w14:textId="77777777" w:rsidR="00653524" w:rsidRDefault="00653524" w:rsidP="00927656">
                                  <w:pPr>
                                    <w:pStyle w:val="TableStyle2"/>
                                  </w:pPr>
                                  <w:r w:rsidRPr="00FB0E07">
                                    <w:t>2. Patron First Name (PFName) [A30]</w:t>
                                  </w:r>
                                </w:p>
                                <w:p w14:paraId="3C001832" w14:textId="77777777" w:rsidR="00653524" w:rsidRDefault="00653524" w:rsidP="00927656">
                                  <w:pPr>
                                    <w:pStyle w:val="TableStyle2"/>
                                  </w:pPr>
                                  <w:r w:rsidRPr="00FB0E07">
                                    <w:t>3. Patron Last Name (PLName) [A30]</w:t>
                                  </w:r>
                                </w:p>
                                <w:p w14:paraId="6AAD02D0" w14:textId="77777777" w:rsidR="00653524" w:rsidRDefault="00653524" w:rsidP="00927656">
                                  <w:pPr>
                                    <w:pStyle w:val="TableStyle2"/>
                                  </w:pPr>
                                  <w:r w:rsidRPr="00FB0E07">
                                    <w:t>4. Patron Middle Initial (PMInitial) [A3]</w:t>
                                  </w:r>
                                </w:p>
                                <w:p w14:paraId="0A51DECD" w14:textId="77777777" w:rsidR="00653524" w:rsidRDefault="00653524" w:rsidP="00927656">
                                  <w:pPr>
                                    <w:pStyle w:val="TableStyle2"/>
                                  </w:pPr>
                                  <w:r w:rsidRPr="00FB0E07">
                                    <w:t>5. Patron DoB (PDoB) [Date 8]</w:t>
                                  </w:r>
                                </w:p>
                                <w:p w14:paraId="01DD0DE8" w14:textId="77777777" w:rsidR="00653524" w:rsidRDefault="00653524" w:rsidP="00927656">
                                  <w:pPr>
                                    <w:pStyle w:val="TableStyle2"/>
                                  </w:pPr>
                                  <w:r w:rsidRPr="00FB0E07">
                                    <w:t>6. Patron Place of Birth (PPoB) [A30]</w:t>
                                  </w:r>
                                </w:p>
                                <w:p w14:paraId="186B2FEF" w14:textId="77777777" w:rsidR="00653524" w:rsidRDefault="00653524" w:rsidP="00927656">
                                  <w:pPr>
                                    <w:pStyle w:val="TableStyle2"/>
                                  </w:pPr>
                                  <w:r w:rsidRPr="00FB0E07">
                                    <w:t>7. Patron Street Address (PStreet) [A30]</w:t>
                                  </w:r>
                                </w:p>
                                <w:p w14:paraId="631AB592" w14:textId="77777777" w:rsidR="00653524" w:rsidRDefault="00653524" w:rsidP="00927656">
                                  <w:pPr>
                                    <w:pStyle w:val="TableStyle2"/>
                                  </w:pPr>
                                  <w:r w:rsidRPr="00FB0E07">
                                    <w:t>8. Patron City (PCity) [A30]</w:t>
                                  </w:r>
                                </w:p>
                                <w:p w14:paraId="12B49967" w14:textId="77777777" w:rsidR="00653524" w:rsidRDefault="00653524" w:rsidP="00927656">
                                  <w:pPr>
                                    <w:pStyle w:val="TableStyle2"/>
                                  </w:pPr>
                                  <w:r w:rsidRPr="00FB0E07">
                                    <w:t>9. Patron Province/State (PPSCode) (References E06) [A5]</w:t>
                                  </w:r>
                                </w:p>
                                <w:p w14:paraId="356DC575" w14:textId="77777777" w:rsidR="00653524" w:rsidRDefault="00653524" w:rsidP="00927656">
                                  <w:pPr>
                                    <w:pStyle w:val="TableStyle2"/>
                                  </w:pPr>
                                  <w:r w:rsidRPr="00FB0E07">
                                    <w:t>10. Patron Country Code ( PCCode) (References E05) [A5]</w:t>
                                  </w:r>
                                </w:p>
                                <w:p w14:paraId="4F3CE674" w14:textId="77777777" w:rsidR="00653524" w:rsidRDefault="00653524" w:rsidP="00927656">
                                  <w:pPr>
                                    <w:pStyle w:val="TableStyle2"/>
                                  </w:pPr>
                                  <w:r w:rsidRPr="00FB0E07">
                                    <w:t>11. Patron Telephone (PTele) [N10]</w:t>
                                  </w:r>
                                </w:p>
                                <w:p w14:paraId="6E61DEE2" w14:textId="77777777" w:rsidR="00653524" w:rsidRDefault="00653524" w:rsidP="00927656">
                                  <w:pPr>
                                    <w:pStyle w:val="TableStyle2"/>
                                  </w:pPr>
                                  <w:r w:rsidRPr="00FB0E07">
                                    <w:t>12. Patron Email (PEmail) [A30]</w:t>
                                  </w:r>
                                </w:p>
                                <w:p w14:paraId="3BB06FC6" w14:textId="77777777" w:rsidR="00653524" w:rsidRDefault="00653524" w:rsidP="00927656">
                                  <w:pPr>
                                    <w:pStyle w:val="TableStyle2"/>
                                  </w:pPr>
                                  <w:r w:rsidRPr="00FB0E07">
                                    <w:t>13. Patron Primary care (PPC) (References E12) [A30]</w:t>
                                  </w:r>
                                </w:p>
                              </w:tc>
                            </w:tr>
                            <w:tr w:rsidR="00653524" w14:paraId="0520F43A" w14:textId="77777777" w:rsidTr="00927656">
                              <w:trPr>
                                <w:trHeight w:val="1090"/>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F18DF2" w14:textId="77777777" w:rsidR="00653524" w:rsidRDefault="00653524" w:rsidP="00927656">
                                  <w:pPr>
                                    <w:pStyle w:val="TableStyle2"/>
                                    <w:rPr>
                                      <w:rFonts w:eastAsia="Arial Unicode MS" w:hAnsi="Arial Unicode MS" w:cs="Arial Unicode MS"/>
                                    </w:rPr>
                                  </w:pPr>
                                  <w:r w:rsidRPr="00FB0E07">
                                    <w:rPr>
                                      <w:rFonts w:eastAsia="Arial Unicode MS" w:hAnsi="Arial Unicode MS" w:cs="Arial Unicode MS"/>
                                    </w:rPr>
                                    <w:t xml:space="preserve">Comments: </w:t>
                                  </w:r>
                                </w:p>
                                <w:p w14:paraId="02DF5376" w14:textId="77777777" w:rsidR="00653524" w:rsidRPr="00FB0E07" w:rsidRDefault="00653524" w:rsidP="00927656">
                                  <w:pPr>
                                    <w:pStyle w:val="TableStyle2"/>
                                    <w:rPr>
                                      <w:rFonts w:eastAsia="Arial Unicode MS" w:hAnsi="Arial Unicode MS" w:cs="Arial Unicode MS"/>
                                    </w:rPr>
                                  </w:pPr>
                                  <w:r w:rsidRPr="00FB0E07">
                                    <w:rPr>
                                      <w:rFonts w:eastAsia="Arial Unicode MS" w:hAnsi="Arial Unicode MS" w:cs="Arial Unicode MS"/>
                                    </w:rPr>
                                    <w:t>1. Stores personal information on visiting patrons</w:t>
                                  </w:r>
                                </w:p>
                                <w:p w14:paraId="4C91817A" w14:textId="77777777" w:rsidR="00653524" w:rsidRPr="0052042A" w:rsidRDefault="00653524" w:rsidP="00927656">
                                  <w:pPr>
                                    <w:pStyle w:val="TableStyle2"/>
                                  </w:pPr>
                                  <w:r w:rsidRPr="00FB0E07">
                                    <w:rPr>
                                      <w:rFonts w:eastAsia="Arial Unicode MS" w:hAnsi="Arial Unicode MS" w:cs="Arial Unicode MS"/>
                                    </w:rPr>
                                    <w:t>2. Patron Code consists of 8 bytes where the first 4 bytes are the patients first 4 letters of their last name and the last 4 digits the last 4 numbers of their Social Security Number. (LLLLSSSS)</w:t>
                                  </w:r>
                                </w:p>
                              </w:tc>
                            </w:tr>
                            <w:tr w:rsidR="00653524" w14:paraId="1557788D" w14:textId="77777777" w:rsidTr="00927656">
                              <w:trPr>
                                <w:trHeight w:val="505"/>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460373" w14:textId="77777777" w:rsidR="00653524" w:rsidRDefault="00653524" w:rsidP="00927656">
                                  <w:pPr>
                                    <w:pStyle w:val="TableStyle2"/>
                                    <w:rPr>
                                      <w:rFonts w:eastAsia="Arial Unicode MS" w:hAnsi="Arial Unicode MS" w:cs="Arial Unicode MS"/>
                                    </w:rPr>
                                  </w:pPr>
                                  <w:r w:rsidRPr="00FB0E07">
                                    <w:rPr>
                                      <w:rFonts w:eastAsia="Arial Unicode MS" w:hAnsi="Arial Unicode MS" w:cs="Arial Unicode MS"/>
                                    </w:rPr>
                                    <w:t>Indexes:</w:t>
                                  </w:r>
                                </w:p>
                                <w:p w14:paraId="04FF3D54" w14:textId="77777777" w:rsidR="00653524" w:rsidRDefault="00653524" w:rsidP="00065759">
                                  <w:pPr>
                                    <w:pStyle w:val="TableStyle2"/>
                                    <w:rPr>
                                      <w:rFonts w:eastAsia="Arial Unicode MS" w:hAnsi="Arial Unicode MS" w:cs="Arial Unicode MS"/>
                                    </w:rPr>
                                  </w:pPr>
                                  <w:r w:rsidRPr="00065759">
                                    <w:rPr>
                                      <w:rFonts w:eastAsia="Arial Unicode MS" w:hAnsi="Arial Unicode MS" w:cs="Arial Unicode MS"/>
                                    </w:rPr>
                                    <w:t>1.</w:t>
                                  </w:r>
                                  <w:r>
                                    <w:rPr>
                                      <w:rFonts w:eastAsia="Arial Unicode MS" w:hAnsi="Arial Unicode MS" w:cs="Arial Unicode MS"/>
                                    </w:rPr>
                                    <w:t xml:space="preserve"> </w:t>
                                  </w:r>
                                  <w:r w:rsidRPr="00FB0E07">
                                    <w:rPr>
                                      <w:rFonts w:eastAsia="Arial Unicode MS" w:hAnsi="Arial Unicode MS" w:cs="Arial Unicode MS"/>
                                    </w:rPr>
                                    <w:t>Primary Key: [1](Constraint Name is CICVpMaster_PK)</w:t>
                                  </w:r>
                                </w:p>
                                <w:p w14:paraId="4EE07E3B" w14:textId="77777777" w:rsidR="00653524" w:rsidRPr="00FF0528" w:rsidRDefault="00653524" w:rsidP="00065759">
                                  <w:pPr>
                                    <w:pStyle w:val="TableStyle2"/>
                                    <w:rPr>
                                      <w:rFonts w:eastAsia="Arial Unicode MS" w:hAnsi="Arial Unicode MS" w:cs="Arial Unicode MS"/>
                                    </w:rPr>
                                  </w:pPr>
                                  <w:r>
                                    <w:rPr>
                                      <w:rFonts w:eastAsia="Arial Unicode MS" w:hAnsi="Arial Unicode MS" w:cs="Arial Unicode MS"/>
                                    </w:rPr>
                                    <w:t>2. CICVpMaster_NX1 on [2, 3, 4]</w:t>
                                  </w:r>
                                </w:p>
                              </w:tc>
                            </w:tr>
                            <w:tr w:rsidR="00653524" w14:paraId="6CF60BD7" w14:textId="77777777" w:rsidTr="00927656">
                              <w:trPr>
                                <w:trHeight w:val="505"/>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B867E7" w14:textId="77777777" w:rsidR="00653524" w:rsidRDefault="00653524" w:rsidP="00927656">
                                  <w:pPr>
                                    <w:pStyle w:val="TableStyle2"/>
                                    <w:rPr>
                                      <w:rFonts w:eastAsia="Arial Unicode MS" w:hAnsi="Arial Unicode MS" w:cs="Arial Unicode MS"/>
                                    </w:rPr>
                                  </w:pPr>
                                  <w:r w:rsidRPr="00FB0E07">
                                    <w:rPr>
                                      <w:rFonts w:eastAsia="Arial Unicode MS" w:hAnsi="Arial Unicode MS" w:cs="Arial Unicode MS"/>
                                    </w:rPr>
                                    <w:t>Valid Operations:</w:t>
                                  </w:r>
                                </w:p>
                                <w:p w14:paraId="5876E8FA" w14:textId="77777777" w:rsidR="00653524" w:rsidRDefault="00653524" w:rsidP="00927656">
                                  <w:pPr>
                                    <w:pStyle w:val="TableStyle2"/>
                                    <w:rPr>
                                      <w:rFonts w:eastAsia="Arial Unicode MS" w:hAnsi="Arial Unicode MS" w:cs="Arial Unicode MS"/>
                                    </w:rPr>
                                  </w:pPr>
                                  <w:r w:rsidRPr="00FB0E07">
                                    <w:rPr>
                                      <w:rFonts w:eastAsia="Arial Unicode MS" w:hAnsi="Arial Unicode MS" w:cs="Arial Unicode MS"/>
                                    </w:rPr>
                                    <w:t>1. Add Patron [CICVpMaster_AO]</w:t>
                                  </w:r>
                                </w:p>
                                <w:p w14:paraId="64D4936A" w14:textId="77777777" w:rsidR="00653524" w:rsidRDefault="00653524" w:rsidP="00927656">
                                  <w:pPr>
                                    <w:pStyle w:val="TableStyle2"/>
                                    <w:rPr>
                                      <w:rFonts w:eastAsia="Arial Unicode MS" w:hAnsi="Arial Unicode MS" w:cs="Arial Unicode MS"/>
                                    </w:rPr>
                                  </w:pPr>
                                  <w:r w:rsidRPr="00FB0E07">
                                    <w:rPr>
                                      <w:rFonts w:eastAsia="Arial Unicode MS" w:hAnsi="Arial Unicode MS" w:cs="Arial Unicode MS"/>
                                    </w:rPr>
                                    <w:t>2. Delete Patron [CICVpMaster_ZO]</w:t>
                                  </w:r>
                                </w:p>
                                <w:p w14:paraId="4A28261E" w14:textId="77777777" w:rsidR="00653524" w:rsidRDefault="00653524" w:rsidP="00927656">
                                  <w:pPr>
                                    <w:pStyle w:val="TableStyle2"/>
                                    <w:rPr>
                                      <w:rFonts w:eastAsia="Arial Unicode MS" w:hAnsi="Arial Unicode MS" w:cs="Arial Unicode MS"/>
                                    </w:rPr>
                                  </w:pPr>
                                  <w:r w:rsidRPr="00FB0E07">
                                    <w:rPr>
                                      <w:rFonts w:eastAsia="Arial Unicode MS" w:hAnsi="Arial Unicode MS" w:cs="Arial Unicode MS"/>
                                    </w:rPr>
                                    <w:t>3. Modify Patron [CICVpMaster_MO]</w:t>
                                  </w:r>
                                </w:p>
                                <w:p w14:paraId="014B3A39" w14:textId="77777777" w:rsidR="00653524" w:rsidRDefault="00653524" w:rsidP="00927656">
                                  <w:pPr>
                                    <w:pStyle w:val="TableStyle2"/>
                                    <w:rPr>
                                      <w:rFonts w:eastAsia="Arial Unicode MS" w:hAnsi="Arial Unicode MS" w:cs="Arial Unicode MS"/>
                                    </w:rPr>
                                  </w:pPr>
                                  <w:r w:rsidRPr="00FB0E07">
                                    <w:rPr>
                                      <w:rFonts w:eastAsia="Arial Unicode MS" w:hAnsi="Arial Unicode MS" w:cs="Arial Unicode MS"/>
                                    </w:rPr>
                                    <w:t>4. Inquiry Patron [CICVpMaster_IO]</w:t>
                                  </w:r>
                                </w:p>
                                <w:p w14:paraId="3E0550B5" w14:textId="77777777" w:rsidR="00653524" w:rsidRPr="00FF0528" w:rsidRDefault="00653524" w:rsidP="00927656">
                                  <w:pPr>
                                    <w:pStyle w:val="TableStyle2"/>
                                    <w:rPr>
                                      <w:rFonts w:eastAsia="Arial Unicode MS" w:hAnsi="Arial Unicode MS" w:cs="Arial Unicode MS"/>
                                    </w:rPr>
                                  </w:pPr>
                                  <w:r w:rsidRPr="00FB0E07">
                                    <w:rPr>
                                      <w:rFonts w:eastAsia="Arial Unicode MS" w:hAnsi="Arial Unicode MS" w:cs="Arial Unicode MS"/>
                                    </w:rPr>
                                    <w:t>5. Report Patron [CICVpMaster_RO]</w:t>
                                  </w:r>
                                </w:p>
                              </w:tc>
                            </w:tr>
                          </w:tbl>
                          <w:p w14:paraId="3631257A" w14:textId="77777777" w:rsidR="00653524" w:rsidRDefault="00653524" w:rsidP="003977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4D6A3" id="Rectangle 12" o:spid="_x0000_s1035" style="position:absolute;left:0;text-align:left;margin-left:-40.6pt;margin-top:-18.4pt;width:549pt;height:396.6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" fillcolor="white [3201]" strokecolor="black [3200]" strokeweight="1pt">
                <v:textbox>
                  <w:txbxContent>
                    <w:tbl>
                      <w:tblPr>
                        <w:tblW w:w="107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780"/>
                      </w:tblGrid>
                      <w:tr w:rsidR="00653524" w14:paraId="6623CD93" w14:textId="77777777" w:rsidTr="00927656">
                        <w:trPr>
                          <w:trHeight w:val="279"/>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D57CDC" w14:textId="77777777" w:rsidR="00653524" w:rsidRDefault="00653524" w:rsidP="00927656">
                            <w:pPr>
                              <w:pStyle w:val="TableStyle2"/>
                            </w:pPr>
                            <w:r w:rsidRPr="00FB0E07">
                              <w:rPr>
                                <w:rFonts w:eastAsia="Arial Unicode MS" w:hAnsi="Arial Unicode MS" w:cs="Arial Unicode MS"/>
                              </w:rPr>
                              <w:t>E07: Visiting Patron [CICVpMaster_BR]</w:t>
                            </w:r>
                          </w:p>
                        </w:tc>
                      </w:tr>
                      <w:tr w:rsidR="00653524" w14:paraId="7ABCD984" w14:textId="77777777" w:rsidTr="00927656">
                        <w:trPr>
                          <w:trHeight w:val="965"/>
                        </w:trPr>
                        <w:tc>
                          <w:tcPr>
                            <w:tcW w:w="107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926F73" w14:textId="77777777" w:rsidR="00653524" w:rsidRDefault="00653524" w:rsidP="00927656">
                            <w:pPr>
                              <w:pStyle w:val="TableStyle2"/>
                            </w:pPr>
                            <w:r w:rsidRPr="00FB0E07">
                              <w:t>Attributes:</w:t>
                            </w:r>
                          </w:p>
                          <w:p w14:paraId="3ACA4999" w14:textId="77777777" w:rsidR="00653524" w:rsidRDefault="00653524" w:rsidP="00927656">
                            <w:pPr>
                              <w:pStyle w:val="TableStyle2"/>
                            </w:pPr>
                            <w:r w:rsidRPr="00FB0E07">
                              <w:t>1. Patron Code (PCode) [PK] [VarChar 8]</w:t>
                            </w:r>
                          </w:p>
                          <w:p w14:paraId="7D763C9C" w14:textId="77777777" w:rsidR="00653524" w:rsidRDefault="00653524" w:rsidP="00927656">
                            <w:pPr>
                              <w:pStyle w:val="TableStyle2"/>
                            </w:pPr>
                            <w:r w:rsidRPr="00FB0E07">
                              <w:t>2. Patron First Name (PFName) [A30]</w:t>
                            </w:r>
                          </w:p>
                          <w:p w14:paraId="3C001832" w14:textId="77777777" w:rsidR="00653524" w:rsidRDefault="00653524" w:rsidP="00927656">
                            <w:pPr>
                              <w:pStyle w:val="TableStyle2"/>
                            </w:pPr>
                            <w:r w:rsidRPr="00FB0E07">
                              <w:t>3. Patron Last Name (PLName) [A30]</w:t>
                            </w:r>
                          </w:p>
                          <w:p w14:paraId="6AAD02D0" w14:textId="77777777" w:rsidR="00653524" w:rsidRDefault="00653524" w:rsidP="00927656">
                            <w:pPr>
                              <w:pStyle w:val="TableStyle2"/>
                            </w:pPr>
                            <w:r w:rsidRPr="00FB0E07">
                              <w:t>4. Patron Middle Initial (PMInitial) [A3]</w:t>
                            </w:r>
                          </w:p>
                          <w:p w14:paraId="0A51DECD" w14:textId="77777777" w:rsidR="00653524" w:rsidRDefault="00653524" w:rsidP="00927656">
                            <w:pPr>
                              <w:pStyle w:val="TableStyle2"/>
                            </w:pPr>
                            <w:r w:rsidRPr="00FB0E07">
                              <w:t>5. Patron DoB (PDoB) [Date 8]</w:t>
                            </w:r>
                          </w:p>
                          <w:p w14:paraId="01DD0DE8" w14:textId="77777777" w:rsidR="00653524" w:rsidRDefault="00653524" w:rsidP="00927656">
                            <w:pPr>
                              <w:pStyle w:val="TableStyle2"/>
                            </w:pPr>
                            <w:r w:rsidRPr="00FB0E07">
                              <w:t>6. Patron Place of Birth (PPoB) [A30]</w:t>
                            </w:r>
                          </w:p>
                          <w:p w14:paraId="186B2FEF" w14:textId="77777777" w:rsidR="00653524" w:rsidRDefault="00653524" w:rsidP="00927656">
                            <w:pPr>
                              <w:pStyle w:val="TableStyle2"/>
                            </w:pPr>
                            <w:r w:rsidRPr="00FB0E07">
                              <w:t>7. Patron Street Address (PStreet) [A30]</w:t>
                            </w:r>
                          </w:p>
                          <w:p w14:paraId="631AB592" w14:textId="77777777" w:rsidR="00653524" w:rsidRDefault="00653524" w:rsidP="00927656">
                            <w:pPr>
                              <w:pStyle w:val="TableStyle2"/>
                            </w:pPr>
                            <w:r w:rsidRPr="00FB0E07">
                              <w:t>8. Patron City (PCity) [A30]</w:t>
                            </w:r>
                          </w:p>
                          <w:p w14:paraId="12B49967" w14:textId="77777777" w:rsidR="00653524" w:rsidRDefault="00653524" w:rsidP="00927656">
                            <w:pPr>
                              <w:pStyle w:val="TableStyle2"/>
                            </w:pPr>
                            <w:r w:rsidRPr="00FB0E07">
                              <w:t>9. Patron Province/State (PPSCode) (References E06) [A5]</w:t>
                            </w:r>
                          </w:p>
                          <w:p w14:paraId="356DC575" w14:textId="77777777" w:rsidR="00653524" w:rsidRDefault="00653524" w:rsidP="00927656">
                            <w:pPr>
                              <w:pStyle w:val="TableStyle2"/>
                            </w:pPr>
                            <w:r w:rsidRPr="00FB0E07">
                              <w:t>10. Patron Country Code ( PCCode) (References E05) [A5]</w:t>
                            </w:r>
                          </w:p>
                          <w:p w14:paraId="4F3CE674" w14:textId="77777777" w:rsidR="00653524" w:rsidRDefault="00653524" w:rsidP="00927656">
                            <w:pPr>
                              <w:pStyle w:val="TableStyle2"/>
                            </w:pPr>
                            <w:r w:rsidRPr="00FB0E07">
                              <w:t>11. Patron Telephone (PTele) [N10]</w:t>
                            </w:r>
                          </w:p>
                          <w:p w14:paraId="6E61DEE2" w14:textId="77777777" w:rsidR="00653524" w:rsidRDefault="00653524" w:rsidP="00927656">
                            <w:pPr>
                              <w:pStyle w:val="TableStyle2"/>
                            </w:pPr>
                            <w:r w:rsidRPr="00FB0E07">
                              <w:t>12. Patron Email (PEmail) [A30]</w:t>
                            </w:r>
                          </w:p>
                          <w:p w14:paraId="3BB06FC6" w14:textId="77777777" w:rsidR="00653524" w:rsidRDefault="00653524" w:rsidP="00927656">
                            <w:pPr>
                              <w:pStyle w:val="TableStyle2"/>
                            </w:pPr>
                            <w:r w:rsidRPr="00FB0E07">
                              <w:t>13. Patron Primary care (PPC) (References E12) [A30]</w:t>
                            </w:r>
                          </w:p>
                        </w:tc>
                      </w:tr>
                      <w:tr w:rsidR="00653524" w14:paraId="0520F43A" w14:textId="77777777" w:rsidTr="00927656">
                        <w:trPr>
                          <w:trHeight w:val="1090"/>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F18DF2" w14:textId="77777777" w:rsidR="00653524" w:rsidRDefault="00653524" w:rsidP="00927656">
                            <w:pPr>
                              <w:pStyle w:val="TableStyle2"/>
                              <w:rPr>
                                <w:rFonts w:eastAsia="Arial Unicode MS" w:hAnsi="Arial Unicode MS" w:cs="Arial Unicode MS"/>
                              </w:rPr>
                            </w:pPr>
                            <w:r w:rsidRPr="00FB0E07">
                              <w:rPr>
                                <w:rFonts w:eastAsia="Arial Unicode MS" w:hAnsi="Arial Unicode MS" w:cs="Arial Unicode MS"/>
                              </w:rPr>
                              <w:t xml:space="preserve">Comments: </w:t>
                            </w:r>
                          </w:p>
                          <w:p w14:paraId="02DF5376" w14:textId="77777777" w:rsidR="00653524" w:rsidRPr="00FB0E07" w:rsidRDefault="00653524" w:rsidP="00927656">
                            <w:pPr>
                              <w:pStyle w:val="TableStyle2"/>
                              <w:rPr>
                                <w:rFonts w:eastAsia="Arial Unicode MS" w:hAnsi="Arial Unicode MS" w:cs="Arial Unicode MS"/>
                              </w:rPr>
                            </w:pPr>
                            <w:r w:rsidRPr="00FB0E07">
                              <w:rPr>
                                <w:rFonts w:eastAsia="Arial Unicode MS" w:hAnsi="Arial Unicode MS" w:cs="Arial Unicode MS"/>
                              </w:rPr>
                              <w:t>1. Stores personal information on visiting patrons</w:t>
                            </w:r>
                          </w:p>
                          <w:p w14:paraId="4C91817A" w14:textId="77777777" w:rsidR="00653524" w:rsidRPr="0052042A" w:rsidRDefault="00653524" w:rsidP="00927656">
                            <w:pPr>
                              <w:pStyle w:val="TableStyle2"/>
                            </w:pPr>
                            <w:r w:rsidRPr="00FB0E07">
                              <w:rPr>
                                <w:rFonts w:eastAsia="Arial Unicode MS" w:hAnsi="Arial Unicode MS" w:cs="Arial Unicode MS"/>
                              </w:rPr>
                              <w:t>2. Patron Code consists of 8 bytes where the first 4 bytes are the patients first 4 letters of their last name and the last 4 digits the last 4 numbers of their Social Security Number. (LLLLSSSS)</w:t>
                            </w:r>
                          </w:p>
                        </w:tc>
                      </w:tr>
                      <w:tr w:rsidR="00653524" w14:paraId="1557788D" w14:textId="77777777" w:rsidTr="00927656">
                        <w:trPr>
                          <w:trHeight w:val="505"/>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460373" w14:textId="77777777" w:rsidR="00653524" w:rsidRDefault="00653524" w:rsidP="00927656">
                            <w:pPr>
                              <w:pStyle w:val="TableStyle2"/>
                              <w:rPr>
                                <w:rFonts w:eastAsia="Arial Unicode MS" w:hAnsi="Arial Unicode MS" w:cs="Arial Unicode MS"/>
                              </w:rPr>
                            </w:pPr>
                            <w:r w:rsidRPr="00FB0E07">
                              <w:rPr>
                                <w:rFonts w:eastAsia="Arial Unicode MS" w:hAnsi="Arial Unicode MS" w:cs="Arial Unicode MS"/>
                              </w:rPr>
                              <w:t>Indexes:</w:t>
                            </w:r>
                          </w:p>
                          <w:p w14:paraId="04FF3D54" w14:textId="77777777" w:rsidR="00653524" w:rsidRDefault="00653524" w:rsidP="00065759">
                            <w:pPr>
                              <w:pStyle w:val="TableStyle2"/>
                              <w:rPr>
                                <w:rFonts w:eastAsia="Arial Unicode MS" w:hAnsi="Arial Unicode MS" w:cs="Arial Unicode MS"/>
                              </w:rPr>
                            </w:pPr>
                            <w:r w:rsidRPr="00065759">
                              <w:rPr>
                                <w:rFonts w:eastAsia="Arial Unicode MS" w:hAnsi="Arial Unicode MS" w:cs="Arial Unicode MS"/>
                              </w:rPr>
                              <w:t>1.</w:t>
                            </w:r>
                            <w:r>
                              <w:rPr>
                                <w:rFonts w:eastAsia="Arial Unicode MS" w:hAnsi="Arial Unicode MS" w:cs="Arial Unicode MS"/>
                              </w:rPr>
                              <w:t xml:space="preserve"> </w:t>
                            </w:r>
                            <w:r w:rsidRPr="00FB0E07">
                              <w:rPr>
                                <w:rFonts w:eastAsia="Arial Unicode MS" w:hAnsi="Arial Unicode MS" w:cs="Arial Unicode MS"/>
                              </w:rPr>
                              <w:t>Primary Key: [1](Constraint Name is CICVpMaster_PK)</w:t>
                            </w:r>
                          </w:p>
                          <w:p w14:paraId="4EE07E3B" w14:textId="77777777" w:rsidR="00653524" w:rsidRPr="00FF0528" w:rsidRDefault="00653524" w:rsidP="00065759">
                            <w:pPr>
                              <w:pStyle w:val="TableStyle2"/>
                              <w:rPr>
                                <w:rFonts w:eastAsia="Arial Unicode MS" w:hAnsi="Arial Unicode MS" w:cs="Arial Unicode MS"/>
                              </w:rPr>
                            </w:pPr>
                            <w:r>
                              <w:rPr>
                                <w:rFonts w:eastAsia="Arial Unicode MS" w:hAnsi="Arial Unicode MS" w:cs="Arial Unicode MS"/>
                              </w:rPr>
                              <w:t>2. CICVpMaster_NX1 on [2, 3, 4]</w:t>
                            </w:r>
                          </w:p>
                        </w:tc>
                      </w:tr>
                      <w:tr w:rsidR="00653524" w14:paraId="6CF60BD7" w14:textId="77777777" w:rsidTr="00927656">
                        <w:trPr>
                          <w:trHeight w:val="505"/>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B867E7" w14:textId="77777777" w:rsidR="00653524" w:rsidRDefault="00653524" w:rsidP="00927656">
                            <w:pPr>
                              <w:pStyle w:val="TableStyle2"/>
                              <w:rPr>
                                <w:rFonts w:eastAsia="Arial Unicode MS" w:hAnsi="Arial Unicode MS" w:cs="Arial Unicode MS"/>
                              </w:rPr>
                            </w:pPr>
                            <w:r w:rsidRPr="00FB0E07">
                              <w:rPr>
                                <w:rFonts w:eastAsia="Arial Unicode MS" w:hAnsi="Arial Unicode MS" w:cs="Arial Unicode MS"/>
                              </w:rPr>
                              <w:t>Valid Operations:</w:t>
                            </w:r>
                          </w:p>
                          <w:p w14:paraId="5876E8FA" w14:textId="77777777" w:rsidR="00653524" w:rsidRDefault="00653524" w:rsidP="00927656">
                            <w:pPr>
                              <w:pStyle w:val="TableStyle2"/>
                              <w:rPr>
                                <w:rFonts w:eastAsia="Arial Unicode MS" w:hAnsi="Arial Unicode MS" w:cs="Arial Unicode MS"/>
                              </w:rPr>
                            </w:pPr>
                            <w:r w:rsidRPr="00FB0E07">
                              <w:rPr>
                                <w:rFonts w:eastAsia="Arial Unicode MS" w:hAnsi="Arial Unicode MS" w:cs="Arial Unicode MS"/>
                              </w:rPr>
                              <w:t>1. Add Patron [CICVpMaster_AO]</w:t>
                            </w:r>
                          </w:p>
                          <w:p w14:paraId="64D4936A" w14:textId="77777777" w:rsidR="00653524" w:rsidRDefault="00653524" w:rsidP="00927656">
                            <w:pPr>
                              <w:pStyle w:val="TableStyle2"/>
                              <w:rPr>
                                <w:rFonts w:eastAsia="Arial Unicode MS" w:hAnsi="Arial Unicode MS" w:cs="Arial Unicode MS"/>
                              </w:rPr>
                            </w:pPr>
                            <w:r w:rsidRPr="00FB0E07">
                              <w:rPr>
                                <w:rFonts w:eastAsia="Arial Unicode MS" w:hAnsi="Arial Unicode MS" w:cs="Arial Unicode MS"/>
                              </w:rPr>
                              <w:t>2. Delete Patron [CICVpMaster_ZO]</w:t>
                            </w:r>
                          </w:p>
                          <w:p w14:paraId="4A28261E" w14:textId="77777777" w:rsidR="00653524" w:rsidRDefault="00653524" w:rsidP="00927656">
                            <w:pPr>
                              <w:pStyle w:val="TableStyle2"/>
                              <w:rPr>
                                <w:rFonts w:eastAsia="Arial Unicode MS" w:hAnsi="Arial Unicode MS" w:cs="Arial Unicode MS"/>
                              </w:rPr>
                            </w:pPr>
                            <w:r w:rsidRPr="00FB0E07">
                              <w:rPr>
                                <w:rFonts w:eastAsia="Arial Unicode MS" w:hAnsi="Arial Unicode MS" w:cs="Arial Unicode MS"/>
                              </w:rPr>
                              <w:t>3. Modify Patron [CICVpMaster_MO]</w:t>
                            </w:r>
                          </w:p>
                          <w:p w14:paraId="014B3A39" w14:textId="77777777" w:rsidR="00653524" w:rsidRDefault="00653524" w:rsidP="00927656">
                            <w:pPr>
                              <w:pStyle w:val="TableStyle2"/>
                              <w:rPr>
                                <w:rFonts w:eastAsia="Arial Unicode MS" w:hAnsi="Arial Unicode MS" w:cs="Arial Unicode MS"/>
                              </w:rPr>
                            </w:pPr>
                            <w:r w:rsidRPr="00FB0E07">
                              <w:rPr>
                                <w:rFonts w:eastAsia="Arial Unicode MS" w:hAnsi="Arial Unicode MS" w:cs="Arial Unicode MS"/>
                              </w:rPr>
                              <w:t>4. Inquiry Patron [CICVpMaster_IO]</w:t>
                            </w:r>
                          </w:p>
                          <w:p w14:paraId="3E0550B5" w14:textId="77777777" w:rsidR="00653524" w:rsidRPr="00FF0528" w:rsidRDefault="00653524" w:rsidP="00927656">
                            <w:pPr>
                              <w:pStyle w:val="TableStyle2"/>
                              <w:rPr>
                                <w:rFonts w:eastAsia="Arial Unicode MS" w:hAnsi="Arial Unicode MS" w:cs="Arial Unicode MS"/>
                              </w:rPr>
                            </w:pPr>
                            <w:r w:rsidRPr="00FB0E07">
                              <w:rPr>
                                <w:rFonts w:eastAsia="Arial Unicode MS" w:hAnsi="Arial Unicode MS" w:cs="Arial Unicode MS"/>
                              </w:rPr>
                              <w:t>5. Report Patron [CICVpMaster_RO]</w:t>
                            </w:r>
                          </w:p>
                        </w:tc>
                      </w:tr>
                    </w:tbl>
                    <w:p w14:paraId="3631257A" w14:textId="77777777" w:rsidR="00653524" w:rsidRDefault="00653524" w:rsidP="00397776">
                      <w:pPr>
                        <w:jc w:val="center"/>
                      </w:pPr>
                    </w:p>
                  </w:txbxContent>
                </v:textbox>
                <w10:wrap anchorx="margin"/>
              </v:rect>
            </w:pict>
          </mc:Fallback>
        </mc:AlternateContent>
      </w:r>
    </w:p>
    <w:p w14:paraId="5B6162BB" w14:textId="77777777" w:rsidR="00EE72B6" w:rsidRDefault="00EE72B6" w:rsidP="00CC08D5"/>
    <w:p w14:paraId="421584F0" w14:textId="77777777" w:rsidR="00EE72B6" w:rsidRDefault="00EE72B6" w:rsidP="00CC08D5"/>
    <w:p w14:paraId="4E99BF55" w14:textId="77777777" w:rsidR="00EE72B6" w:rsidRDefault="00EE72B6" w:rsidP="00CC08D5"/>
    <w:p w14:paraId="7B4DF90A" w14:textId="77777777" w:rsidR="00EE72B6" w:rsidRDefault="00EE72B6" w:rsidP="00CC08D5"/>
    <w:p w14:paraId="7957FAAD" w14:textId="77777777" w:rsidR="00EE72B6" w:rsidRDefault="00EE72B6" w:rsidP="00CC08D5"/>
    <w:p w14:paraId="3F38BD67" w14:textId="77777777" w:rsidR="00EE72B6" w:rsidRDefault="00EE72B6" w:rsidP="00CC08D5"/>
    <w:p w14:paraId="7EC6EA50" w14:textId="77777777" w:rsidR="00EE72B6" w:rsidRDefault="00EE72B6" w:rsidP="00CC08D5"/>
    <w:p w14:paraId="3017ED5C" w14:textId="77777777" w:rsidR="00EE72B6" w:rsidRDefault="00EE72B6" w:rsidP="00CC08D5"/>
    <w:p w14:paraId="20F9A449" w14:textId="77777777" w:rsidR="00EE72B6" w:rsidRDefault="00EE72B6" w:rsidP="00CC08D5"/>
    <w:p w14:paraId="24205166" w14:textId="77777777" w:rsidR="00EE72B6" w:rsidRDefault="00EE72B6" w:rsidP="00CC08D5"/>
    <w:p w14:paraId="06DF7779" w14:textId="77777777" w:rsidR="00EE72B6" w:rsidRDefault="00EE72B6" w:rsidP="00CC08D5"/>
    <w:p w14:paraId="45F70006" w14:textId="77777777" w:rsidR="00EE72B6" w:rsidRDefault="00EE72B6" w:rsidP="00CC08D5"/>
    <w:p w14:paraId="2FC8C052" w14:textId="77777777" w:rsidR="00EE72B6" w:rsidRDefault="00EE72B6" w:rsidP="00CC08D5"/>
    <w:p w14:paraId="4386D0F9" w14:textId="77777777" w:rsidR="00EE72B6" w:rsidRDefault="00EE72B6" w:rsidP="00CC08D5"/>
    <w:p w14:paraId="260BA95D" w14:textId="77777777" w:rsidR="00EE72B6" w:rsidRDefault="00EE72B6" w:rsidP="00CC08D5"/>
    <w:p w14:paraId="286D2483" w14:textId="77777777" w:rsidR="00EE72B6" w:rsidRDefault="00EE72B6" w:rsidP="00CC08D5"/>
    <w:p w14:paraId="7E1E7341" w14:textId="77777777" w:rsidR="00EE72B6" w:rsidRDefault="00EE72B6" w:rsidP="00CC08D5"/>
    <w:p w14:paraId="71387142" w14:textId="77777777" w:rsidR="00002EC7" w:rsidRDefault="00002EC7">
      <w:pPr>
        <w:spacing w:before="0" w:after="240" w:line="252" w:lineRule="auto"/>
        <w:ind w:left="0" w:right="0"/>
      </w:pPr>
      <w:r>
        <w:rPr>
          <w:noProof/>
          <w:lang w:eastAsia="en-US"/>
        </w:rPr>
        <mc:AlternateContent>
          <mc:Choice Requires="wps">
            <w:drawing>
              <wp:anchor distT="0" distB="0" distL="114300" distR="114300" simplePos="0" relativeHeight="251682816" behindDoc="0" locked="0" layoutInCell="1" allowOverlap="1" wp14:anchorId="66C89D83" wp14:editId="394F87A7">
                <wp:simplePos x="0" y="0"/>
                <wp:positionH relativeFrom="column">
                  <wp:posOffset>-523929</wp:posOffset>
                </wp:positionH>
                <wp:positionV relativeFrom="paragraph">
                  <wp:posOffset>550126</wp:posOffset>
                </wp:positionV>
                <wp:extent cx="6991350" cy="3998176"/>
                <wp:effectExtent l="0" t="0" r="19050" b="15240"/>
                <wp:wrapNone/>
                <wp:docPr id="15" name="Rectangle 15"/>
                <wp:cNvGraphicFramePr/>
                <a:graphic xmlns:a="http://schemas.openxmlformats.org/drawingml/2006/main">
                  <a:graphicData uri="http://schemas.microsoft.com/office/word/2010/wordprocessingShape">
                    <wps:wsp>
                      <wps:cNvSpPr/>
                      <wps:spPr>
                        <a:xfrm>
                          <a:off x="0" y="0"/>
                          <a:ext cx="6991350" cy="3998176"/>
                        </a:xfrm>
                        <a:prstGeom prst="rect">
                          <a:avLst/>
                        </a:prstGeom>
                      </wps:spPr>
                      <wps:style>
                        <a:lnRef idx="2">
                          <a:schemeClr val="dk1"/>
                        </a:lnRef>
                        <a:fillRef idx="1">
                          <a:schemeClr val="lt1"/>
                        </a:fillRef>
                        <a:effectRef idx="0">
                          <a:schemeClr val="dk1"/>
                        </a:effectRef>
                        <a:fontRef idx="minor">
                          <a:schemeClr val="dk1"/>
                        </a:fontRef>
                      </wps:style>
                      <wps:txbx>
                        <w:txbxContent>
                          <w:tbl>
                            <w:tblPr>
                              <w:tblW w:w="1077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777"/>
                            </w:tblGrid>
                            <w:tr w:rsidR="00653524" w14:paraId="7FC9E1C6" w14:textId="77777777" w:rsidTr="00927656">
                              <w:trPr>
                                <w:trHeight w:val="279"/>
                              </w:trPr>
                              <w:tc>
                                <w:tcPr>
                                  <w:tcW w:w="107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CBBACC" w14:textId="77777777" w:rsidR="00653524" w:rsidRDefault="00653524" w:rsidP="00927656">
                                  <w:pPr>
                                    <w:pStyle w:val="TableStyle2"/>
                                  </w:pPr>
                                  <w:r w:rsidRPr="00490808">
                                    <w:rPr>
                                      <w:rFonts w:eastAsia="Arial Unicode MS" w:hAnsi="Arial Unicode MS" w:cs="Arial Unicode MS"/>
                                    </w:rPr>
                                    <w:t>E08: General Prescriptions [DDCGpMaster_BR]</w:t>
                                  </w:r>
                                </w:p>
                              </w:tc>
                            </w:tr>
                            <w:tr w:rsidR="00653524" w14:paraId="0E768FC3" w14:textId="77777777" w:rsidTr="00927656">
                              <w:trPr>
                                <w:trHeight w:val="965"/>
                              </w:trPr>
                              <w:tc>
                                <w:tcPr>
                                  <w:tcW w:w="107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E75593" w14:textId="77777777" w:rsidR="00653524" w:rsidRDefault="00653524" w:rsidP="00927656">
                                  <w:pPr>
                                    <w:pStyle w:val="TableStyle2"/>
                                  </w:pPr>
                                  <w:r w:rsidRPr="006515D7">
                                    <w:t>Attributes:</w:t>
                                  </w:r>
                                </w:p>
                                <w:p w14:paraId="0BCAE7DC" w14:textId="77777777" w:rsidR="00653524" w:rsidRDefault="00653524" w:rsidP="00927656">
                                  <w:pPr>
                                    <w:pStyle w:val="TableStyle2"/>
                                  </w:pPr>
                                  <w:r w:rsidRPr="006515D7">
                                    <w:t>1. Prescription Code (PrCode) [PK] [VarChar 8]</w:t>
                                  </w:r>
                                </w:p>
                                <w:p w14:paraId="022D955A" w14:textId="77777777" w:rsidR="00653524" w:rsidRDefault="00653524" w:rsidP="00927656">
                                  <w:pPr>
                                    <w:pStyle w:val="TableStyle2"/>
                                  </w:pPr>
                                  <w:r w:rsidRPr="006515D7">
                                    <w:t>2. Disease Code (Pr_DCode) (References E02) [VarChar 7]</w:t>
                                  </w:r>
                                </w:p>
                                <w:p w14:paraId="29C75A8A" w14:textId="77777777" w:rsidR="00653524" w:rsidRDefault="00653524" w:rsidP="00927656">
                                  <w:pPr>
                                    <w:pStyle w:val="TableStyle2"/>
                                  </w:pPr>
                                  <w:r w:rsidRPr="006515D7">
                                    <w:t>3. Prescription Name (PrName) [A30]</w:t>
                                  </w:r>
                                </w:p>
                                <w:p w14:paraId="5FE9267E" w14:textId="77777777" w:rsidR="00653524" w:rsidRDefault="00653524" w:rsidP="00927656">
                                  <w:pPr>
                                    <w:pStyle w:val="TableStyle2"/>
                                  </w:pPr>
                                  <w:r w:rsidRPr="006515D7">
                                    <w:t>4. Prescription Comment (PrComment) [A30]</w:t>
                                  </w:r>
                                </w:p>
                              </w:tc>
                            </w:tr>
                            <w:tr w:rsidR="00653524" w14:paraId="44306D2E" w14:textId="77777777" w:rsidTr="00927656">
                              <w:trPr>
                                <w:trHeight w:val="370"/>
                              </w:trPr>
                              <w:tc>
                                <w:tcPr>
                                  <w:tcW w:w="107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75D319" w14:textId="77777777" w:rsidR="00653524" w:rsidRPr="0052042A" w:rsidRDefault="00653524" w:rsidP="00927656">
                                  <w:pPr>
                                    <w:pStyle w:val="TableStyle2"/>
                                  </w:pPr>
                                  <w:r w:rsidRPr="00410008">
                                    <w:rPr>
                                      <w:rFonts w:eastAsia="Arial Unicode MS" w:hAnsi="Arial Unicode MS" w:cs="Arial Unicode MS"/>
                                    </w:rPr>
                                    <w:t>Comments: The entity stores information about the Patient</w:t>
                                  </w:r>
                                  <w:r w:rsidRPr="00410008">
                                    <w:rPr>
                                      <w:rFonts w:eastAsia="Arial Unicode MS" w:hAnsi="Arial Unicode MS" w:cs="Arial Unicode MS"/>
                                    </w:rPr>
                                    <w:t>’</w:t>
                                  </w:r>
                                  <w:r w:rsidRPr="00410008">
                                    <w:rPr>
                                      <w:rFonts w:eastAsia="Arial Unicode MS" w:hAnsi="Arial Unicode MS" w:cs="Arial Unicode MS"/>
                                    </w:rPr>
                                    <w:t>s Medical Log</w:t>
                                  </w:r>
                                </w:p>
                              </w:tc>
                            </w:tr>
                            <w:tr w:rsidR="00653524" w14:paraId="6FB8E585" w14:textId="77777777" w:rsidTr="00927656">
                              <w:trPr>
                                <w:trHeight w:val="1090"/>
                              </w:trPr>
                              <w:tc>
                                <w:tcPr>
                                  <w:tcW w:w="107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D9445F" w14:textId="77777777" w:rsidR="00653524" w:rsidRDefault="00653524" w:rsidP="00927656">
                                  <w:pPr>
                                    <w:pStyle w:val="TableStyle2"/>
                                    <w:rPr>
                                      <w:rFonts w:eastAsia="Arial Unicode MS" w:hAnsi="Arial Unicode MS" w:cs="Arial Unicode MS"/>
                                    </w:rPr>
                                  </w:pPr>
                                  <w:r w:rsidRPr="0019321C">
                                    <w:rPr>
                                      <w:rFonts w:eastAsia="Arial Unicode MS" w:hAnsi="Arial Unicode MS" w:cs="Arial Unicode MS"/>
                                    </w:rPr>
                                    <w:t xml:space="preserve">Comments: </w:t>
                                  </w:r>
                                </w:p>
                                <w:p w14:paraId="7A20AF00" w14:textId="77777777" w:rsidR="00653524" w:rsidRDefault="00653524" w:rsidP="00927656">
                                  <w:pPr>
                                    <w:pStyle w:val="TableStyle2"/>
                                    <w:rPr>
                                      <w:rFonts w:eastAsia="Arial Unicode MS" w:hAnsi="Arial Unicode MS" w:cs="Arial Unicode MS"/>
                                    </w:rPr>
                                  </w:pPr>
                                  <w:r w:rsidRPr="0019321C">
                                    <w:rPr>
                                      <w:rFonts w:eastAsia="Arial Unicode MS" w:hAnsi="Arial Unicode MS" w:cs="Arial Unicode MS"/>
                                    </w:rPr>
                                    <w:t>1. Stores prescriptions identified for treating diseases</w:t>
                                  </w:r>
                                </w:p>
                                <w:p w14:paraId="52E67F92" w14:textId="77777777" w:rsidR="00653524" w:rsidRPr="00410008" w:rsidRDefault="00653524" w:rsidP="00927656">
                                  <w:pPr>
                                    <w:pStyle w:val="TableStyle2"/>
                                    <w:rPr>
                                      <w:rFonts w:eastAsia="Arial Unicode MS" w:hAnsi="Arial Unicode MS" w:cs="Arial Unicode MS"/>
                                    </w:rPr>
                                  </w:pPr>
                                  <w:r w:rsidRPr="0019321C">
                                    <w:rPr>
                                      <w:rFonts w:eastAsia="Arial Unicode MS" w:hAnsi="Arial Unicode MS" w:cs="Arial Unicode MS"/>
                                    </w:rPr>
                                    <w:t>2. Prescription Code consists of 8 bytes where the first 4 bytes are the disease number and the last 4 digits the prescription ID number. (DDDDPPPP)</w:t>
                                  </w:r>
                                </w:p>
                              </w:tc>
                            </w:tr>
                            <w:tr w:rsidR="00653524" w14:paraId="203CCA07" w14:textId="77777777" w:rsidTr="00927656">
                              <w:trPr>
                                <w:trHeight w:val="613"/>
                              </w:trPr>
                              <w:tc>
                                <w:tcPr>
                                  <w:tcW w:w="107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4A0539" w14:textId="77777777" w:rsidR="00653524" w:rsidRDefault="00653524" w:rsidP="00927656">
                                  <w:pPr>
                                    <w:pStyle w:val="TableStyle2"/>
                                    <w:rPr>
                                      <w:rFonts w:eastAsia="Arial Unicode MS" w:hAnsi="Arial Unicode MS" w:cs="Arial Unicode MS"/>
                                    </w:rPr>
                                  </w:pPr>
                                  <w:r w:rsidRPr="0019321C">
                                    <w:rPr>
                                      <w:rFonts w:eastAsia="Arial Unicode MS" w:hAnsi="Arial Unicode MS" w:cs="Arial Unicode MS"/>
                                    </w:rPr>
                                    <w:t>Indexes:</w:t>
                                  </w:r>
                                </w:p>
                                <w:p w14:paraId="69B71061" w14:textId="77777777" w:rsidR="00653524" w:rsidRDefault="00653524" w:rsidP="00065759">
                                  <w:pPr>
                                    <w:pStyle w:val="TableStyle2"/>
                                    <w:rPr>
                                      <w:rFonts w:eastAsia="Arial Unicode MS" w:hAnsi="Arial Unicode MS" w:cs="Arial Unicode MS"/>
                                    </w:rPr>
                                  </w:pPr>
                                  <w:r w:rsidRPr="00065759">
                                    <w:rPr>
                                      <w:rFonts w:eastAsia="Arial Unicode MS" w:hAnsi="Arial Unicode MS" w:cs="Arial Unicode MS"/>
                                    </w:rPr>
                                    <w:t>1.</w:t>
                                  </w:r>
                                  <w:r>
                                    <w:rPr>
                                      <w:rFonts w:eastAsia="Arial Unicode MS" w:hAnsi="Arial Unicode MS" w:cs="Arial Unicode MS"/>
                                    </w:rPr>
                                    <w:t xml:space="preserve"> </w:t>
                                  </w:r>
                                  <w:r w:rsidRPr="0019321C">
                                    <w:rPr>
                                      <w:rFonts w:eastAsia="Arial Unicode MS" w:hAnsi="Arial Unicode MS" w:cs="Arial Unicode MS"/>
                                    </w:rPr>
                                    <w:t>Primary Key: [1](Constraint Name is DDCGpMaster_PK)</w:t>
                                  </w:r>
                                </w:p>
                                <w:p w14:paraId="2EFC4DAE" w14:textId="77777777" w:rsidR="00653524" w:rsidRPr="00410008" w:rsidRDefault="00653524" w:rsidP="00065759">
                                  <w:pPr>
                                    <w:pStyle w:val="TableStyle2"/>
                                    <w:rPr>
                                      <w:rFonts w:eastAsia="Arial Unicode MS" w:hAnsi="Arial Unicode MS" w:cs="Arial Unicode MS"/>
                                    </w:rPr>
                                  </w:pPr>
                                  <w:r>
                                    <w:rPr>
                                      <w:rFonts w:eastAsia="Arial Unicode MS" w:hAnsi="Arial Unicode MS" w:cs="Arial Unicode MS"/>
                                    </w:rPr>
                                    <w:t xml:space="preserve">2. </w:t>
                                  </w:r>
                                  <w:r w:rsidRPr="00490808">
                                    <w:rPr>
                                      <w:rFonts w:eastAsia="Arial Unicode MS" w:hAnsi="Arial Unicode MS" w:cs="Arial Unicode MS"/>
                                    </w:rPr>
                                    <w:t>DDCGpMaster</w:t>
                                  </w:r>
                                  <w:r>
                                    <w:rPr>
                                      <w:rFonts w:eastAsia="Arial Unicode MS" w:hAnsi="Arial Unicode MS" w:cs="Arial Unicode MS"/>
                                    </w:rPr>
                                    <w:t>_NX1 on [3]</w:t>
                                  </w:r>
                                </w:p>
                              </w:tc>
                            </w:tr>
                            <w:tr w:rsidR="00653524" w14:paraId="2ACCD820" w14:textId="77777777" w:rsidTr="00927656">
                              <w:trPr>
                                <w:trHeight w:val="613"/>
                              </w:trPr>
                              <w:tc>
                                <w:tcPr>
                                  <w:tcW w:w="107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1F42C3" w14:textId="77777777" w:rsidR="00653524" w:rsidRDefault="00653524" w:rsidP="00927656">
                                  <w:pPr>
                                    <w:pStyle w:val="TableStyle2"/>
                                    <w:rPr>
                                      <w:rFonts w:eastAsia="Arial Unicode MS" w:hAnsi="Arial Unicode MS" w:cs="Arial Unicode MS"/>
                                    </w:rPr>
                                  </w:pPr>
                                  <w:r w:rsidRPr="007F0674">
                                    <w:rPr>
                                      <w:rFonts w:eastAsia="Arial Unicode MS" w:hAnsi="Arial Unicode MS" w:cs="Arial Unicode MS"/>
                                    </w:rPr>
                                    <w:t>Valid Operations:</w:t>
                                  </w:r>
                                </w:p>
                                <w:p w14:paraId="655112F9" w14:textId="77777777" w:rsidR="00653524" w:rsidRDefault="00653524" w:rsidP="00927656">
                                  <w:pPr>
                                    <w:pStyle w:val="TableStyle2"/>
                                    <w:rPr>
                                      <w:rFonts w:eastAsia="Arial Unicode MS" w:hAnsi="Arial Unicode MS" w:cs="Arial Unicode MS"/>
                                    </w:rPr>
                                  </w:pPr>
                                  <w:r w:rsidRPr="007F0674">
                                    <w:rPr>
                                      <w:rFonts w:eastAsia="Arial Unicode MS" w:hAnsi="Arial Unicode MS" w:cs="Arial Unicode MS"/>
                                    </w:rPr>
                                    <w:t>1. Add General Prescriptions [DDCGpMaster_AO]</w:t>
                                  </w:r>
                                </w:p>
                                <w:p w14:paraId="7251B604" w14:textId="77777777" w:rsidR="00653524" w:rsidRDefault="00653524" w:rsidP="00927656">
                                  <w:pPr>
                                    <w:pStyle w:val="TableStyle2"/>
                                    <w:rPr>
                                      <w:rFonts w:eastAsia="Arial Unicode MS" w:hAnsi="Arial Unicode MS" w:cs="Arial Unicode MS"/>
                                    </w:rPr>
                                  </w:pPr>
                                  <w:r w:rsidRPr="007F0674">
                                    <w:rPr>
                                      <w:rFonts w:eastAsia="Arial Unicode MS" w:hAnsi="Arial Unicode MS" w:cs="Arial Unicode MS"/>
                                    </w:rPr>
                                    <w:t>2. Delete General Prescriptions [DDCGpMaster_ZO]</w:t>
                                  </w:r>
                                </w:p>
                                <w:p w14:paraId="43C0B64F" w14:textId="77777777" w:rsidR="00653524" w:rsidRDefault="00653524" w:rsidP="00927656">
                                  <w:pPr>
                                    <w:pStyle w:val="TableStyle2"/>
                                    <w:rPr>
                                      <w:rFonts w:eastAsia="Arial Unicode MS" w:hAnsi="Arial Unicode MS" w:cs="Arial Unicode MS"/>
                                    </w:rPr>
                                  </w:pPr>
                                  <w:r w:rsidRPr="007F0674">
                                    <w:rPr>
                                      <w:rFonts w:eastAsia="Arial Unicode MS" w:hAnsi="Arial Unicode MS" w:cs="Arial Unicode MS"/>
                                    </w:rPr>
                                    <w:t>3. Modify General Prescriptions [DDCGpMaster_MO]</w:t>
                                  </w:r>
                                </w:p>
                                <w:p w14:paraId="531EBC1B" w14:textId="77777777" w:rsidR="00653524" w:rsidRDefault="00653524" w:rsidP="00927656">
                                  <w:pPr>
                                    <w:pStyle w:val="TableStyle2"/>
                                    <w:rPr>
                                      <w:rFonts w:eastAsia="Arial Unicode MS" w:hAnsi="Arial Unicode MS" w:cs="Arial Unicode MS"/>
                                    </w:rPr>
                                  </w:pPr>
                                  <w:r w:rsidRPr="007F0674">
                                    <w:rPr>
                                      <w:rFonts w:eastAsia="Arial Unicode MS" w:hAnsi="Arial Unicode MS" w:cs="Arial Unicode MS"/>
                                    </w:rPr>
                                    <w:t>4. Inquiry General Prescriptions [DDCGpMaster_IO]</w:t>
                                  </w:r>
                                </w:p>
                                <w:p w14:paraId="5D23359E" w14:textId="77777777" w:rsidR="00653524" w:rsidRPr="00410008" w:rsidRDefault="00653524" w:rsidP="00927656">
                                  <w:pPr>
                                    <w:pStyle w:val="TableStyle2"/>
                                    <w:rPr>
                                      <w:rFonts w:eastAsia="Arial Unicode MS" w:hAnsi="Arial Unicode MS" w:cs="Arial Unicode MS"/>
                                    </w:rPr>
                                  </w:pPr>
                                  <w:r w:rsidRPr="007F0674">
                                    <w:rPr>
                                      <w:rFonts w:eastAsia="Arial Unicode MS" w:hAnsi="Arial Unicode MS" w:cs="Arial Unicode MS"/>
                                    </w:rPr>
                                    <w:t>5. Report General Prescriptions [DDCGpMaster_RO]</w:t>
                                  </w:r>
                                </w:p>
                              </w:tc>
                            </w:tr>
                          </w:tbl>
                          <w:p w14:paraId="0F8C026B" w14:textId="77777777" w:rsidR="00653524" w:rsidRDefault="00653524" w:rsidP="003977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C89D83" id="Rectangle 15" o:spid="_x0000_s1036" style="position:absolute;margin-left:-41.25pt;margin-top:43.3pt;width:550.5pt;height:314.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" fillcolor="white [3201]" strokecolor="black [3200]" strokeweight="1pt">
                <v:textbox>
                  <w:txbxContent>
                    <w:tbl>
                      <w:tblPr>
                        <w:tblW w:w="1077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777"/>
                      </w:tblGrid>
                      <w:tr w:rsidR="00653524" w14:paraId="7FC9E1C6" w14:textId="77777777" w:rsidTr="00927656">
                        <w:trPr>
                          <w:trHeight w:val="279"/>
                        </w:trPr>
                        <w:tc>
                          <w:tcPr>
                            <w:tcW w:w="107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CBBACC" w14:textId="77777777" w:rsidR="00653524" w:rsidRDefault="00653524" w:rsidP="00927656">
                            <w:pPr>
                              <w:pStyle w:val="TableStyle2"/>
                            </w:pPr>
                            <w:r w:rsidRPr="00490808">
                              <w:rPr>
                                <w:rFonts w:eastAsia="Arial Unicode MS" w:hAnsi="Arial Unicode MS" w:cs="Arial Unicode MS"/>
                              </w:rPr>
                              <w:t>E08: General Prescriptions [DDCGpMaster_BR]</w:t>
                            </w:r>
                          </w:p>
                        </w:tc>
                      </w:tr>
                      <w:tr w:rsidR="00653524" w14:paraId="0E768FC3" w14:textId="77777777" w:rsidTr="00927656">
                        <w:trPr>
                          <w:trHeight w:val="965"/>
                        </w:trPr>
                        <w:tc>
                          <w:tcPr>
                            <w:tcW w:w="107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E75593" w14:textId="77777777" w:rsidR="00653524" w:rsidRDefault="00653524" w:rsidP="00927656">
                            <w:pPr>
                              <w:pStyle w:val="TableStyle2"/>
                            </w:pPr>
                            <w:r w:rsidRPr="006515D7">
                              <w:t>Attributes:</w:t>
                            </w:r>
                          </w:p>
                          <w:p w14:paraId="0BCAE7DC" w14:textId="77777777" w:rsidR="00653524" w:rsidRDefault="00653524" w:rsidP="00927656">
                            <w:pPr>
                              <w:pStyle w:val="TableStyle2"/>
                            </w:pPr>
                            <w:r w:rsidRPr="006515D7">
                              <w:t>1. Prescription Code (PrCode) [PK] [VarChar 8]</w:t>
                            </w:r>
                          </w:p>
                          <w:p w14:paraId="022D955A" w14:textId="77777777" w:rsidR="00653524" w:rsidRDefault="00653524" w:rsidP="00927656">
                            <w:pPr>
                              <w:pStyle w:val="TableStyle2"/>
                            </w:pPr>
                            <w:r w:rsidRPr="006515D7">
                              <w:t>2. Disease Code (Pr_DCode) (References E02) [VarChar 7]</w:t>
                            </w:r>
                          </w:p>
                          <w:p w14:paraId="29C75A8A" w14:textId="77777777" w:rsidR="00653524" w:rsidRDefault="00653524" w:rsidP="00927656">
                            <w:pPr>
                              <w:pStyle w:val="TableStyle2"/>
                            </w:pPr>
                            <w:r w:rsidRPr="006515D7">
                              <w:t>3. Prescription Name (PrName) [A30]</w:t>
                            </w:r>
                          </w:p>
                          <w:p w14:paraId="5FE9267E" w14:textId="77777777" w:rsidR="00653524" w:rsidRDefault="00653524" w:rsidP="00927656">
                            <w:pPr>
                              <w:pStyle w:val="TableStyle2"/>
                            </w:pPr>
                            <w:r w:rsidRPr="006515D7">
                              <w:t>4. Prescription Comment (PrComment) [A30]</w:t>
                            </w:r>
                          </w:p>
                        </w:tc>
                      </w:tr>
                      <w:tr w:rsidR="00653524" w14:paraId="44306D2E" w14:textId="77777777" w:rsidTr="00927656">
                        <w:trPr>
                          <w:trHeight w:val="370"/>
                        </w:trPr>
                        <w:tc>
                          <w:tcPr>
                            <w:tcW w:w="107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75D319" w14:textId="77777777" w:rsidR="00653524" w:rsidRPr="0052042A" w:rsidRDefault="00653524" w:rsidP="00927656">
                            <w:pPr>
                              <w:pStyle w:val="TableStyle2"/>
                            </w:pPr>
                            <w:r w:rsidRPr="00410008">
                              <w:rPr>
                                <w:rFonts w:eastAsia="Arial Unicode MS" w:hAnsi="Arial Unicode MS" w:cs="Arial Unicode MS"/>
                              </w:rPr>
                              <w:t>Comments: The entity stores information about the Patient</w:t>
                            </w:r>
                            <w:r w:rsidRPr="00410008">
                              <w:rPr>
                                <w:rFonts w:eastAsia="Arial Unicode MS" w:hAnsi="Arial Unicode MS" w:cs="Arial Unicode MS"/>
                              </w:rPr>
                              <w:t>’</w:t>
                            </w:r>
                            <w:r w:rsidRPr="00410008">
                              <w:rPr>
                                <w:rFonts w:eastAsia="Arial Unicode MS" w:hAnsi="Arial Unicode MS" w:cs="Arial Unicode MS"/>
                              </w:rPr>
                              <w:t>s Medical Log</w:t>
                            </w:r>
                          </w:p>
                        </w:tc>
                      </w:tr>
                      <w:tr w:rsidR="00653524" w14:paraId="6FB8E585" w14:textId="77777777" w:rsidTr="00927656">
                        <w:trPr>
                          <w:trHeight w:val="1090"/>
                        </w:trPr>
                        <w:tc>
                          <w:tcPr>
                            <w:tcW w:w="107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D9445F" w14:textId="77777777" w:rsidR="00653524" w:rsidRDefault="00653524" w:rsidP="00927656">
                            <w:pPr>
                              <w:pStyle w:val="TableStyle2"/>
                              <w:rPr>
                                <w:rFonts w:eastAsia="Arial Unicode MS" w:hAnsi="Arial Unicode MS" w:cs="Arial Unicode MS"/>
                              </w:rPr>
                            </w:pPr>
                            <w:r w:rsidRPr="0019321C">
                              <w:rPr>
                                <w:rFonts w:eastAsia="Arial Unicode MS" w:hAnsi="Arial Unicode MS" w:cs="Arial Unicode MS"/>
                              </w:rPr>
                              <w:t xml:space="preserve">Comments: </w:t>
                            </w:r>
                          </w:p>
                          <w:p w14:paraId="7A20AF00" w14:textId="77777777" w:rsidR="00653524" w:rsidRDefault="00653524" w:rsidP="00927656">
                            <w:pPr>
                              <w:pStyle w:val="TableStyle2"/>
                              <w:rPr>
                                <w:rFonts w:eastAsia="Arial Unicode MS" w:hAnsi="Arial Unicode MS" w:cs="Arial Unicode MS"/>
                              </w:rPr>
                            </w:pPr>
                            <w:r w:rsidRPr="0019321C">
                              <w:rPr>
                                <w:rFonts w:eastAsia="Arial Unicode MS" w:hAnsi="Arial Unicode MS" w:cs="Arial Unicode MS"/>
                              </w:rPr>
                              <w:t>1. Stores prescriptions identified for treating diseases</w:t>
                            </w:r>
                          </w:p>
                          <w:p w14:paraId="52E67F92" w14:textId="77777777" w:rsidR="00653524" w:rsidRPr="00410008" w:rsidRDefault="00653524" w:rsidP="00927656">
                            <w:pPr>
                              <w:pStyle w:val="TableStyle2"/>
                              <w:rPr>
                                <w:rFonts w:eastAsia="Arial Unicode MS" w:hAnsi="Arial Unicode MS" w:cs="Arial Unicode MS"/>
                              </w:rPr>
                            </w:pPr>
                            <w:r w:rsidRPr="0019321C">
                              <w:rPr>
                                <w:rFonts w:eastAsia="Arial Unicode MS" w:hAnsi="Arial Unicode MS" w:cs="Arial Unicode MS"/>
                              </w:rPr>
                              <w:t>2. Prescription Code consists of 8 bytes where the first 4 bytes are the disease number and the last 4 digits the prescription ID number. (DDDDPPPP)</w:t>
                            </w:r>
                          </w:p>
                        </w:tc>
                      </w:tr>
                      <w:tr w:rsidR="00653524" w14:paraId="203CCA07" w14:textId="77777777" w:rsidTr="00927656">
                        <w:trPr>
                          <w:trHeight w:val="613"/>
                        </w:trPr>
                        <w:tc>
                          <w:tcPr>
                            <w:tcW w:w="107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4A0539" w14:textId="77777777" w:rsidR="00653524" w:rsidRDefault="00653524" w:rsidP="00927656">
                            <w:pPr>
                              <w:pStyle w:val="TableStyle2"/>
                              <w:rPr>
                                <w:rFonts w:eastAsia="Arial Unicode MS" w:hAnsi="Arial Unicode MS" w:cs="Arial Unicode MS"/>
                              </w:rPr>
                            </w:pPr>
                            <w:r w:rsidRPr="0019321C">
                              <w:rPr>
                                <w:rFonts w:eastAsia="Arial Unicode MS" w:hAnsi="Arial Unicode MS" w:cs="Arial Unicode MS"/>
                              </w:rPr>
                              <w:t>Indexes:</w:t>
                            </w:r>
                          </w:p>
                          <w:p w14:paraId="69B71061" w14:textId="77777777" w:rsidR="00653524" w:rsidRDefault="00653524" w:rsidP="00065759">
                            <w:pPr>
                              <w:pStyle w:val="TableStyle2"/>
                              <w:rPr>
                                <w:rFonts w:eastAsia="Arial Unicode MS" w:hAnsi="Arial Unicode MS" w:cs="Arial Unicode MS"/>
                              </w:rPr>
                            </w:pPr>
                            <w:r w:rsidRPr="00065759">
                              <w:rPr>
                                <w:rFonts w:eastAsia="Arial Unicode MS" w:hAnsi="Arial Unicode MS" w:cs="Arial Unicode MS"/>
                              </w:rPr>
                              <w:t>1.</w:t>
                            </w:r>
                            <w:r>
                              <w:rPr>
                                <w:rFonts w:eastAsia="Arial Unicode MS" w:hAnsi="Arial Unicode MS" w:cs="Arial Unicode MS"/>
                              </w:rPr>
                              <w:t xml:space="preserve"> </w:t>
                            </w:r>
                            <w:r w:rsidRPr="0019321C">
                              <w:rPr>
                                <w:rFonts w:eastAsia="Arial Unicode MS" w:hAnsi="Arial Unicode MS" w:cs="Arial Unicode MS"/>
                              </w:rPr>
                              <w:t>Primary Key: [1](Constraint Name is DDCGpMaster_PK)</w:t>
                            </w:r>
                          </w:p>
                          <w:p w14:paraId="2EFC4DAE" w14:textId="77777777" w:rsidR="00653524" w:rsidRPr="00410008" w:rsidRDefault="00653524" w:rsidP="00065759">
                            <w:pPr>
                              <w:pStyle w:val="TableStyle2"/>
                              <w:rPr>
                                <w:rFonts w:eastAsia="Arial Unicode MS" w:hAnsi="Arial Unicode MS" w:cs="Arial Unicode MS"/>
                              </w:rPr>
                            </w:pPr>
                            <w:r>
                              <w:rPr>
                                <w:rFonts w:eastAsia="Arial Unicode MS" w:hAnsi="Arial Unicode MS" w:cs="Arial Unicode MS"/>
                              </w:rPr>
                              <w:t xml:space="preserve">2. </w:t>
                            </w:r>
                            <w:r w:rsidRPr="00490808">
                              <w:rPr>
                                <w:rFonts w:eastAsia="Arial Unicode MS" w:hAnsi="Arial Unicode MS" w:cs="Arial Unicode MS"/>
                              </w:rPr>
                              <w:t>DDCGpMaster</w:t>
                            </w:r>
                            <w:r>
                              <w:rPr>
                                <w:rFonts w:eastAsia="Arial Unicode MS" w:hAnsi="Arial Unicode MS" w:cs="Arial Unicode MS"/>
                              </w:rPr>
                              <w:t>_NX1 on [3]</w:t>
                            </w:r>
                          </w:p>
                        </w:tc>
                      </w:tr>
                      <w:tr w:rsidR="00653524" w14:paraId="2ACCD820" w14:textId="77777777" w:rsidTr="00927656">
                        <w:trPr>
                          <w:trHeight w:val="613"/>
                        </w:trPr>
                        <w:tc>
                          <w:tcPr>
                            <w:tcW w:w="107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1F42C3" w14:textId="77777777" w:rsidR="00653524" w:rsidRDefault="00653524" w:rsidP="00927656">
                            <w:pPr>
                              <w:pStyle w:val="TableStyle2"/>
                              <w:rPr>
                                <w:rFonts w:eastAsia="Arial Unicode MS" w:hAnsi="Arial Unicode MS" w:cs="Arial Unicode MS"/>
                              </w:rPr>
                            </w:pPr>
                            <w:r w:rsidRPr="007F0674">
                              <w:rPr>
                                <w:rFonts w:eastAsia="Arial Unicode MS" w:hAnsi="Arial Unicode MS" w:cs="Arial Unicode MS"/>
                              </w:rPr>
                              <w:t>Valid Operations:</w:t>
                            </w:r>
                          </w:p>
                          <w:p w14:paraId="655112F9" w14:textId="77777777" w:rsidR="00653524" w:rsidRDefault="00653524" w:rsidP="00927656">
                            <w:pPr>
                              <w:pStyle w:val="TableStyle2"/>
                              <w:rPr>
                                <w:rFonts w:eastAsia="Arial Unicode MS" w:hAnsi="Arial Unicode MS" w:cs="Arial Unicode MS"/>
                              </w:rPr>
                            </w:pPr>
                            <w:r w:rsidRPr="007F0674">
                              <w:rPr>
                                <w:rFonts w:eastAsia="Arial Unicode MS" w:hAnsi="Arial Unicode MS" w:cs="Arial Unicode MS"/>
                              </w:rPr>
                              <w:t>1. Add General Prescriptions [DDCGpMaster_AO]</w:t>
                            </w:r>
                          </w:p>
                          <w:p w14:paraId="7251B604" w14:textId="77777777" w:rsidR="00653524" w:rsidRDefault="00653524" w:rsidP="00927656">
                            <w:pPr>
                              <w:pStyle w:val="TableStyle2"/>
                              <w:rPr>
                                <w:rFonts w:eastAsia="Arial Unicode MS" w:hAnsi="Arial Unicode MS" w:cs="Arial Unicode MS"/>
                              </w:rPr>
                            </w:pPr>
                            <w:r w:rsidRPr="007F0674">
                              <w:rPr>
                                <w:rFonts w:eastAsia="Arial Unicode MS" w:hAnsi="Arial Unicode MS" w:cs="Arial Unicode MS"/>
                              </w:rPr>
                              <w:t>2. Delete General Prescriptions [DDCGpMaster_ZO]</w:t>
                            </w:r>
                          </w:p>
                          <w:p w14:paraId="43C0B64F" w14:textId="77777777" w:rsidR="00653524" w:rsidRDefault="00653524" w:rsidP="00927656">
                            <w:pPr>
                              <w:pStyle w:val="TableStyle2"/>
                              <w:rPr>
                                <w:rFonts w:eastAsia="Arial Unicode MS" w:hAnsi="Arial Unicode MS" w:cs="Arial Unicode MS"/>
                              </w:rPr>
                            </w:pPr>
                            <w:r w:rsidRPr="007F0674">
                              <w:rPr>
                                <w:rFonts w:eastAsia="Arial Unicode MS" w:hAnsi="Arial Unicode MS" w:cs="Arial Unicode MS"/>
                              </w:rPr>
                              <w:t>3. Modify General Prescriptions [DDCGpMaster_MO]</w:t>
                            </w:r>
                          </w:p>
                          <w:p w14:paraId="531EBC1B" w14:textId="77777777" w:rsidR="00653524" w:rsidRDefault="00653524" w:rsidP="00927656">
                            <w:pPr>
                              <w:pStyle w:val="TableStyle2"/>
                              <w:rPr>
                                <w:rFonts w:eastAsia="Arial Unicode MS" w:hAnsi="Arial Unicode MS" w:cs="Arial Unicode MS"/>
                              </w:rPr>
                            </w:pPr>
                            <w:r w:rsidRPr="007F0674">
                              <w:rPr>
                                <w:rFonts w:eastAsia="Arial Unicode MS" w:hAnsi="Arial Unicode MS" w:cs="Arial Unicode MS"/>
                              </w:rPr>
                              <w:t>4. Inquiry General Prescriptions [DDCGpMaster_IO]</w:t>
                            </w:r>
                          </w:p>
                          <w:p w14:paraId="5D23359E" w14:textId="77777777" w:rsidR="00653524" w:rsidRPr="00410008" w:rsidRDefault="00653524" w:rsidP="00927656">
                            <w:pPr>
                              <w:pStyle w:val="TableStyle2"/>
                              <w:rPr>
                                <w:rFonts w:eastAsia="Arial Unicode MS" w:hAnsi="Arial Unicode MS" w:cs="Arial Unicode MS"/>
                              </w:rPr>
                            </w:pPr>
                            <w:r w:rsidRPr="007F0674">
                              <w:rPr>
                                <w:rFonts w:eastAsia="Arial Unicode MS" w:hAnsi="Arial Unicode MS" w:cs="Arial Unicode MS"/>
                              </w:rPr>
                              <w:t>5. Report General Prescriptions [DDCGpMaster_RO]</w:t>
                            </w:r>
                          </w:p>
                        </w:tc>
                      </w:tr>
                    </w:tbl>
                    <w:p w14:paraId="0F8C026B" w14:textId="77777777" w:rsidR="00653524" w:rsidRDefault="00653524" w:rsidP="00397776">
                      <w:pPr>
                        <w:jc w:val="center"/>
                      </w:pPr>
                    </w:p>
                  </w:txbxContent>
                </v:textbox>
              </v:rect>
            </w:pict>
          </mc:Fallback>
        </mc:AlternateContent>
      </w:r>
      <w:r>
        <w:br w:type="page"/>
      </w:r>
    </w:p>
    <w:p w14:paraId="1D5DD981" w14:textId="77777777" w:rsidR="00EE72B6" w:rsidRDefault="004902CA" w:rsidP="00CC08D5">
      <w:r>
        <w:rPr>
          <w:noProof/>
          <w:lang w:eastAsia="en-US"/>
        </w:rPr>
        <w:lastRenderedPageBreak/>
        <mc:AlternateContent>
          <mc:Choice Requires="wps">
            <w:drawing>
              <wp:anchor distT="0" distB="0" distL="114300" distR="114300" simplePos="0" relativeHeight="251684864" behindDoc="0" locked="0" layoutInCell="1" allowOverlap="1" wp14:anchorId="462877B8" wp14:editId="1985A49D">
                <wp:simplePos x="0" y="0"/>
                <wp:positionH relativeFrom="column">
                  <wp:posOffset>-523929</wp:posOffset>
                </wp:positionH>
                <wp:positionV relativeFrom="paragraph">
                  <wp:posOffset>-229019</wp:posOffset>
                </wp:positionV>
                <wp:extent cx="7096125" cy="3942242"/>
                <wp:effectExtent l="0" t="0" r="15875" b="20320"/>
                <wp:wrapNone/>
                <wp:docPr id="13" name="Rectangle 13"/>
                <wp:cNvGraphicFramePr/>
                <a:graphic xmlns:a="http://schemas.openxmlformats.org/drawingml/2006/main">
                  <a:graphicData uri="http://schemas.microsoft.com/office/word/2010/wordprocessingShape">
                    <wps:wsp>
                      <wps:cNvSpPr/>
                      <wps:spPr>
                        <a:xfrm>
                          <a:off x="0" y="0"/>
                          <a:ext cx="7096125" cy="3942242"/>
                        </a:xfrm>
                        <a:prstGeom prst="rect">
                          <a:avLst/>
                        </a:prstGeom>
                      </wps:spPr>
                      <wps:style>
                        <a:lnRef idx="2">
                          <a:schemeClr val="dk1"/>
                        </a:lnRef>
                        <a:fillRef idx="1">
                          <a:schemeClr val="lt1"/>
                        </a:fillRef>
                        <a:effectRef idx="0">
                          <a:schemeClr val="dk1"/>
                        </a:effectRef>
                        <a:fontRef idx="minor">
                          <a:schemeClr val="dk1"/>
                        </a:fontRef>
                      </wps:style>
                      <wps:txbx>
                        <w:txbxContent>
                          <w:tbl>
                            <w:tblPr>
                              <w:tblW w:w="1088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887"/>
                            </w:tblGrid>
                            <w:tr w:rsidR="00653524" w14:paraId="5166ADBA" w14:textId="77777777" w:rsidTr="00AC0998">
                              <w:trPr>
                                <w:trHeight w:val="422"/>
                              </w:trPr>
                              <w:tc>
                                <w:tcPr>
                                  <w:tcW w:w="1088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1637C7" w14:textId="77777777" w:rsidR="00653524" w:rsidRDefault="00653524" w:rsidP="00927656">
                                  <w:pPr>
                                    <w:pStyle w:val="TableStyle2"/>
                                  </w:pPr>
                                  <w:r w:rsidRPr="0061710E">
                                    <w:rPr>
                                      <w:rFonts w:eastAsia="Arial Unicode MS" w:hAnsi="Arial Unicode MS" w:cs="Arial Unicode MS"/>
                                    </w:rPr>
                                    <w:t>E09: Diagnosis Summary [DDCDsmmryMaster_BR]</w:t>
                                  </w:r>
                                </w:p>
                              </w:tc>
                            </w:tr>
                            <w:tr w:rsidR="00653524" w14:paraId="7F49633E" w14:textId="77777777" w:rsidTr="00AC0998">
                              <w:trPr>
                                <w:trHeight w:val="982"/>
                              </w:trPr>
                              <w:tc>
                                <w:tcPr>
                                  <w:tcW w:w="1088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2389A4" w14:textId="77777777" w:rsidR="00653524" w:rsidRDefault="00653524" w:rsidP="00927656">
                                  <w:pPr>
                                    <w:pStyle w:val="TableStyle2"/>
                                  </w:pPr>
                                  <w:r w:rsidRPr="0061710E">
                                    <w:t>Attributes:</w:t>
                                  </w:r>
                                </w:p>
                                <w:p w14:paraId="4D6446F2" w14:textId="77777777" w:rsidR="00653524" w:rsidRDefault="00653524" w:rsidP="00927656">
                                  <w:pPr>
                                    <w:pStyle w:val="TableStyle2"/>
                                  </w:pPr>
                                  <w:r w:rsidRPr="0061710E">
                                    <w:t>1. Diagnosis Reference Number (DgRef) [PK] [N12]</w:t>
                                  </w:r>
                                </w:p>
                                <w:p w14:paraId="1B02A12F" w14:textId="77777777" w:rsidR="00653524" w:rsidRDefault="00653524" w:rsidP="00927656">
                                  <w:pPr>
                                    <w:pStyle w:val="TableStyle2"/>
                                  </w:pPr>
                                  <w:r w:rsidRPr="0061710E">
                                    <w:t>2. Diagnosis Date (DgDate) [Date 10]</w:t>
                                  </w:r>
                                </w:p>
                                <w:p w14:paraId="4EEE57CC" w14:textId="77777777" w:rsidR="00653524" w:rsidRDefault="00653524" w:rsidP="00927656">
                                  <w:pPr>
                                    <w:pStyle w:val="TableStyle2"/>
                                  </w:pPr>
                                  <w:r w:rsidRPr="0061710E">
                                    <w:t>3. Diagnosis Patron Code (DgPCode) (References E07) [VarChar 8]</w:t>
                                  </w:r>
                                </w:p>
                                <w:p w14:paraId="28AB1124" w14:textId="77777777" w:rsidR="00653524" w:rsidRDefault="00653524" w:rsidP="00927656">
                                  <w:pPr>
                                    <w:pStyle w:val="TableStyle2"/>
                                  </w:pPr>
                                  <w:r w:rsidRPr="0061710E">
                                    <w:t>4. Diagnosed Disease Code 1 (DgDCode1) (References E02) [VarChar 7]</w:t>
                                  </w:r>
                                </w:p>
                                <w:p w14:paraId="45BD585C" w14:textId="77777777" w:rsidR="00653524" w:rsidRDefault="00653524" w:rsidP="00927656">
                                  <w:pPr>
                                    <w:pStyle w:val="TableStyle2"/>
                                  </w:pPr>
                                  <w:r w:rsidRPr="0061710E">
                                    <w:t>5. Diagnosed Disease Code 2 (DgDCode2) (References E02) [VarChar 7]</w:t>
                                  </w:r>
                                </w:p>
                                <w:p w14:paraId="0BF3A9CD" w14:textId="77777777" w:rsidR="00653524" w:rsidRDefault="00653524" w:rsidP="00927656">
                                  <w:pPr>
                                    <w:pStyle w:val="TableStyle2"/>
                                  </w:pPr>
                                  <w:r w:rsidRPr="0061710E">
                                    <w:t>6. Diagnosed Disease Code 3 (DgDCode3) (References E02) [VarChar 7]</w:t>
                                  </w:r>
                                </w:p>
                                <w:p w14:paraId="1DC5D1ED" w14:textId="77777777" w:rsidR="00653524" w:rsidRDefault="00653524" w:rsidP="00927656">
                                  <w:pPr>
                                    <w:pStyle w:val="TableStyle2"/>
                                  </w:pPr>
                                  <w:r w:rsidRPr="0061710E">
                                    <w:t>7. Diagnosis Comment (DgComment) [A30]</w:t>
                                  </w:r>
                                </w:p>
                                <w:p w14:paraId="49132A45" w14:textId="77777777" w:rsidR="00653524" w:rsidRDefault="00653524" w:rsidP="00927656">
                                  <w:pPr>
                                    <w:pStyle w:val="TableStyle2"/>
                                  </w:pPr>
                                  <w:r w:rsidRPr="0061710E">
                                    <w:t>8. Diagnosis Physician Code (DgPhyCode) (References E12) [VarChar 8]</w:t>
                                  </w:r>
                                </w:p>
                              </w:tc>
                            </w:tr>
                            <w:tr w:rsidR="00653524" w14:paraId="2E7D0BE0" w14:textId="77777777" w:rsidTr="00AC0998">
                              <w:trPr>
                                <w:trHeight w:val="624"/>
                              </w:trPr>
                              <w:tc>
                                <w:tcPr>
                                  <w:tcW w:w="1088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713AFC" w14:textId="77777777" w:rsidR="00653524" w:rsidRDefault="00653524" w:rsidP="00927656">
                                  <w:pPr>
                                    <w:pStyle w:val="TableStyle2"/>
                                    <w:rPr>
                                      <w:rFonts w:eastAsia="Arial Unicode MS" w:hAnsi="Arial Unicode MS" w:cs="Arial Unicode MS"/>
                                    </w:rPr>
                                  </w:pPr>
                                  <w:r w:rsidRPr="004A5D46">
                                    <w:rPr>
                                      <w:rFonts w:eastAsia="Arial Unicode MS" w:hAnsi="Arial Unicode MS" w:cs="Arial Unicode MS"/>
                                    </w:rPr>
                                    <w:t xml:space="preserve">Comments: </w:t>
                                  </w:r>
                                </w:p>
                                <w:p w14:paraId="3BF099F5" w14:textId="77777777" w:rsidR="00653524" w:rsidRDefault="00653524" w:rsidP="00927656">
                                  <w:pPr>
                                    <w:pStyle w:val="TableStyle2"/>
                                    <w:rPr>
                                      <w:rFonts w:eastAsia="Arial Unicode MS" w:hAnsi="Arial Unicode MS" w:cs="Arial Unicode MS"/>
                                    </w:rPr>
                                  </w:pPr>
                                  <w:r w:rsidRPr="004A5D46">
                                    <w:rPr>
                                      <w:rFonts w:eastAsia="Arial Unicode MS" w:hAnsi="Arial Unicode MS" w:cs="Arial Unicode MS"/>
                                    </w:rPr>
                                    <w:t>1. Stores information on the diagnosis of a patrons disease</w:t>
                                  </w:r>
                                </w:p>
                                <w:p w14:paraId="184F1FA0" w14:textId="77777777" w:rsidR="00653524" w:rsidRPr="0052042A" w:rsidRDefault="00653524" w:rsidP="00927656">
                                  <w:pPr>
                                    <w:pStyle w:val="TableStyle2"/>
                                  </w:pPr>
                                  <w:r w:rsidRPr="004A5D46">
                                    <w:rPr>
                                      <w:rFonts w:eastAsia="Arial Unicode MS" w:hAnsi="Arial Unicode MS" w:cs="Arial Unicode MS"/>
                                    </w:rPr>
                                    <w:t>2. Diagnosis Reference Code consists of a 12 byte numeric code. (NNNNNNNNNNNN)</w:t>
                                  </w:r>
                                </w:p>
                              </w:tc>
                            </w:tr>
                            <w:tr w:rsidR="00653524" w14:paraId="6493B7FD" w14:textId="77777777" w:rsidTr="00AC0998">
                              <w:trPr>
                                <w:trHeight w:val="376"/>
                              </w:trPr>
                              <w:tc>
                                <w:tcPr>
                                  <w:tcW w:w="1088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3D668C" w14:textId="77777777" w:rsidR="00653524" w:rsidRPr="004A5D46" w:rsidRDefault="00653524" w:rsidP="00927656">
                                  <w:pPr>
                                    <w:pStyle w:val="TableStyle2"/>
                                    <w:rPr>
                                      <w:rFonts w:eastAsia="Arial Unicode MS" w:hAnsi="Arial Unicode MS" w:cs="Arial Unicode MS"/>
                                    </w:rPr>
                                  </w:pPr>
                                  <w:r w:rsidRPr="004A5D46">
                                    <w:rPr>
                                      <w:rFonts w:eastAsia="Arial Unicode MS" w:hAnsi="Arial Unicode MS" w:cs="Arial Unicode MS"/>
                                    </w:rPr>
                                    <w:t>Indexes:1. Primary Key: [1, 3, 4, 5, 6, 8](Constraint Name is DDCDsmmryMaster_PK)</w:t>
                                  </w:r>
                                </w:p>
                              </w:tc>
                            </w:tr>
                            <w:tr w:rsidR="00653524" w14:paraId="209FFCEC" w14:textId="77777777" w:rsidTr="00AC0998">
                              <w:trPr>
                                <w:trHeight w:val="624"/>
                              </w:trPr>
                              <w:tc>
                                <w:tcPr>
                                  <w:tcW w:w="1088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06486B" w14:textId="77777777" w:rsidR="00653524" w:rsidRDefault="00653524" w:rsidP="00927656">
                                  <w:pPr>
                                    <w:pStyle w:val="TableStyle2"/>
                                    <w:rPr>
                                      <w:rFonts w:eastAsia="Arial Unicode MS" w:hAnsi="Arial Unicode MS" w:cs="Arial Unicode MS"/>
                                    </w:rPr>
                                  </w:pPr>
                                  <w:r w:rsidRPr="004A5D46">
                                    <w:rPr>
                                      <w:rFonts w:eastAsia="Arial Unicode MS" w:hAnsi="Arial Unicode MS" w:cs="Arial Unicode MS"/>
                                    </w:rPr>
                                    <w:t>Valid Operations:</w:t>
                                  </w:r>
                                </w:p>
                                <w:p w14:paraId="1614ECBE" w14:textId="77777777" w:rsidR="00653524" w:rsidRDefault="00653524" w:rsidP="00927656">
                                  <w:pPr>
                                    <w:pStyle w:val="TableStyle2"/>
                                    <w:rPr>
                                      <w:rFonts w:eastAsia="Arial Unicode MS" w:hAnsi="Arial Unicode MS" w:cs="Arial Unicode MS"/>
                                    </w:rPr>
                                  </w:pPr>
                                  <w:r w:rsidRPr="004A5D46">
                                    <w:rPr>
                                      <w:rFonts w:eastAsia="Arial Unicode MS" w:hAnsi="Arial Unicode MS" w:cs="Arial Unicode MS"/>
                                    </w:rPr>
                                    <w:t>1. Add Diagnosis Summary [DDCDsmmryMaster_AO]</w:t>
                                  </w:r>
                                </w:p>
                                <w:p w14:paraId="3BCAED85" w14:textId="77777777" w:rsidR="00653524" w:rsidRDefault="00653524" w:rsidP="00927656">
                                  <w:pPr>
                                    <w:pStyle w:val="TableStyle2"/>
                                    <w:rPr>
                                      <w:rFonts w:eastAsia="Arial Unicode MS" w:hAnsi="Arial Unicode MS" w:cs="Arial Unicode MS"/>
                                    </w:rPr>
                                  </w:pPr>
                                  <w:r w:rsidRPr="004A5D46">
                                    <w:rPr>
                                      <w:rFonts w:eastAsia="Arial Unicode MS" w:hAnsi="Arial Unicode MS" w:cs="Arial Unicode MS"/>
                                    </w:rPr>
                                    <w:t>2. Delete Diagnosis Summary [DDCDsmmryMaster_ZO]</w:t>
                                  </w:r>
                                </w:p>
                                <w:p w14:paraId="7306DF81" w14:textId="77777777" w:rsidR="00653524" w:rsidRDefault="00653524" w:rsidP="00927656">
                                  <w:pPr>
                                    <w:pStyle w:val="TableStyle2"/>
                                    <w:rPr>
                                      <w:rFonts w:eastAsia="Arial Unicode MS" w:hAnsi="Arial Unicode MS" w:cs="Arial Unicode MS"/>
                                    </w:rPr>
                                  </w:pPr>
                                  <w:r w:rsidRPr="004A5D46">
                                    <w:rPr>
                                      <w:rFonts w:eastAsia="Arial Unicode MS" w:hAnsi="Arial Unicode MS" w:cs="Arial Unicode MS"/>
                                    </w:rPr>
                                    <w:t>3. Modify Diagnosis Summary [DDCDsmmryMaster_MO]</w:t>
                                  </w:r>
                                </w:p>
                                <w:p w14:paraId="69B9500C" w14:textId="77777777" w:rsidR="00653524" w:rsidRDefault="00653524" w:rsidP="00927656">
                                  <w:pPr>
                                    <w:pStyle w:val="TableStyle2"/>
                                    <w:rPr>
                                      <w:rFonts w:eastAsia="Arial Unicode MS" w:hAnsi="Arial Unicode MS" w:cs="Arial Unicode MS"/>
                                    </w:rPr>
                                  </w:pPr>
                                  <w:r w:rsidRPr="004A5D46">
                                    <w:rPr>
                                      <w:rFonts w:eastAsia="Arial Unicode MS" w:hAnsi="Arial Unicode MS" w:cs="Arial Unicode MS"/>
                                    </w:rPr>
                                    <w:t>4. Inquiry Diagnosis Summary [DDCDsmmryMaster_IO]</w:t>
                                  </w:r>
                                </w:p>
                                <w:p w14:paraId="0540C3B0" w14:textId="77777777" w:rsidR="00653524" w:rsidRPr="004A5D46" w:rsidRDefault="00653524" w:rsidP="00927656">
                                  <w:pPr>
                                    <w:pStyle w:val="TableStyle2"/>
                                    <w:rPr>
                                      <w:rFonts w:eastAsia="Arial Unicode MS" w:hAnsi="Arial Unicode MS" w:cs="Arial Unicode MS"/>
                                    </w:rPr>
                                  </w:pPr>
                                  <w:r w:rsidRPr="004A5D46">
                                    <w:rPr>
                                      <w:rFonts w:eastAsia="Arial Unicode MS" w:hAnsi="Arial Unicode MS" w:cs="Arial Unicode MS"/>
                                    </w:rPr>
                                    <w:t>5. Report Diagnosis Summary [DDCDsmmryMaster_RO]</w:t>
                                  </w:r>
                                </w:p>
                              </w:tc>
                            </w:tr>
                          </w:tbl>
                          <w:p w14:paraId="34B6B63D" w14:textId="77777777" w:rsidR="00653524" w:rsidRDefault="00653524" w:rsidP="00AC09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2877B8" id="Rectangle 13" o:spid="_x0000_s1037" style="position:absolute;left:0;text-align:left;margin-left:-41.25pt;margin-top:-18.05pt;width:558.75pt;height:310.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" fillcolor="white [3201]" strokecolor="black [3200]" strokeweight="1pt">
                <v:textbox>
                  <w:txbxContent>
                    <w:tbl>
                      <w:tblPr>
                        <w:tblW w:w="1088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887"/>
                      </w:tblGrid>
                      <w:tr w:rsidR="00653524" w14:paraId="5166ADBA" w14:textId="77777777" w:rsidTr="00AC0998">
                        <w:trPr>
                          <w:trHeight w:val="422"/>
                        </w:trPr>
                        <w:tc>
                          <w:tcPr>
                            <w:tcW w:w="1088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1637C7" w14:textId="77777777" w:rsidR="00653524" w:rsidRDefault="00653524" w:rsidP="00927656">
                            <w:pPr>
                              <w:pStyle w:val="TableStyle2"/>
                            </w:pPr>
                            <w:r w:rsidRPr="0061710E">
                              <w:rPr>
                                <w:rFonts w:eastAsia="Arial Unicode MS" w:hAnsi="Arial Unicode MS" w:cs="Arial Unicode MS"/>
                              </w:rPr>
                              <w:t>E09: Diagnosis Summary [DDCDsmmryMaster_BR]</w:t>
                            </w:r>
                          </w:p>
                        </w:tc>
                      </w:tr>
                      <w:tr w:rsidR="00653524" w14:paraId="7F49633E" w14:textId="77777777" w:rsidTr="00AC0998">
                        <w:trPr>
                          <w:trHeight w:val="982"/>
                        </w:trPr>
                        <w:tc>
                          <w:tcPr>
                            <w:tcW w:w="1088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2389A4" w14:textId="77777777" w:rsidR="00653524" w:rsidRDefault="00653524" w:rsidP="00927656">
                            <w:pPr>
                              <w:pStyle w:val="TableStyle2"/>
                            </w:pPr>
                            <w:r w:rsidRPr="0061710E">
                              <w:t>Attributes:</w:t>
                            </w:r>
                          </w:p>
                          <w:p w14:paraId="4D6446F2" w14:textId="77777777" w:rsidR="00653524" w:rsidRDefault="00653524" w:rsidP="00927656">
                            <w:pPr>
                              <w:pStyle w:val="TableStyle2"/>
                            </w:pPr>
                            <w:r w:rsidRPr="0061710E">
                              <w:t>1. Diagnosis Reference Number (DgRef) [PK] [N12]</w:t>
                            </w:r>
                          </w:p>
                          <w:p w14:paraId="1B02A12F" w14:textId="77777777" w:rsidR="00653524" w:rsidRDefault="00653524" w:rsidP="00927656">
                            <w:pPr>
                              <w:pStyle w:val="TableStyle2"/>
                            </w:pPr>
                            <w:r w:rsidRPr="0061710E">
                              <w:t>2. Diagnosis Date (DgDate) [Date 10]</w:t>
                            </w:r>
                          </w:p>
                          <w:p w14:paraId="4EEE57CC" w14:textId="77777777" w:rsidR="00653524" w:rsidRDefault="00653524" w:rsidP="00927656">
                            <w:pPr>
                              <w:pStyle w:val="TableStyle2"/>
                            </w:pPr>
                            <w:r w:rsidRPr="0061710E">
                              <w:t>3. Diagnosis Patron Code (DgPCode) (References E07) [VarChar 8]</w:t>
                            </w:r>
                          </w:p>
                          <w:p w14:paraId="28AB1124" w14:textId="77777777" w:rsidR="00653524" w:rsidRDefault="00653524" w:rsidP="00927656">
                            <w:pPr>
                              <w:pStyle w:val="TableStyle2"/>
                            </w:pPr>
                            <w:r w:rsidRPr="0061710E">
                              <w:t>4. Diagnosed Disease Code 1 (DgDCode1) (References E02) [VarChar 7]</w:t>
                            </w:r>
                          </w:p>
                          <w:p w14:paraId="45BD585C" w14:textId="77777777" w:rsidR="00653524" w:rsidRDefault="00653524" w:rsidP="00927656">
                            <w:pPr>
                              <w:pStyle w:val="TableStyle2"/>
                            </w:pPr>
                            <w:r w:rsidRPr="0061710E">
                              <w:t>5. Diagnosed Disease Code 2 (DgDCode2) (References E02) [VarChar 7]</w:t>
                            </w:r>
                          </w:p>
                          <w:p w14:paraId="0BF3A9CD" w14:textId="77777777" w:rsidR="00653524" w:rsidRDefault="00653524" w:rsidP="00927656">
                            <w:pPr>
                              <w:pStyle w:val="TableStyle2"/>
                            </w:pPr>
                            <w:r w:rsidRPr="0061710E">
                              <w:t>6. Diagnosed Disease Code 3 (DgDCode3) (References E02) [VarChar 7]</w:t>
                            </w:r>
                          </w:p>
                          <w:p w14:paraId="1DC5D1ED" w14:textId="77777777" w:rsidR="00653524" w:rsidRDefault="00653524" w:rsidP="00927656">
                            <w:pPr>
                              <w:pStyle w:val="TableStyle2"/>
                            </w:pPr>
                            <w:r w:rsidRPr="0061710E">
                              <w:t>7. Diagnosis Comment (DgComment) [A30]</w:t>
                            </w:r>
                          </w:p>
                          <w:p w14:paraId="49132A45" w14:textId="77777777" w:rsidR="00653524" w:rsidRDefault="00653524" w:rsidP="00927656">
                            <w:pPr>
                              <w:pStyle w:val="TableStyle2"/>
                            </w:pPr>
                            <w:r w:rsidRPr="0061710E">
                              <w:t>8. Diagnosis Physician Code (DgPhyCode) (References E12) [VarChar 8]</w:t>
                            </w:r>
                          </w:p>
                        </w:tc>
                      </w:tr>
                      <w:tr w:rsidR="00653524" w14:paraId="2E7D0BE0" w14:textId="77777777" w:rsidTr="00AC0998">
                        <w:trPr>
                          <w:trHeight w:val="624"/>
                        </w:trPr>
                        <w:tc>
                          <w:tcPr>
                            <w:tcW w:w="1088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713AFC" w14:textId="77777777" w:rsidR="00653524" w:rsidRDefault="00653524" w:rsidP="00927656">
                            <w:pPr>
                              <w:pStyle w:val="TableStyle2"/>
                              <w:rPr>
                                <w:rFonts w:eastAsia="Arial Unicode MS" w:hAnsi="Arial Unicode MS" w:cs="Arial Unicode MS"/>
                              </w:rPr>
                            </w:pPr>
                            <w:r w:rsidRPr="004A5D46">
                              <w:rPr>
                                <w:rFonts w:eastAsia="Arial Unicode MS" w:hAnsi="Arial Unicode MS" w:cs="Arial Unicode MS"/>
                              </w:rPr>
                              <w:t xml:space="preserve">Comments: </w:t>
                            </w:r>
                          </w:p>
                          <w:p w14:paraId="3BF099F5" w14:textId="77777777" w:rsidR="00653524" w:rsidRDefault="00653524" w:rsidP="00927656">
                            <w:pPr>
                              <w:pStyle w:val="TableStyle2"/>
                              <w:rPr>
                                <w:rFonts w:eastAsia="Arial Unicode MS" w:hAnsi="Arial Unicode MS" w:cs="Arial Unicode MS"/>
                              </w:rPr>
                            </w:pPr>
                            <w:r w:rsidRPr="004A5D46">
                              <w:rPr>
                                <w:rFonts w:eastAsia="Arial Unicode MS" w:hAnsi="Arial Unicode MS" w:cs="Arial Unicode MS"/>
                              </w:rPr>
                              <w:t>1. Stores information on the diagnosis of a patrons disease</w:t>
                            </w:r>
                          </w:p>
                          <w:p w14:paraId="184F1FA0" w14:textId="77777777" w:rsidR="00653524" w:rsidRPr="0052042A" w:rsidRDefault="00653524" w:rsidP="00927656">
                            <w:pPr>
                              <w:pStyle w:val="TableStyle2"/>
                            </w:pPr>
                            <w:r w:rsidRPr="004A5D46">
                              <w:rPr>
                                <w:rFonts w:eastAsia="Arial Unicode MS" w:hAnsi="Arial Unicode MS" w:cs="Arial Unicode MS"/>
                              </w:rPr>
                              <w:t>2. Diagnosis Reference Code consists of a 12 byte numeric code. (NNNNNNNNNNNN)</w:t>
                            </w:r>
                          </w:p>
                        </w:tc>
                      </w:tr>
                      <w:tr w:rsidR="00653524" w14:paraId="6493B7FD" w14:textId="77777777" w:rsidTr="00AC0998">
                        <w:trPr>
                          <w:trHeight w:val="376"/>
                        </w:trPr>
                        <w:tc>
                          <w:tcPr>
                            <w:tcW w:w="1088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3D668C" w14:textId="77777777" w:rsidR="00653524" w:rsidRPr="004A5D46" w:rsidRDefault="00653524" w:rsidP="00927656">
                            <w:pPr>
                              <w:pStyle w:val="TableStyle2"/>
                              <w:rPr>
                                <w:rFonts w:eastAsia="Arial Unicode MS" w:hAnsi="Arial Unicode MS" w:cs="Arial Unicode MS"/>
                              </w:rPr>
                            </w:pPr>
                            <w:r w:rsidRPr="004A5D46">
                              <w:rPr>
                                <w:rFonts w:eastAsia="Arial Unicode MS" w:hAnsi="Arial Unicode MS" w:cs="Arial Unicode MS"/>
                              </w:rPr>
                              <w:t>Indexes:1. Primary Key: [1, 3, 4, 5, 6, 8](Constraint Name is DDCDsmmryMaster_PK)</w:t>
                            </w:r>
                          </w:p>
                        </w:tc>
                      </w:tr>
                      <w:tr w:rsidR="00653524" w14:paraId="209FFCEC" w14:textId="77777777" w:rsidTr="00AC0998">
                        <w:trPr>
                          <w:trHeight w:val="624"/>
                        </w:trPr>
                        <w:tc>
                          <w:tcPr>
                            <w:tcW w:w="1088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06486B" w14:textId="77777777" w:rsidR="00653524" w:rsidRDefault="00653524" w:rsidP="00927656">
                            <w:pPr>
                              <w:pStyle w:val="TableStyle2"/>
                              <w:rPr>
                                <w:rFonts w:eastAsia="Arial Unicode MS" w:hAnsi="Arial Unicode MS" w:cs="Arial Unicode MS"/>
                              </w:rPr>
                            </w:pPr>
                            <w:r w:rsidRPr="004A5D46">
                              <w:rPr>
                                <w:rFonts w:eastAsia="Arial Unicode MS" w:hAnsi="Arial Unicode MS" w:cs="Arial Unicode MS"/>
                              </w:rPr>
                              <w:t>Valid Operations:</w:t>
                            </w:r>
                          </w:p>
                          <w:p w14:paraId="1614ECBE" w14:textId="77777777" w:rsidR="00653524" w:rsidRDefault="00653524" w:rsidP="00927656">
                            <w:pPr>
                              <w:pStyle w:val="TableStyle2"/>
                              <w:rPr>
                                <w:rFonts w:eastAsia="Arial Unicode MS" w:hAnsi="Arial Unicode MS" w:cs="Arial Unicode MS"/>
                              </w:rPr>
                            </w:pPr>
                            <w:r w:rsidRPr="004A5D46">
                              <w:rPr>
                                <w:rFonts w:eastAsia="Arial Unicode MS" w:hAnsi="Arial Unicode MS" w:cs="Arial Unicode MS"/>
                              </w:rPr>
                              <w:t>1. Add Diagnosis Summary [DDCDsmmryMaster_AO]</w:t>
                            </w:r>
                          </w:p>
                          <w:p w14:paraId="3BCAED85" w14:textId="77777777" w:rsidR="00653524" w:rsidRDefault="00653524" w:rsidP="00927656">
                            <w:pPr>
                              <w:pStyle w:val="TableStyle2"/>
                              <w:rPr>
                                <w:rFonts w:eastAsia="Arial Unicode MS" w:hAnsi="Arial Unicode MS" w:cs="Arial Unicode MS"/>
                              </w:rPr>
                            </w:pPr>
                            <w:r w:rsidRPr="004A5D46">
                              <w:rPr>
                                <w:rFonts w:eastAsia="Arial Unicode MS" w:hAnsi="Arial Unicode MS" w:cs="Arial Unicode MS"/>
                              </w:rPr>
                              <w:t>2. Delete Diagnosis Summary [DDCDsmmryMaster_ZO]</w:t>
                            </w:r>
                          </w:p>
                          <w:p w14:paraId="7306DF81" w14:textId="77777777" w:rsidR="00653524" w:rsidRDefault="00653524" w:rsidP="00927656">
                            <w:pPr>
                              <w:pStyle w:val="TableStyle2"/>
                              <w:rPr>
                                <w:rFonts w:eastAsia="Arial Unicode MS" w:hAnsi="Arial Unicode MS" w:cs="Arial Unicode MS"/>
                              </w:rPr>
                            </w:pPr>
                            <w:r w:rsidRPr="004A5D46">
                              <w:rPr>
                                <w:rFonts w:eastAsia="Arial Unicode MS" w:hAnsi="Arial Unicode MS" w:cs="Arial Unicode MS"/>
                              </w:rPr>
                              <w:t>3. Modify Diagnosis Summary [DDCDsmmryMaster_MO]</w:t>
                            </w:r>
                          </w:p>
                          <w:p w14:paraId="69B9500C" w14:textId="77777777" w:rsidR="00653524" w:rsidRDefault="00653524" w:rsidP="00927656">
                            <w:pPr>
                              <w:pStyle w:val="TableStyle2"/>
                              <w:rPr>
                                <w:rFonts w:eastAsia="Arial Unicode MS" w:hAnsi="Arial Unicode MS" w:cs="Arial Unicode MS"/>
                              </w:rPr>
                            </w:pPr>
                            <w:r w:rsidRPr="004A5D46">
                              <w:rPr>
                                <w:rFonts w:eastAsia="Arial Unicode MS" w:hAnsi="Arial Unicode MS" w:cs="Arial Unicode MS"/>
                              </w:rPr>
                              <w:t>4. Inquiry Diagnosis Summary [DDCDsmmryMaster_IO]</w:t>
                            </w:r>
                          </w:p>
                          <w:p w14:paraId="0540C3B0" w14:textId="77777777" w:rsidR="00653524" w:rsidRPr="004A5D46" w:rsidRDefault="00653524" w:rsidP="00927656">
                            <w:pPr>
                              <w:pStyle w:val="TableStyle2"/>
                              <w:rPr>
                                <w:rFonts w:eastAsia="Arial Unicode MS" w:hAnsi="Arial Unicode MS" w:cs="Arial Unicode MS"/>
                              </w:rPr>
                            </w:pPr>
                            <w:r w:rsidRPr="004A5D46">
                              <w:rPr>
                                <w:rFonts w:eastAsia="Arial Unicode MS" w:hAnsi="Arial Unicode MS" w:cs="Arial Unicode MS"/>
                              </w:rPr>
                              <w:t>5. Report Diagnosis Summary [DDCDsmmryMaster_RO]</w:t>
                            </w:r>
                          </w:p>
                        </w:tc>
                      </w:tr>
                    </w:tbl>
                    <w:p w14:paraId="34B6B63D" w14:textId="77777777" w:rsidR="00653524" w:rsidRDefault="00653524" w:rsidP="00AC0998">
                      <w:pPr>
                        <w:jc w:val="center"/>
                      </w:pPr>
                    </w:p>
                  </w:txbxContent>
                </v:textbox>
              </v:rect>
            </w:pict>
          </mc:Fallback>
        </mc:AlternateContent>
      </w:r>
    </w:p>
    <w:p w14:paraId="346DEC53" w14:textId="77777777" w:rsidR="00EE72B6" w:rsidRDefault="00EE72B6" w:rsidP="00CC08D5"/>
    <w:p w14:paraId="78100A69" w14:textId="77777777" w:rsidR="00EE72B6" w:rsidRDefault="00EE72B6" w:rsidP="00CC08D5"/>
    <w:p w14:paraId="1A6C4B51" w14:textId="77777777" w:rsidR="00EE72B6" w:rsidRDefault="00EE72B6" w:rsidP="00CC08D5"/>
    <w:p w14:paraId="47922EED" w14:textId="77777777" w:rsidR="00EE72B6" w:rsidRDefault="00EE72B6" w:rsidP="00CC08D5"/>
    <w:p w14:paraId="4E1F2565" w14:textId="77777777" w:rsidR="00EE72B6" w:rsidRDefault="00EE72B6" w:rsidP="00CC08D5"/>
    <w:p w14:paraId="1BEA71BB" w14:textId="77777777" w:rsidR="00EE72B6" w:rsidRDefault="00EE72B6" w:rsidP="00CC08D5"/>
    <w:p w14:paraId="0C19C4D7" w14:textId="77777777" w:rsidR="00EE72B6" w:rsidRDefault="00EE72B6" w:rsidP="00CC08D5"/>
    <w:p w14:paraId="53A11E88" w14:textId="77777777" w:rsidR="00EE72B6" w:rsidRDefault="00EE72B6" w:rsidP="00CC08D5"/>
    <w:p w14:paraId="671D2A9C" w14:textId="77777777" w:rsidR="00EE72B6" w:rsidRDefault="00EE72B6" w:rsidP="00CC08D5"/>
    <w:p w14:paraId="64F88F64" w14:textId="77777777" w:rsidR="00EE72B6" w:rsidRDefault="00EE72B6" w:rsidP="00CC08D5"/>
    <w:p w14:paraId="2EA1DEAC" w14:textId="77777777" w:rsidR="00EE72B6" w:rsidRDefault="00EE72B6" w:rsidP="00CC08D5"/>
    <w:p w14:paraId="12E8432E" w14:textId="77777777" w:rsidR="00EE72B6" w:rsidRDefault="00EE72B6" w:rsidP="00CC08D5"/>
    <w:p w14:paraId="7365F541" w14:textId="77777777" w:rsidR="00EE72B6" w:rsidRDefault="00EE72B6" w:rsidP="00CC08D5"/>
    <w:p w14:paraId="297EABA3" w14:textId="77777777" w:rsidR="00397776" w:rsidRDefault="00397776" w:rsidP="00CC08D5"/>
    <w:p w14:paraId="7B8B4AC7" w14:textId="167C6E6C" w:rsidR="00397776" w:rsidRDefault="00397776" w:rsidP="00CC08D5"/>
    <w:p w14:paraId="342B20E0" w14:textId="16F9F495" w:rsidR="00A15B9B" w:rsidRDefault="00A15B9B" w:rsidP="00A15B9B">
      <w:r>
        <w:rPr>
          <w:noProof/>
          <w:lang w:eastAsia="en-US"/>
        </w:rPr>
        <mc:AlternateContent>
          <mc:Choice Requires="wps">
            <w:drawing>
              <wp:anchor distT="0" distB="0" distL="114300" distR="114300" simplePos="0" relativeHeight="251691008" behindDoc="0" locked="0" layoutInCell="1" allowOverlap="1" wp14:anchorId="759912A1" wp14:editId="484CC683">
                <wp:simplePos x="0" y="0"/>
                <wp:positionH relativeFrom="column">
                  <wp:posOffset>-515566</wp:posOffset>
                </wp:positionH>
                <wp:positionV relativeFrom="paragraph">
                  <wp:posOffset>126474</wp:posOffset>
                </wp:positionV>
                <wp:extent cx="7029450" cy="3319672"/>
                <wp:effectExtent l="0" t="0" r="31750" b="33655"/>
                <wp:wrapNone/>
                <wp:docPr id="10" name="Rectangle 10"/>
                <wp:cNvGraphicFramePr/>
                <a:graphic xmlns:a="http://schemas.openxmlformats.org/drawingml/2006/main">
                  <a:graphicData uri="http://schemas.microsoft.com/office/word/2010/wordprocessingShape">
                    <wps:wsp>
                      <wps:cNvSpPr/>
                      <wps:spPr>
                        <a:xfrm>
                          <a:off x="0" y="0"/>
                          <a:ext cx="7029450" cy="3319672"/>
                        </a:xfrm>
                        <a:prstGeom prst="rect">
                          <a:avLst/>
                        </a:prstGeom>
                      </wps:spPr>
                      <wps:style>
                        <a:lnRef idx="2">
                          <a:schemeClr val="dk1"/>
                        </a:lnRef>
                        <a:fillRef idx="1">
                          <a:schemeClr val="lt1"/>
                        </a:fillRef>
                        <a:effectRef idx="0">
                          <a:schemeClr val="dk1"/>
                        </a:effectRef>
                        <a:fontRef idx="minor">
                          <a:schemeClr val="dk1"/>
                        </a:fontRef>
                      </wps:style>
                      <wps:txbx>
                        <w:txbxContent>
                          <w:tbl>
                            <w:tblPr>
                              <w:tblW w:w="107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780"/>
                            </w:tblGrid>
                            <w:tr w:rsidR="00653524" w14:paraId="3889B901" w14:textId="77777777" w:rsidTr="00927656">
                              <w:trPr>
                                <w:trHeight w:val="279"/>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2B5C89" w14:textId="1BD9E941" w:rsidR="00653524" w:rsidRDefault="00653524" w:rsidP="00F0059D">
                                  <w:pPr>
                                    <w:pStyle w:val="TableStyle2"/>
                                  </w:pPr>
                                  <w:r>
                                    <w:rPr>
                                      <w:rFonts w:ascii="Times New Roman" w:eastAsia="Arial Unicode MS" w:hAnsi="Arial Unicode MS" w:cs="Arial Unicode MS"/>
                                      <w:u w:color="000000"/>
                                    </w:rPr>
                                    <w:br w:type="page"/>
                                  </w:r>
                                  <w:r>
                                    <w:br w:type="page"/>
                                  </w:r>
                                  <w:r>
                                    <w:rPr>
                                      <w:rFonts w:eastAsia="Arial Unicode MS" w:hAnsi="Arial Unicode MS" w:cs="Arial Unicode MS"/>
                                    </w:rPr>
                                    <w:t>E10</w:t>
                                  </w:r>
                                  <w:r w:rsidRPr="006F4B6A">
                                    <w:rPr>
                                      <w:rFonts w:eastAsia="Arial Unicode MS" w:hAnsi="Arial Unicode MS" w:cs="Arial Unicode MS"/>
                                    </w:rPr>
                                    <w:t xml:space="preserve">: Diagnosis </w:t>
                                  </w:r>
                                  <w:r>
                                    <w:rPr>
                                      <w:rFonts w:eastAsia="Arial Unicode MS" w:hAnsi="Arial Unicode MS" w:cs="Arial Unicode MS"/>
                                    </w:rPr>
                                    <w:t>Symptoms [DDCDsymptms</w:t>
                                  </w:r>
                                  <w:r w:rsidRPr="006F4B6A">
                                    <w:rPr>
                                      <w:rFonts w:eastAsia="Arial Unicode MS" w:hAnsi="Arial Unicode MS" w:cs="Arial Unicode MS"/>
                                    </w:rPr>
                                    <w:t>Master_BR]</w:t>
                                  </w:r>
                                </w:p>
                              </w:tc>
                            </w:tr>
                            <w:tr w:rsidR="00653524" w14:paraId="015EDBE6" w14:textId="77777777" w:rsidTr="00927656">
                              <w:trPr>
                                <w:trHeight w:val="965"/>
                              </w:trPr>
                              <w:tc>
                                <w:tcPr>
                                  <w:tcW w:w="107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6E8965" w14:textId="2F2694DE" w:rsidR="00653524" w:rsidRDefault="00653524" w:rsidP="006971A8">
                                  <w:pPr>
                                    <w:pStyle w:val="TableStyle2"/>
                                  </w:pPr>
                                  <w:r w:rsidRPr="006F4B6A">
                                    <w:rPr>
                                      <w:u w:color="000000"/>
                                    </w:rPr>
                                    <w:t>Attributes:</w:t>
                                  </w:r>
                                </w:p>
                                <w:p w14:paraId="1C99BFCF" w14:textId="46833088" w:rsidR="00653524" w:rsidRDefault="00653524" w:rsidP="006971A8">
                                  <w:pPr>
                                    <w:pStyle w:val="TableStyle2"/>
                                  </w:pPr>
                                  <w:r>
                                    <w:t>1. Diagnosis Symptom Code (DSympCode) [PK] [N7]</w:t>
                                  </w:r>
                                </w:p>
                                <w:p w14:paraId="5160330D" w14:textId="2A40F586" w:rsidR="00653524" w:rsidRDefault="00653524" w:rsidP="006971A8">
                                  <w:pPr>
                                    <w:pStyle w:val="TableStyle2"/>
                                  </w:pPr>
                                  <w:r>
                                    <w:t>2. Diagnosis Symptom Name (DSympName) [A30]</w:t>
                                  </w:r>
                                </w:p>
                                <w:p w14:paraId="1B9D0E98" w14:textId="4E1598F4" w:rsidR="00653524" w:rsidRPr="00C57F73" w:rsidRDefault="00653524" w:rsidP="006971A8">
                                  <w:pPr>
                                    <w:pStyle w:val="TableStyle2"/>
                                  </w:pPr>
                                  <w:r>
                                    <w:t>3. Diagnosis Symptom Description (DsympDscr) [A30]</w:t>
                                  </w:r>
                                </w:p>
                                <w:p w14:paraId="2E40F0C0" w14:textId="26431F9D" w:rsidR="00653524" w:rsidRDefault="00653524" w:rsidP="00927656">
                                  <w:pPr>
                                    <w:pStyle w:val="TableStyle2"/>
                                    <w:rPr>
                                      <w:u w:color="000000"/>
                                    </w:rPr>
                                  </w:pPr>
                                  <w:r>
                                    <w:rPr>
                                      <w:u w:color="000000"/>
                                    </w:rPr>
                                    <w:t>4</w:t>
                                  </w:r>
                                  <w:r w:rsidRPr="006F4B6A">
                                    <w:rPr>
                                      <w:u w:color="000000"/>
                                    </w:rPr>
                                    <w:t xml:space="preserve">. </w:t>
                                  </w:r>
                                  <w:r>
                                    <w:rPr>
                                      <w:u w:color="000000"/>
                                    </w:rPr>
                                    <w:t>Diseases Code (DSympSCode) (References E03</w:t>
                                  </w:r>
                                  <w:r w:rsidRPr="006F4B6A">
                                    <w:rPr>
                                      <w:u w:color="000000"/>
                                    </w:rPr>
                                    <w:t>) [FK1] [N12]</w:t>
                                  </w:r>
                                </w:p>
                                <w:p w14:paraId="7E1EDF06" w14:textId="3649D074" w:rsidR="00653524" w:rsidRPr="00C57F73" w:rsidRDefault="00653524" w:rsidP="00C57F73">
                                  <w:pPr>
                                    <w:pStyle w:val="TableStyle2"/>
                                  </w:pPr>
                                  <w:r>
                                    <w:t>5. Diagnosis</w:t>
                                  </w:r>
                                  <w:r w:rsidRPr="0061710E">
                                    <w:t xml:space="preserve"> </w:t>
                                  </w:r>
                                  <w:r>
                                    <w:t>Symptom Summary (DgDCode2) (References E09) [VarChar 8</w:t>
                                  </w:r>
                                  <w:r w:rsidRPr="0061710E">
                                    <w:t>]</w:t>
                                  </w:r>
                                </w:p>
                              </w:tc>
                            </w:tr>
                            <w:tr w:rsidR="00653524" w14:paraId="7C45905E" w14:textId="77777777" w:rsidTr="00927656">
                              <w:trPr>
                                <w:trHeight w:val="334"/>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383BBD" w14:textId="77777777" w:rsidR="00653524" w:rsidRDefault="00653524" w:rsidP="00C57F73">
                                  <w:pPr>
                                    <w:pStyle w:val="TableStyle2"/>
                                    <w:rPr>
                                      <w:rFonts w:eastAsia="Arial Unicode MS" w:hAnsi="Arial Unicode MS" w:cs="Arial Unicode MS"/>
                                    </w:rPr>
                                  </w:pPr>
                                  <w:r w:rsidRPr="006F4B6A">
                                    <w:rPr>
                                      <w:rFonts w:eastAsia="Arial Unicode MS" w:hAnsi="Arial Unicode MS" w:cs="Arial Unicode MS"/>
                                    </w:rPr>
                                    <w:t xml:space="preserve">Comments: </w:t>
                                  </w:r>
                                </w:p>
                                <w:p w14:paraId="61906E99" w14:textId="4B5876B6" w:rsidR="00653524" w:rsidRDefault="00653524" w:rsidP="00C57F73">
                                  <w:pPr>
                                    <w:pStyle w:val="TableStyle2"/>
                                    <w:rPr>
                                      <w:rFonts w:eastAsia="Arial Unicode MS" w:hAnsi="Arial Unicode MS" w:cs="Arial Unicode MS"/>
                                    </w:rPr>
                                  </w:pPr>
                                  <w:r w:rsidRPr="006F4B6A">
                                    <w:rPr>
                                      <w:rFonts w:eastAsia="Arial Unicode MS" w:hAnsi="Arial Unicode MS" w:cs="Arial Unicode MS"/>
                                    </w:rPr>
                                    <w:t xml:space="preserve">1. Stores information </w:t>
                                  </w:r>
                                  <w:r>
                                    <w:rPr>
                                      <w:rFonts w:eastAsia="Arial Unicode MS" w:hAnsi="Arial Unicode MS" w:cs="Arial Unicode MS"/>
                                    </w:rPr>
                                    <w:t>on the possible symptoms that are identified during the diagnosis</w:t>
                                  </w:r>
                                </w:p>
                                <w:p w14:paraId="2F26BDA1" w14:textId="0F22C9FE" w:rsidR="00653524" w:rsidRPr="0052042A" w:rsidRDefault="00653524" w:rsidP="00C57F73">
                                  <w:pPr>
                                    <w:pStyle w:val="TableStyle2"/>
                                  </w:pPr>
                                  <w:r>
                                    <w:rPr>
                                      <w:rFonts w:eastAsia="Arial Unicode MS" w:hAnsi="Arial Unicode MS" w:cs="Arial Unicode MS"/>
                                    </w:rPr>
                                    <w:t>2. Diagnosis Symptom Code consists of a 7</w:t>
                                  </w:r>
                                  <w:r w:rsidRPr="004A5D46">
                                    <w:rPr>
                                      <w:rFonts w:eastAsia="Arial Unicode MS" w:hAnsi="Arial Unicode MS" w:cs="Arial Unicode MS"/>
                                    </w:rPr>
                                    <w:t xml:space="preserve"> </w:t>
                                  </w:r>
                                  <w:r>
                                    <w:rPr>
                                      <w:rFonts w:eastAsia="Arial Unicode MS" w:hAnsi="Arial Unicode MS" w:cs="Arial Unicode MS"/>
                                    </w:rPr>
                                    <w:t>byte numeric code. (NNNNNNN</w:t>
                                  </w:r>
                                  <w:r w:rsidRPr="004A5D46">
                                    <w:rPr>
                                      <w:rFonts w:eastAsia="Arial Unicode MS" w:hAnsi="Arial Unicode MS" w:cs="Arial Unicode MS"/>
                                    </w:rPr>
                                    <w:t>)</w:t>
                                  </w:r>
                                </w:p>
                              </w:tc>
                            </w:tr>
                            <w:tr w:rsidR="00653524" w14:paraId="163096F7" w14:textId="77777777" w:rsidTr="00927656">
                              <w:trPr>
                                <w:trHeight w:val="343"/>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C06B69" w14:textId="77777777" w:rsidR="00653524" w:rsidRDefault="00653524" w:rsidP="00927656">
                                  <w:pPr>
                                    <w:pStyle w:val="TableStyle2"/>
                                    <w:rPr>
                                      <w:rFonts w:eastAsia="Arial Unicode MS" w:hAnsi="Arial Unicode MS" w:cs="Arial Unicode MS"/>
                                    </w:rPr>
                                  </w:pPr>
                                  <w:r w:rsidRPr="006F4B6A">
                                    <w:rPr>
                                      <w:rFonts w:eastAsia="Arial Unicode MS" w:hAnsi="Arial Unicode MS" w:cs="Arial Unicode MS"/>
                                    </w:rPr>
                                    <w:t>Indexes:</w:t>
                                  </w:r>
                                </w:p>
                                <w:p w14:paraId="57E563C0" w14:textId="77985BF4" w:rsidR="00653524" w:rsidRPr="006F4B6A" w:rsidRDefault="00653524" w:rsidP="00065759">
                                  <w:pPr>
                                    <w:pStyle w:val="TableStyle2"/>
                                    <w:rPr>
                                      <w:rFonts w:eastAsia="Arial Unicode MS" w:hAnsi="Arial Unicode MS" w:cs="Arial Unicode MS"/>
                                    </w:rPr>
                                  </w:pPr>
                                  <w:r w:rsidRPr="006F4B6A">
                                    <w:rPr>
                                      <w:rFonts w:eastAsia="Arial Unicode MS" w:hAnsi="Arial Unicode MS" w:cs="Arial Unicode MS"/>
                                    </w:rPr>
                                    <w:t xml:space="preserve">1. Primary Key: [1, </w:t>
                                  </w:r>
                                  <w:r>
                                    <w:rPr>
                                      <w:rFonts w:eastAsia="Arial Unicode MS" w:hAnsi="Arial Unicode MS" w:cs="Arial Unicode MS"/>
                                    </w:rPr>
                                    <w:t>2](Constraint Name is DDCDsymptms</w:t>
                                  </w:r>
                                  <w:r w:rsidRPr="006F4B6A">
                                    <w:rPr>
                                      <w:rFonts w:eastAsia="Arial Unicode MS" w:hAnsi="Arial Unicode MS" w:cs="Arial Unicode MS"/>
                                    </w:rPr>
                                    <w:t>tMaster_PK)</w:t>
                                  </w:r>
                                </w:p>
                              </w:tc>
                            </w:tr>
                            <w:tr w:rsidR="00653524" w14:paraId="1C338169" w14:textId="77777777" w:rsidTr="00927656">
                              <w:trPr>
                                <w:trHeight w:val="613"/>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1C4FE1" w14:textId="77777777" w:rsidR="00653524" w:rsidRDefault="00653524" w:rsidP="00927656">
                                  <w:pPr>
                                    <w:pStyle w:val="TableStyle2"/>
                                    <w:rPr>
                                      <w:rFonts w:eastAsia="Arial Unicode MS" w:hAnsi="Arial Unicode MS" w:cs="Arial Unicode MS"/>
                                    </w:rPr>
                                  </w:pPr>
                                  <w:r w:rsidRPr="006F4B6A">
                                    <w:rPr>
                                      <w:rFonts w:eastAsia="Arial Unicode MS" w:hAnsi="Arial Unicode MS" w:cs="Arial Unicode MS"/>
                                    </w:rPr>
                                    <w:t>Valid Operations:</w:t>
                                  </w:r>
                                </w:p>
                                <w:p w14:paraId="163155E3" w14:textId="0D945E86" w:rsidR="00653524" w:rsidRDefault="00653524" w:rsidP="00927656">
                                  <w:pPr>
                                    <w:pStyle w:val="TableStyle2"/>
                                    <w:rPr>
                                      <w:rFonts w:eastAsia="Arial Unicode MS" w:hAnsi="Arial Unicode MS" w:cs="Arial Unicode MS"/>
                                    </w:rPr>
                                  </w:pPr>
                                  <w:r w:rsidRPr="006F4B6A">
                                    <w:rPr>
                                      <w:rFonts w:eastAsia="Arial Unicode MS" w:hAnsi="Arial Unicode MS" w:cs="Arial Unicode MS"/>
                                    </w:rPr>
                                    <w:t xml:space="preserve">1. Add Diagnosis </w:t>
                                  </w:r>
                                  <w:r>
                                    <w:rPr>
                                      <w:rFonts w:eastAsia="Arial Unicode MS" w:hAnsi="Arial Unicode MS" w:cs="Arial Unicode MS"/>
                                    </w:rPr>
                                    <w:t>Symptoms [DDCDsymptms</w:t>
                                  </w:r>
                                  <w:r w:rsidRPr="006F4B6A">
                                    <w:rPr>
                                      <w:rFonts w:eastAsia="Arial Unicode MS" w:hAnsi="Arial Unicode MS" w:cs="Arial Unicode MS"/>
                                    </w:rPr>
                                    <w:t>Master _AO]</w:t>
                                  </w:r>
                                </w:p>
                                <w:p w14:paraId="7DB8B58F" w14:textId="3AC03843" w:rsidR="00653524" w:rsidRDefault="00653524" w:rsidP="00927656">
                                  <w:pPr>
                                    <w:pStyle w:val="TableStyle2"/>
                                    <w:rPr>
                                      <w:rFonts w:eastAsia="Arial Unicode MS" w:hAnsi="Arial Unicode MS" w:cs="Arial Unicode MS"/>
                                    </w:rPr>
                                  </w:pPr>
                                  <w:r w:rsidRPr="006F4B6A">
                                    <w:rPr>
                                      <w:rFonts w:eastAsia="Arial Unicode MS" w:hAnsi="Arial Unicode MS" w:cs="Arial Unicode MS"/>
                                    </w:rPr>
                                    <w:t xml:space="preserve">2. Delete Diagnosis </w:t>
                                  </w:r>
                                  <w:r>
                                    <w:rPr>
                                      <w:rFonts w:eastAsia="Arial Unicode MS" w:hAnsi="Arial Unicode MS" w:cs="Arial Unicode MS"/>
                                    </w:rPr>
                                    <w:t>Symptoms [DDCDsymptms</w:t>
                                  </w:r>
                                  <w:r w:rsidRPr="006F4B6A">
                                    <w:rPr>
                                      <w:rFonts w:eastAsia="Arial Unicode MS" w:hAnsi="Arial Unicode MS" w:cs="Arial Unicode MS"/>
                                    </w:rPr>
                                    <w:t>Master _ZO]</w:t>
                                  </w:r>
                                </w:p>
                                <w:p w14:paraId="321A35D2" w14:textId="28F68EB5" w:rsidR="00653524" w:rsidRDefault="00653524" w:rsidP="00927656">
                                  <w:pPr>
                                    <w:pStyle w:val="TableStyle2"/>
                                    <w:rPr>
                                      <w:rFonts w:eastAsia="Arial Unicode MS" w:hAnsi="Arial Unicode MS" w:cs="Arial Unicode MS"/>
                                    </w:rPr>
                                  </w:pPr>
                                  <w:r w:rsidRPr="006F4B6A">
                                    <w:rPr>
                                      <w:rFonts w:eastAsia="Arial Unicode MS" w:hAnsi="Arial Unicode MS" w:cs="Arial Unicode MS"/>
                                    </w:rPr>
                                    <w:t xml:space="preserve">3. Modify Diagnosis </w:t>
                                  </w:r>
                                  <w:r>
                                    <w:rPr>
                                      <w:rFonts w:eastAsia="Arial Unicode MS" w:hAnsi="Arial Unicode MS" w:cs="Arial Unicode MS"/>
                                    </w:rPr>
                                    <w:t>Symptoms</w:t>
                                  </w:r>
                                  <w:r w:rsidRPr="006F4B6A">
                                    <w:rPr>
                                      <w:rFonts w:eastAsia="Arial Unicode MS" w:hAnsi="Arial Unicode MS" w:cs="Arial Unicode MS"/>
                                    </w:rPr>
                                    <w:t xml:space="preserve"> </w:t>
                                  </w:r>
                                  <w:r>
                                    <w:rPr>
                                      <w:rFonts w:eastAsia="Arial Unicode MS" w:hAnsi="Arial Unicode MS" w:cs="Arial Unicode MS"/>
                                    </w:rPr>
                                    <w:t>[DDCDsymptms</w:t>
                                  </w:r>
                                  <w:r w:rsidRPr="006F4B6A">
                                    <w:rPr>
                                      <w:rFonts w:eastAsia="Arial Unicode MS" w:hAnsi="Arial Unicode MS" w:cs="Arial Unicode MS"/>
                                    </w:rPr>
                                    <w:t>Master _MO]</w:t>
                                  </w:r>
                                </w:p>
                                <w:p w14:paraId="328F9155" w14:textId="4DF6D832" w:rsidR="00653524" w:rsidRDefault="00653524" w:rsidP="00927656">
                                  <w:pPr>
                                    <w:pStyle w:val="TableStyle2"/>
                                    <w:rPr>
                                      <w:rFonts w:eastAsia="Arial Unicode MS" w:hAnsi="Arial Unicode MS" w:cs="Arial Unicode MS"/>
                                    </w:rPr>
                                  </w:pPr>
                                  <w:r w:rsidRPr="006F4B6A">
                                    <w:rPr>
                                      <w:rFonts w:eastAsia="Arial Unicode MS" w:hAnsi="Arial Unicode MS" w:cs="Arial Unicode MS"/>
                                    </w:rPr>
                                    <w:t xml:space="preserve">4. Inquiry Diagnosis </w:t>
                                  </w:r>
                                  <w:r>
                                    <w:rPr>
                                      <w:rFonts w:eastAsia="Arial Unicode MS" w:hAnsi="Arial Unicode MS" w:cs="Arial Unicode MS"/>
                                    </w:rPr>
                                    <w:t>Symptom</w:t>
                                  </w:r>
                                  <w:r w:rsidRPr="006F4B6A">
                                    <w:rPr>
                                      <w:rFonts w:eastAsia="Arial Unicode MS" w:hAnsi="Arial Unicode MS" w:cs="Arial Unicode MS"/>
                                    </w:rPr>
                                    <w:t xml:space="preserve">s </w:t>
                                  </w:r>
                                  <w:r>
                                    <w:rPr>
                                      <w:rFonts w:eastAsia="Arial Unicode MS" w:hAnsi="Arial Unicode MS" w:cs="Arial Unicode MS"/>
                                    </w:rPr>
                                    <w:t>[DDCDsymptms</w:t>
                                  </w:r>
                                  <w:r w:rsidRPr="006F4B6A">
                                    <w:rPr>
                                      <w:rFonts w:eastAsia="Arial Unicode MS" w:hAnsi="Arial Unicode MS" w:cs="Arial Unicode MS"/>
                                    </w:rPr>
                                    <w:t>Master _IO]</w:t>
                                  </w:r>
                                </w:p>
                                <w:p w14:paraId="48C72DC4" w14:textId="74B3B68A" w:rsidR="00653524" w:rsidRPr="006F4B6A" w:rsidRDefault="00653524" w:rsidP="00F0059D">
                                  <w:pPr>
                                    <w:pStyle w:val="TableStyle2"/>
                                    <w:rPr>
                                      <w:rFonts w:eastAsia="Arial Unicode MS" w:hAnsi="Arial Unicode MS" w:cs="Arial Unicode MS"/>
                                    </w:rPr>
                                  </w:pPr>
                                  <w:r>
                                    <w:rPr>
                                      <w:rFonts w:eastAsia="Arial Unicode MS" w:hAnsi="Arial Unicode MS" w:cs="Arial Unicode MS"/>
                                    </w:rPr>
                                    <w:t>5. Report Diagnosis Symptom</w:t>
                                  </w:r>
                                  <w:r w:rsidRPr="006F4B6A">
                                    <w:rPr>
                                      <w:rFonts w:eastAsia="Arial Unicode MS" w:hAnsi="Arial Unicode MS" w:cs="Arial Unicode MS"/>
                                    </w:rPr>
                                    <w:t xml:space="preserve">s </w:t>
                                  </w:r>
                                  <w:r>
                                    <w:rPr>
                                      <w:rFonts w:eastAsia="Arial Unicode MS" w:hAnsi="Arial Unicode MS" w:cs="Arial Unicode MS"/>
                                    </w:rPr>
                                    <w:t>[DDCDsymptms</w:t>
                                  </w:r>
                                  <w:r w:rsidRPr="006F4B6A">
                                    <w:rPr>
                                      <w:rFonts w:eastAsia="Arial Unicode MS" w:hAnsi="Arial Unicode MS" w:cs="Arial Unicode MS"/>
                                    </w:rPr>
                                    <w:t>Master _RO]</w:t>
                                  </w:r>
                                </w:p>
                              </w:tc>
                            </w:tr>
                          </w:tbl>
                          <w:p w14:paraId="7EF85E60" w14:textId="77777777" w:rsidR="00653524" w:rsidRDefault="00653524" w:rsidP="00A15B9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912A1" id="Rectangle 10" o:spid="_x0000_s1038" style="position:absolute;left:0;text-align:left;margin-left:-40.6pt;margin-top:9.95pt;width:553.5pt;height:261.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" fillcolor="white [3201]" strokecolor="black [3200]" strokeweight="1pt">
                <v:textbox>
                  <w:txbxContent>
                    <w:tbl>
                      <w:tblPr>
                        <w:tblW w:w="107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780"/>
                      </w:tblGrid>
                      <w:tr w:rsidR="00653524" w14:paraId="3889B901" w14:textId="77777777" w:rsidTr="00927656">
                        <w:trPr>
                          <w:trHeight w:val="279"/>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2B5C89" w14:textId="1BD9E941" w:rsidR="00653524" w:rsidRDefault="00653524" w:rsidP="00F0059D">
                            <w:pPr>
                              <w:pStyle w:val="TableStyle2"/>
                            </w:pPr>
                            <w:r>
                              <w:rPr>
                                <w:rFonts w:ascii="Times New Roman" w:eastAsia="Arial Unicode MS" w:hAnsi="Arial Unicode MS" w:cs="Arial Unicode MS"/>
                                <w:u w:color="000000"/>
                              </w:rPr>
                              <w:br w:type="page"/>
                            </w:r>
                            <w:r>
                              <w:br w:type="page"/>
                            </w:r>
                            <w:r>
                              <w:rPr>
                                <w:rFonts w:eastAsia="Arial Unicode MS" w:hAnsi="Arial Unicode MS" w:cs="Arial Unicode MS"/>
                              </w:rPr>
                              <w:t>E10</w:t>
                            </w:r>
                            <w:r w:rsidRPr="006F4B6A">
                              <w:rPr>
                                <w:rFonts w:eastAsia="Arial Unicode MS" w:hAnsi="Arial Unicode MS" w:cs="Arial Unicode MS"/>
                              </w:rPr>
                              <w:t xml:space="preserve">: Diagnosis </w:t>
                            </w:r>
                            <w:r>
                              <w:rPr>
                                <w:rFonts w:eastAsia="Arial Unicode MS" w:hAnsi="Arial Unicode MS" w:cs="Arial Unicode MS"/>
                              </w:rPr>
                              <w:t>Symptoms [DDCDsymptms</w:t>
                            </w:r>
                            <w:r w:rsidRPr="006F4B6A">
                              <w:rPr>
                                <w:rFonts w:eastAsia="Arial Unicode MS" w:hAnsi="Arial Unicode MS" w:cs="Arial Unicode MS"/>
                              </w:rPr>
                              <w:t>Master_BR]</w:t>
                            </w:r>
                          </w:p>
                        </w:tc>
                      </w:tr>
                      <w:tr w:rsidR="00653524" w14:paraId="015EDBE6" w14:textId="77777777" w:rsidTr="00927656">
                        <w:trPr>
                          <w:trHeight w:val="965"/>
                        </w:trPr>
                        <w:tc>
                          <w:tcPr>
                            <w:tcW w:w="107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6E8965" w14:textId="2F2694DE" w:rsidR="00653524" w:rsidRDefault="00653524" w:rsidP="006971A8">
                            <w:pPr>
                              <w:pStyle w:val="TableStyle2"/>
                            </w:pPr>
                            <w:r w:rsidRPr="006F4B6A">
                              <w:rPr>
                                <w:u w:color="000000"/>
                              </w:rPr>
                              <w:t>Attributes:</w:t>
                            </w:r>
                          </w:p>
                          <w:p w14:paraId="1C99BFCF" w14:textId="46833088" w:rsidR="00653524" w:rsidRDefault="00653524" w:rsidP="006971A8">
                            <w:pPr>
                              <w:pStyle w:val="TableStyle2"/>
                            </w:pPr>
                            <w:r>
                              <w:t>1. Diagnosis Symptom Code (DSympCode) [PK] [N7]</w:t>
                            </w:r>
                          </w:p>
                          <w:p w14:paraId="5160330D" w14:textId="2A40F586" w:rsidR="00653524" w:rsidRDefault="00653524" w:rsidP="006971A8">
                            <w:pPr>
                              <w:pStyle w:val="TableStyle2"/>
                            </w:pPr>
                            <w:r>
                              <w:t>2. Diagnosis Symptom Name (DSympName) [A30]</w:t>
                            </w:r>
                          </w:p>
                          <w:p w14:paraId="1B9D0E98" w14:textId="4E1598F4" w:rsidR="00653524" w:rsidRPr="00C57F73" w:rsidRDefault="00653524" w:rsidP="006971A8">
                            <w:pPr>
                              <w:pStyle w:val="TableStyle2"/>
                            </w:pPr>
                            <w:r>
                              <w:t>3. Diagnosis Symptom Description (DsympDscr) [A30]</w:t>
                            </w:r>
                          </w:p>
                          <w:p w14:paraId="2E40F0C0" w14:textId="26431F9D" w:rsidR="00653524" w:rsidRDefault="00653524" w:rsidP="00927656">
                            <w:pPr>
                              <w:pStyle w:val="TableStyle2"/>
                              <w:rPr>
                                <w:u w:color="000000"/>
                              </w:rPr>
                            </w:pPr>
                            <w:r>
                              <w:rPr>
                                <w:u w:color="000000"/>
                              </w:rPr>
                              <w:t>4</w:t>
                            </w:r>
                            <w:r w:rsidRPr="006F4B6A">
                              <w:rPr>
                                <w:u w:color="000000"/>
                              </w:rPr>
                              <w:t xml:space="preserve">. </w:t>
                            </w:r>
                            <w:r>
                              <w:rPr>
                                <w:u w:color="000000"/>
                              </w:rPr>
                              <w:t>Diseases Code (DSympSCode) (References E03</w:t>
                            </w:r>
                            <w:r w:rsidRPr="006F4B6A">
                              <w:rPr>
                                <w:u w:color="000000"/>
                              </w:rPr>
                              <w:t>) [FK1] [N12]</w:t>
                            </w:r>
                          </w:p>
                          <w:p w14:paraId="7E1EDF06" w14:textId="3649D074" w:rsidR="00653524" w:rsidRPr="00C57F73" w:rsidRDefault="00653524" w:rsidP="00C57F73">
                            <w:pPr>
                              <w:pStyle w:val="TableStyle2"/>
                            </w:pPr>
                            <w:r>
                              <w:t>5. Diagnosis</w:t>
                            </w:r>
                            <w:r w:rsidRPr="0061710E">
                              <w:t xml:space="preserve"> </w:t>
                            </w:r>
                            <w:r>
                              <w:t>Symptom Summary (DgDCode2) (References E09) [VarChar 8</w:t>
                            </w:r>
                            <w:r w:rsidRPr="0061710E">
                              <w:t>]</w:t>
                            </w:r>
                          </w:p>
                        </w:tc>
                      </w:tr>
                      <w:tr w:rsidR="00653524" w14:paraId="7C45905E" w14:textId="77777777" w:rsidTr="00927656">
                        <w:trPr>
                          <w:trHeight w:val="334"/>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383BBD" w14:textId="77777777" w:rsidR="00653524" w:rsidRDefault="00653524" w:rsidP="00C57F73">
                            <w:pPr>
                              <w:pStyle w:val="TableStyle2"/>
                              <w:rPr>
                                <w:rFonts w:eastAsia="Arial Unicode MS" w:hAnsi="Arial Unicode MS" w:cs="Arial Unicode MS"/>
                              </w:rPr>
                            </w:pPr>
                            <w:r w:rsidRPr="006F4B6A">
                              <w:rPr>
                                <w:rFonts w:eastAsia="Arial Unicode MS" w:hAnsi="Arial Unicode MS" w:cs="Arial Unicode MS"/>
                              </w:rPr>
                              <w:t xml:space="preserve">Comments: </w:t>
                            </w:r>
                          </w:p>
                          <w:p w14:paraId="61906E99" w14:textId="4B5876B6" w:rsidR="00653524" w:rsidRDefault="00653524" w:rsidP="00C57F73">
                            <w:pPr>
                              <w:pStyle w:val="TableStyle2"/>
                              <w:rPr>
                                <w:rFonts w:eastAsia="Arial Unicode MS" w:hAnsi="Arial Unicode MS" w:cs="Arial Unicode MS"/>
                              </w:rPr>
                            </w:pPr>
                            <w:r w:rsidRPr="006F4B6A">
                              <w:rPr>
                                <w:rFonts w:eastAsia="Arial Unicode MS" w:hAnsi="Arial Unicode MS" w:cs="Arial Unicode MS"/>
                              </w:rPr>
                              <w:t xml:space="preserve">1. Stores information </w:t>
                            </w:r>
                            <w:r>
                              <w:rPr>
                                <w:rFonts w:eastAsia="Arial Unicode MS" w:hAnsi="Arial Unicode MS" w:cs="Arial Unicode MS"/>
                              </w:rPr>
                              <w:t>on the possible symptoms that are identified during the diagnosis</w:t>
                            </w:r>
                          </w:p>
                          <w:p w14:paraId="2F26BDA1" w14:textId="0F22C9FE" w:rsidR="00653524" w:rsidRPr="0052042A" w:rsidRDefault="00653524" w:rsidP="00C57F73">
                            <w:pPr>
                              <w:pStyle w:val="TableStyle2"/>
                            </w:pPr>
                            <w:r>
                              <w:rPr>
                                <w:rFonts w:eastAsia="Arial Unicode MS" w:hAnsi="Arial Unicode MS" w:cs="Arial Unicode MS"/>
                              </w:rPr>
                              <w:t>2. Diagnosis Symptom Code consists of a 7</w:t>
                            </w:r>
                            <w:r w:rsidRPr="004A5D46">
                              <w:rPr>
                                <w:rFonts w:eastAsia="Arial Unicode MS" w:hAnsi="Arial Unicode MS" w:cs="Arial Unicode MS"/>
                              </w:rPr>
                              <w:t xml:space="preserve"> </w:t>
                            </w:r>
                            <w:r>
                              <w:rPr>
                                <w:rFonts w:eastAsia="Arial Unicode MS" w:hAnsi="Arial Unicode MS" w:cs="Arial Unicode MS"/>
                              </w:rPr>
                              <w:t>byte numeric code. (NNNNNNN</w:t>
                            </w:r>
                            <w:r w:rsidRPr="004A5D46">
                              <w:rPr>
                                <w:rFonts w:eastAsia="Arial Unicode MS" w:hAnsi="Arial Unicode MS" w:cs="Arial Unicode MS"/>
                              </w:rPr>
                              <w:t>)</w:t>
                            </w:r>
                          </w:p>
                        </w:tc>
                      </w:tr>
                      <w:tr w:rsidR="00653524" w14:paraId="163096F7" w14:textId="77777777" w:rsidTr="00927656">
                        <w:trPr>
                          <w:trHeight w:val="343"/>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C06B69" w14:textId="77777777" w:rsidR="00653524" w:rsidRDefault="00653524" w:rsidP="00927656">
                            <w:pPr>
                              <w:pStyle w:val="TableStyle2"/>
                              <w:rPr>
                                <w:rFonts w:eastAsia="Arial Unicode MS" w:hAnsi="Arial Unicode MS" w:cs="Arial Unicode MS"/>
                              </w:rPr>
                            </w:pPr>
                            <w:r w:rsidRPr="006F4B6A">
                              <w:rPr>
                                <w:rFonts w:eastAsia="Arial Unicode MS" w:hAnsi="Arial Unicode MS" w:cs="Arial Unicode MS"/>
                              </w:rPr>
                              <w:t>Indexes:</w:t>
                            </w:r>
                          </w:p>
                          <w:p w14:paraId="57E563C0" w14:textId="77985BF4" w:rsidR="00653524" w:rsidRPr="006F4B6A" w:rsidRDefault="00653524" w:rsidP="00065759">
                            <w:pPr>
                              <w:pStyle w:val="TableStyle2"/>
                              <w:rPr>
                                <w:rFonts w:eastAsia="Arial Unicode MS" w:hAnsi="Arial Unicode MS" w:cs="Arial Unicode MS"/>
                              </w:rPr>
                            </w:pPr>
                            <w:r w:rsidRPr="006F4B6A">
                              <w:rPr>
                                <w:rFonts w:eastAsia="Arial Unicode MS" w:hAnsi="Arial Unicode MS" w:cs="Arial Unicode MS"/>
                              </w:rPr>
                              <w:t xml:space="preserve">1. Primary Key: [1, </w:t>
                            </w:r>
                            <w:r>
                              <w:rPr>
                                <w:rFonts w:eastAsia="Arial Unicode MS" w:hAnsi="Arial Unicode MS" w:cs="Arial Unicode MS"/>
                              </w:rPr>
                              <w:t>2](Constraint Name is DDCDsymptms</w:t>
                            </w:r>
                            <w:r w:rsidRPr="006F4B6A">
                              <w:rPr>
                                <w:rFonts w:eastAsia="Arial Unicode MS" w:hAnsi="Arial Unicode MS" w:cs="Arial Unicode MS"/>
                              </w:rPr>
                              <w:t>tMaster_PK)</w:t>
                            </w:r>
                          </w:p>
                        </w:tc>
                      </w:tr>
                      <w:tr w:rsidR="00653524" w14:paraId="1C338169" w14:textId="77777777" w:rsidTr="00927656">
                        <w:trPr>
                          <w:trHeight w:val="613"/>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1C4FE1" w14:textId="77777777" w:rsidR="00653524" w:rsidRDefault="00653524" w:rsidP="00927656">
                            <w:pPr>
                              <w:pStyle w:val="TableStyle2"/>
                              <w:rPr>
                                <w:rFonts w:eastAsia="Arial Unicode MS" w:hAnsi="Arial Unicode MS" w:cs="Arial Unicode MS"/>
                              </w:rPr>
                            </w:pPr>
                            <w:r w:rsidRPr="006F4B6A">
                              <w:rPr>
                                <w:rFonts w:eastAsia="Arial Unicode MS" w:hAnsi="Arial Unicode MS" w:cs="Arial Unicode MS"/>
                              </w:rPr>
                              <w:t>Valid Operations:</w:t>
                            </w:r>
                          </w:p>
                          <w:p w14:paraId="163155E3" w14:textId="0D945E86" w:rsidR="00653524" w:rsidRDefault="00653524" w:rsidP="00927656">
                            <w:pPr>
                              <w:pStyle w:val="TableStyle2"/>
                              <w:rPr>
                                <w:rFonts w:eastAsia="Arial Unicode MS" w:hAnsi="Arial Unicode MS" w:cs="Arial Unicode MS"/>
                              </w:rPr>
                            </w:pPr>
                            <w:r w:rsidRPr="006F4B6A">
                              <w:rPr>
                                <w:rFonts w:eastAsia="Arial Unicode MS" w:hAnsi="Arial Unicode MS" w:cs="Arial Unicode MS"/>
                              </w:rPr>
                              <w:t xml:space="preserve">1. Add Diagnosis </w:t>
                            </w:r>
                            <w:r>
                              <w:rPr>
                                <w:rFonts w:eastAsia="Arial Unicode MS" w:hAnsi="Arial Unicode MS" w:cs="Arial Unicode MS"/>
                              </w:rPr>
                              <w:t>Symptoms [DDCDsymptms</w:t>
                            </w:r>
                            <w:r w:rsidRPr="006F4B6A">
                              <w:rPr>
                                <w:rFonts w:eastAsia="Arial Unicode MS" w:hAnsi="Arial Unicode MS" w:cs="Arial Unicode MS"/>
                              </w:rPr>
                              <w:t>Master _AO]</w:t>
                            </w:r>
                          </w:p>
                          <w:p w14:paraId="7DB8B58F" w14:textId="3AC03843" w:rsidR="00653524" w:rsidRDefault="00653524" w:rsidP="00927656">
                            <w:pPr>
                              <w:pStyle w:val="TableStyle2"/>
                              <w:rPr>
                                <w:rFonts w:eastAsia="Arial Unicode MS" w:hAnsi="Arial Unicode MS" w:cs="Arial Unicode MS"/>
                              </w:rPr>
                            </w:pPr>
                            <w:r w:rsidRPr="006F4B6A">
                              <w:rPr>
                                <w:rFonts w:eastAsia="Arial Unicode MS" w:hAnsi="Arial Unicode MS" w:cs="Arial Unicode MS"/>
                              </w:rPr>
                              <w:t xml:space="preserve">2. Delete Diagnosis </w:t>
                            </w:r>
                            <w:r>
                              <w:rPr>
                                <w:rFonts w:eastAsia="Arial Unicode MS" w:hAnsi="Arial Unicode MS" w:cs="Arial Unicode MS"/>
                              </w:rPr>
                              <w:t>Symptoms [DDCDsymptms</w:t>
                            </w:r>
                            <w:r w:rsidRPr="006F4B6A">
                              <w:rPr>
                                <w:rFonts w:eastAsia="Arial Unicode MS" w:hAnsi="Arial Unicode MS" w:cs="Arial Unicode MS"/>
                              </w:rPr>
                              <w:t>Master _ZO]</w:t>
                            </w:r>
                          </w:p>
                          <w:p w14:paraId="321A35D2" w14:textId="28F68EB5" w:rsidR="00653524" w:rsidRDefault="00653524" w:rsidP="00927656">
                            <w:pPr>
                              <w:pStyle w:val="TableStyle2"/>
                              <w:rPr>
                                <w:rFonts w:eastAsia="Arial Unicode MS" w:hAnsi="Arial Unicode MS" w:cs="Arial Unicode MS"/>
                              </w:rPr>
                            </w:pPr>
                            <w:r w:rsidRPr="006F4B6A">
                              <w:rPr>
                                <w:rFonts w:eastAsia="Arial Unicode MS" w:hAnsi="Arial Unicode MS" w:cs="Arial Unicode MS"/>
                              </w:rPr>
                              <w:t xml:space="preserve">3. Modify Diagnosis </w:t>
                            </w:r>
                            <w:r>
                              <w:rPr>
                                <w:rFonts w:eastAsia="Arial Unicode MS" w:hAnsi="Arial Unicode MS" w:cs="Arial Unicode MS"/>
                              </w:rPr>
                              <w:t>Symptoms</w:t>
                            </w:r>
                            <w:r w:rsidRPr="006F4B6A">
                              <w:rPr>
                                <w:rFonts w:eastAsia="Arial Unicode MS" w:hAnsi="Arial Unicode MS" w:cs="Arial Unicode MS"/>
                              </w:rPr>
                              <w:t xml:space="preserve"> </w:t>
                            </w:r>
                            <w:r>
                              <w:rPr>
                                <w:rFonts w:eastAsia="Arial Unicode MS" w:hAnsi="Arial Unicode MS" w:cs="Arial Unicode MS"/>
                              </w:rPr>
                              <w:t>[DDCDsymptms</w:t>
                            </w:r>
                            <w:r w:rsidRPr="006F4B6A">
                              <w:rPr>
                                <w:rFonts w:eastAsia="Arial Unicode MS" w:hAnsi="Arial Unicode MS" w:cs="Arial Unicode MS"/>
                              </w:rPr>
                              <w:t>Master _MO]</w:t>
                            </w:r>
                          </w:p>
                          <w:p w14:paraId="328F9155" w14:textId="4DF6D832" w:rsidR="00653524" w:rsidRDefault="00653524" w:rsidP="00927656">
                            <w:pPr>
                              <w:pStyle w:val="TableStyle2"/>
                              <w:rPr>
                                <w:rFonts w:eastAsia="Arial Unicode MS" w:hAnsi="Arial Unicode MS" w:cs="Arial Unicode MS"/>
                              </w:rPr>
                            </w:pPr>
                            <w:r w:rsidRPr="006F4B6A">
                              <w:rPr>
                                <w:rFonts w:eastAsia="Arial Unicode MS" w:hAnsi="Arial Unicode MS" w:cs="Arial Unicode MS"/>
                              </w:rPr>
                              <w:t xml:space="preserve">4. Inquiry Diagnosis </w:t>
                            </w:r>
                            <w:r>
                              <w:rPr>
                                <w:rFonts w:eastAsia="Arial Unicode MS" w:hAnsi="Arial Unicode MS" w:cs="Arial Unicode MS"/>
                              </w:rPr>
                              <w:t>Symptom</w:t>
                            </w:r>
                            <w:r w:rsidRPr="006F4B6A">
                              <w:rPr>
                                <w:rFonts w:eastAsia="Arial Unicode MS" w:hAnsi="Arial Unicode MS" w:cs="Arial Unicode MS"/>
                              </w:rPr>
                              <w:t xml:space="preserve">s </w:t>
                            </w:r>
                            <w:r>
                              <w:rPr>
                                <w:rFonts w:eastAsia="Arial Unicode MS" w:hAnsi="Arial Unicode MS" w:cs="Arial Unicode MS"/>
                              </w:rPr>
                              <w:t>[DDCDsymptms</w:t>
                            </w:r>
                            <w:r w:rsidRPr="006F4B6A">
                              <w:rPr>
                                <w:rFonts w:eastAsia="Arial Unicode MS" w:hAnsi="Arial Unicode MS" w:cs="Arial Unicode MS"/>
                              </w:rPr>
                              <w:t>Master _IO]</w:t>
                            </w:r>
                          </w:p>
                          <w:p w14:paraId="48C72DC4" w14:textId="74B3B68A" w:rsidR="00653524" w:rsidRPr="006F4B6A" w:rsidRDefault="00653524" w:rsidP="00F0059D">
                            <w:pPr>
                              <w:pStyle w:val="TableStyle2"/>
                              <w:rPr>
                                <w:rFonts w:eastAsia="Arial Unicode MS" w:hAnsi="Arial Unicode MS" w:cs="Arial Unicode MS"/>
                              </w:rPr>
                            </w:pPr>
                            <w:r>
                              <w:rPr>
                                <w:rFonts w:eastAsia="Arial Unicode MS" w:hAnsi="Arial Unicode MS" w:cs="Arial Unicode MS"/>
                              </w:rPr>
                              <w:t>5. Report Diagnosis Symptom</w:t>
                            </w:r>
                            <w:r w:rsidRPr="006F4B6A">
                              <w:rPr>
                                <w:rFonts w:eastAsia="Arial Unicode MS" w:hAnsi="Arial Unicode MS" w:cs="Arial Unicode MS"/>
                              </w:rPr>
                              <w:t xml:space="preserve">s </w:t>
                            </w:r>
                            <w:r>
                              <w:rPr>
                                <w:rFonts w:eastAsia="Arial Unicode MS" w:hAnsi="Arial Unicode MS" w:cs="Arial Unicode MS"/>
                              </w:rPr>
                              <w:t>[DDCDsymptms</w:t>
                            </w:r>
                            <w:r w:rsidRPr="006F4B6A">
                              <w:rPr>
                                <w:rFonts w:eastAsia="Arial Unicode MS" w:hAnsi="Arial Unicode MS" w:cs="Arial Unicode MS"/>
                              </w:rPr>
                              <w:t>Master _RO]</w:t>
                            </w:r>
                          </w:p>
                        </w:tc>
                      </w:tr>
                    </w:tbl>
                    <w:p w14:paraId="7EF85E60" w14:textId="77777777" w:rsidR="00653524" w:rsidRDefault="00653524" w:rsidP="00A15B9B">
                      <w:pPr>
                        <w:jc w:val="center"/>
                      </w:pPr>
                    </w:p>
                  </w:txbxContent>
                </v:textbox>
              </v:rect>
            </w:pict>
          </mc:Fallback>
        </mc:AlternateContent>
      </w:r>
    </w:p>
    <w:p w14:paraId="29C0A7D6" w14:textId="0446460C" w:rsidR="00397776" w:rsidRDefault="00397776" w:rsidP="00CC08D5"/>
    <w:p w14:paraId="5EF373D0" w14:textId="77777777" w:rsidR="00065759" w:rsidRDefault="00065759">
      <w:pPr>
        <w:spacing w:before="0" w:after="240" w:line="252" w:lineRule="auto"/>
        <w:ind w:left="0" w:right="0"/>
      </w:pPr>
      <w:r>
        <w:br w:type="page"/>
      </w:r>
    </w:p>
    <w:p w14:paraId="3CAEDFCF" w14:textId="77777777" w:rsidR="00397776" w:rsidRDefault="00065759" w:rsidP="00CC08D5">
      <w:r>
        <w:rPr>
          <w:noProof/>
          <w:lang w:eastAsia="en-US"/>
        </w:rPr>
        <w:lastRenderedPageBreak/>
        <mc:AlternateContent>
          <mc:Choice Requires="wps">
            <w:drawing>
              <wp:anchor distT="0" distB="0" distL="114300" distR="114300" simplePos="0" relativeHeight="251686912" behindDoc="0" locked="0" layoutInCell="1" allowOverlap="1" wp14:anchorId="3708DB8D" wp14:editId="69DB72C2">
                <wp:simplePos x="0" y="0"/>
                <wp:positionH relativeFrom="column">
                  <wp:posOffset>-519484</wp:posOffset>
                </wp:positionH>
                <wp:positionV relativeFrom="paragraph">
                  <wp:posOffset>-113841</wp:posOffset>
                </wp:positionV>
                <wp:extent cx="7029450" cy="2971908"/>
                <wp:effectExtent l="0" t="0" r="31750" b="25400"/>
                <wp:wrapNone/>
                <wp:docPr id="4" name="Rectangle 4"/>
                <wp:cNvGraphicFramePr/>
                <a:graphic xmlns:a="http://schemas.openxmlformats.org/drawingml/2006/main">
                  <a:graphicData uri="http://schemas.microsoft.com/office/word/2010/wordprocessingShape">
                    <wps:wsp>
                      <wps:cNvSpPr/>
                      <wps:spPr>
                        <a:xfrm>
                          <a:off x="0" y="0"/>
                          <a:ext cx="7029450" cy="2971908"/>
                        </a:xfrm>
                        <a:prstGeom prst="rect">
                          <a:avLst/>
                        </a:prstGeom>
                      </wps:spPr>
                      <wps:style>
                        <a:lnRef idx="2">
                          <a:schemeClr val="dk1"/>
                        </a:lnRef>
                        <a:fillRef idx="1">
                          <a:schemeClr val="lt1"/>
                        </a:fillRef>
                        <a:effectRef idx="0">
                          <a:schemeClr val="dk1"/>
                        </a:effectRef>
                        <a:fontRef idx="minor">
                          <a:schemeClr val="dk1"/>
                        </a:fontRef>
                      </wps:style>
                      <wps:txbx>
                        <w:txbxContent>
                          <w:tbl>
                            <w:tblPr>
                              <w:tblW w:w="107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780"/>
                            </w:tblGrid>
                            <w:tr w:rsidR="00653524" w14:paraId="71A32160" w14:textId="77777777" w:rsidTr="00927656">
                              <w:trPr>
                                <w:trHeight w:val="279"/>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6F01C1" w14:textId="77777777" w:rsidR="00653524" w:rsidRDefault="00653524" w:rsidP="00927656">
                                  <w:pPr>
                                    <w:pStyle w:val="TableStyle2"/>
                                  </w:pPr>
                                  <w:r>
                                    <w:rPr>
                                      <w:rFonts w:ascii="Times New Roman" w:eastAsia="Arial Unicode MS" w:hAnsi="Arial Unicode MS" w:cs="Arial Unicode MS"/>
                                      <w:u w:color="000000"/>
                                    </w:rPr>
                                    <w:br w:type="page"/>
                                  </w:r>
                                  <w:r>
                                    <w:br w:type="page"/>
                                  </w:r>
                                  <w:r>
                                    <w:rPr>
                                      <w:rFonts w:eastAsia="Arial Unicode MS" w:hAnsi="Arial Unicode MS" w:cs="Arial Unicode MS"/>
                                    </w:rPr>
                                    <w:t>E11</w:t>
                                  </w:r>
                                  <w:r w:rsidRPr="006F4B6A">
                                    <w:rPr>
                                      <w:rFonts w:eastAsia="Arial Unicode MS" w:hAnsi="Arial Unicode MS" w:cs="Arial Unicode MS"/>
                                    </w:rPr>
                                    <w:t>: Diagnosis Prescriptions [DDCDprscrptMaster_BR]</w:t>
                                  </w:r>
                                </w:p>
                              </w:tc>
                            </w:tr>
                            <w:tr w:rsidR="00653524" w14:paraId="57DBA612" w14:textId="77777777" w:rsidTr="00927656">
                              <w:trPr>
                                <w:trHeight w:val="965"/>
                              </w:trPr>
                              <w:tc>
                                <w:tcPr>
                                  <w:tcW w:w="107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445F08" w14:textId="77777777" w:rsidR="00653524" w:rsidRDefault="00653524" w:rsidP="00927656">
                                  <w:pPr>
                                    <w:pStyle w:val="TableStyle2"/>
                                    <w:rPr>
                                      <w:u w:color="000000"/>
                                    </w:rPr>
                                  </w:pPr>
                                  <w:r w:rsidRPr="006F4B6A">
                                    <w:rPr>
                                      <w:u w:color="000000"/>
                                    </w:rPr>
                                    <w:t>Attributes:</w:t>
                                  </w:r>
                                </w:p>
                                <w:p w14:paraId="4BFE72D3" w14:textId="77777777" w:rsidR="00653524" w:rsidRDefault="00653524" w:rsidP="00927656">
                                  <w:pPr>
                                    <w:pStyle w:val="TableStyle2"/>
                                    <w:rPr>
                                      <w:u w:color="000000"/>
                                    </w:rPr>
                                  </w:pPr>
                                  <w:r w:rsidRPr="006F4B6A">
                                    <w:rPr>
                                      <w:u w:color="000000"/>
                                    </w:rPr>
                                    <w:t>1. Diagnosis Reference Number (DP_DgRef) (References E09) [FK1] [N12]</w:t>
                                  </w:r>
                                </w:p>
                                <w:p w14:paraId="7B87D5FA" w14:textId="77777777" w:rsidR="00653524" w:rsidRDefault="00653524" w:rsidP="00927656">
                                  <w:pPr>
                                    <w:pStyle w:val="TableStyle2"/>
                                    <w:rPr>
                                      <w:u w:color="000000"/>
                                    </w:rPr>
                                  </w:pPr>
                                  <w:r w:rsidRPr="006F4B6A">
                                    <w:rPr>
                                      <w:u w:color="000000"/>
                                    </w:rPr>
                                    <w:t>2. Prescription Given (DP_PrCode) (References E08) [FK2] [VarChar 8]</w:t>
                                  </w:r>
                                </w:p>
                                <w:p w14:paraId="2528C30B" w14:textId="77777777" w:rsidR="00653524" w:rsidRDefault="00653524" w:rsidP="00927656">
                                  <w:pPr>
                                    <w:pStyle w:val="TableStyle2"/>
                                    <w:rPr>
                                      <w:u w:color="000000"/>
                                    </w:rPr>
                                  </w:pPr>
                                  <w:r w:rsidRPr="006F4B6A">
                                    <w:rPr>
                                      <w:u w:color="000000"/>
                                    </w:rPr>
                                    <w:t>3. Prescription Instructions (DP_Instruc) [A30]</w:t>
                                  </w:r>
                                </w:p>
                                <w:p w14:paraId="27CF5424" w14:textId="77777777" w:rsidR="00653524" w:rsidRDefault="00653524" w:rsidP="00927656">
                                  <w:pPr>
                                    <w:pStyle w:val="TableStyle2"/>
                                  </w:pPr>
                                  <w:r w:rsidRPr="006F4B6A">
                                    <w:rPr>
                                      <w:u w:color="000000"/>
                                    </w:rPr>
                                    <w:t>4. Prescription Comment (DP_Comment) [A30]</w:t>
                                  </w:r>
                                </w:p>
                              </w:tc>
                            </w:tr>
                            <w:tr w:rsidR="00653524" w14:paraId="3CB7D67B" w14:textId="77777777" w:rsidTr="00927656">
                              <w:trPr>
                                <w:trHeight w:val="334"/>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7ED4D6" w14:textId="77777777" w:rsidR="00653524" w:rsidRPr="0052042A" w:rsidRDefault="00653524" w:rsidP="00927656">
                                  <w:pPr>
                                    <w:pStyle w:val="TableStyle2"/>
                                  </w:pPr>
                                  <w:r w:rsidRPr="006F4B6A">
                                    <w:rPr>
                                      <w:rFonts w:eastAsia="Arial Unicode MS" w:hAnsi="Arial Unicode MS" w:cs="Arial Unicode MS"/>
                                    </w:rPr>
                                    <w:t>Comments: 1. Stores information of issued prescriptions</w:t>
                                  </w:r>
                                </w:p>
                              </w:tc>
                            </w:tr>
                            <w:tr w:rsidR="00653524" w14:paraId="5BE35DBB" w14:textId="77777777" w:rsidTr="00927656">
                              <w:trPr>
                                <w:trHeight w:val="343"/>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AC041F" w14:textId="77777777" w:rsidR="00653524" w:rsidRDefault="00653524" w:rsidP="00927656">
                                  <w:pPr>
                                    <w:pStyle w:val="TableStyle2"/>
                                    <w:rPr>
                                      <w:rFonts w:eastAsia="Arial Unicode MS" w:hAnsi="Arial Unicode MS" w:cs="Arial Unicode MS"/>
                                    </w:rPr>
                                  </w:pPr>
                                  <w:r w:rsidRPr="006F4B6A">
                                    <w:rPr>
                                      <w:rFonts w:eastAsia="Arial Unicode MS" w:hAnsi="Arial Unicode MS" w:cs="Arial Unicode MS"/>
                                    </w:rPr>
                                    <w:t>Indexes:</w:t>
                                  </w:r>
                                </w:p>
                                <w:p w14:paraId="2927187E" w14:textId="77777777" w:rsidR="00653524" w:rsidRPr="006F4B6A" w:rsidRDefault="00653524" w:rsidP="00065759">
                                  <w:pPr>
                                    <w:pStyle w:val="TableStyle2"/>
                                    <w:rPr>
                                      <w:rFonts w:eastAsia="Arial Unicode MS" w:hAnsi="Arial Unicode MS" w:cs="Arial Unicode MS"/>
                                    </w:rPr>
                                  </w:pPr>
                                  <w:r w:rsidRPr="006F4B6A">
                                    <w:rPr>
                                      <w:rFonts w:eastAsia="Arial Unicode MS" w:hAnsi="Arial Unicode MS" w:cs="Arial Unicode MS"/>
                                    </w:rPr>
                                    <w:t>1. Primary Key: [1, 2](Constraint Name is DDCDprscrptMaster_PK)</w:t>
                                  </w:r>
                                </w:p>
                              </w:tc>
                            </w:tr>
                            <w:tr w:rsidR="00653524" w14:paraId="69E4DEBD" w14:textId="77777777" w:rsidTr="00927656">
                              <w:trPr>
                                <w:trHeight w:val="613"/>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8FC578" w14:textId="77777777" w:rsidR="00653524" w:rsidRDefault="00653524" w:rsidP="00927656">
                                  <w:pPr>
                                    <w:pStyle w:val="TableStyle2"/>
                                    <w:rPr>
                                      <w:rFonts w:eastAsia="Arial Unicode MS" w:hAnsi="Arial Unicode MS" w:cs="Arial Unicode MS"/>
                                    </w:rPr>
                                  </w:pPr>
                                  <w:r w:rsidRPr="006F4B6A">
                                    <w:rPr>
                                      <w:rFonts w:eastAsia="Arial Unicode MS" w:hAnsi="Arial Unicode MS" w:cs="Arial Unicode MS"/>
                                    </w:rPr>
                                    <w:t>Valid Operations:</w:t>
                                  </w:r>
                                </w:p>
                                <w:p w14:paraId="72977411" w14:textId="77777777" w:rsidR="00653524" w:rsidRDefault="00653524" w:rsidP="00927656">
                                  <w:pPr>
                                    <w:pStyle w:val="TableStyle2"/>
                                    <w:rPr>
                                      <w:rFonts w:eastAsia="Arial Unicode MS" w:hAnsi="Arial Unicode MS" w:cs="Arial Unicode MS"/>
                                    </w:rPr>
                                  </w:pPr>
                                  <w:r w:rsidRPr="006F4B6A">
                                    <w:rPr>
                                      <w:rFonts w:eastAsia="Arial Unicode MS" w:hAnsi="Arial Unicode MS" w:cs="Arial Unicode MS"/>
                                    </w:rPr>
                                    <w:t>1. Add Diagnosis Prescriptions [DDCDprscrptMaster_AO]</w:t>
                                  </w:r>
                                </w:p>
                                <w:p w14:paraId="374CAA76" w14:textId="77777777" w:rsidR="00653524" w:rsidRDefault="00653524" w:rsidP="00927656">
                                  <w:pPr>
                                    <w:pStyle w:val="TableStyle2"/>
                                    <w:rPr>
                                      <w:rFonts w:eastAsia="Arial Unicode MS" w:hAnsi="Arial Unicode MS" w:cs="Arial Unicode MS"/>
                                    </w:rPr>
                                  </w:pPr>
                                  <w:r w:rsidRPr="006F4B6A">
                                    <w:rPr>
                                      <w:rFonts w:eastAsia="Arial Unicode MS" w:hAnsi="Arial Unicode MS" w:cs="Arial Unicode MS"/>
                                    </w:rPr>
                                    <w:t>2. Delete Diagnosis Prescriptions [DDCDprscrptMaster_ZO]</w:t>
                                  </w:r>
                                </w:p>
                                <w:p w14:paraId="13343521" w14:textId="77777777" w:rsidR="00653524" w:rsidRDefault="00653524" w:rsidP="00927656">
                                  <w:pPr>
                                    <w:pStyle w:val="TableStyle2"/>
                                    <w:rPr>
                                      <w:rFonts w:eastAsia="Arial Unicode MS" w:hAnsi="Arial Unicode MS" w:cs="Arial Unicode MS"/>
                                    </w:rPr>
                                  </w:pPr>
                                  <w:r w:rsidRPr="006F4B6A">
                                    <w:rPr>
                                      <w:rFonts w:eastAsia="Arial Unicode MS" w:hAnsi="Arial Unicode MS" w:cs="Arial Unicode MS"/>
                                    </w:rPr>
                                    <w:t>3. Modify Diagnosis Prescriptions [DDCDprscrptMaster_MO]</w:t>
                                  </w:r>
                                </w:p>
                                <w:p w14:paraId="54E6F8AC" w14:textId="77777777" w:rsidR="00653524" w:rsidRDefault="00653524" w:rsidP="00927656">
                                  <w:pPr>
                                    <w:pStyle w:val="TableStyle2"/>
                                    <w:rPr>
                                      <w:rFonts w:eastAsia="Arial Unicode MS" w:hAnsi="Arial Unicode MS" w:cs="Arial Unicode MS"/>
                                    </w:rPr>
                                  </w:pPr>
                                  <w:r w:rsidRPr="006F4B6A">
                                    <w:rPr>
                                      <w:rFonts w:eastAsia="Arial Unicode MS" w:hAnsi="Arial Unicode MS" w:cs="Arial Unicode MS"/>
                                    </w:rPr>
                                    <w:t>4. Inquiry Diagnosis Prescriptions [DDCDprscrptMaster_IO]</w:t>
                                  </w:r>
                                </w:p>
                                <w:p w14:paraId="3BDEB57A" w14:textId="77777777" w:rsidR="00653524" w:rsidRPr="006F4B6A" w:rsidRDefault="00653524" w:rsidP="00927656">
                                  <w:pPr>
                                    <w:pStyle w:val="TableStyle2"/>
                                    <w:rPr>
                                      <w:rFonts w:eastAsia="Arial Unicode MS" w:hAnsi="Arial Unicode MS" w:cs="Arial Unicode MS"/>
                                    </w:rPr>
                                  </w:pPr>
                                  <w:r w:rsidRPr="006F4B6A">
                                    <w:rPr>
                                      <w:rFonts w:eastAsia="Arial Unicode MS" w:hAnsi="Arial Unicode MS" w:cs="Arial Unicode MS"/>
                                    </w:rPr>
                                    <w:t>5. Report Diagnosis Prescriptions [DDCDprscrptMaster_RO]</w:t>
                                  </w:r>
                                </w:p>
                              </w:tc>
                            </w:tr>
                          </w:tbl>
                          <w:p w14:paraId="0C41D533" w14:textId="77777777" w:rsidR="00653524" w:rsidRDefault="00653524" w:rsidP="00AC09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8DB8D" id="Rectangle 4" o:spid="_x0000_s1039" style="position:absolute;left:0;text-align:left;margin-left:-40.9pt;margin-top:-8.95pt;width:553.5pt;height:23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" fillcolor="white [3201]" strokecolor="black [3200]" strokeweight="1pt">
                <v:textbox>
                  <w:txbxContent>
                    <w:tbl>
                      <w:tblPr>
                        <w:tblW w:w="107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780"/>
                      </w:tblGrid>
                      <w:tr w:rsidR="00653524" w14:paraId="71A32160" w14:textId="77777777" w:rsidTr="00927656">
                        <w:trPr>
                          <w:trHeight w:val="279"/>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6F01C1" w14:textId="77777777" w:rsidR="00653524" w:rsidRDefault="00653524" w:rsidP="00927656">
                            <w:pPr>
                              <w:pStyle w:val="TableStyle2"/>
                            </w:pPr>
                            <w:r>
                              <w:rPr>
                                <w:rFonts w:ascii="Times New Roman" w:eastAsia="Arial Unicode MS" w:hAnsi="Arial Unicode MS" w:cs="Arial Unicode MS"/>
                                <w:u w:color="000000"/>
                              </w:rPr>
                              <w:br w:type="page"/>
                            </w:r>
                            <w:r>
                              <w:br w:type="page"/>
                            </w:r>
                            <w:r>
                              <w:rPr>
                                <w:rFonts w:eastAsia="Arial Unicode MS" w:hAnsi="Arial Unicode MS" w:cs="Arial Unicode MS"/>
                              </w:rPr>
                              <w:t>E11</w:t>
                            </w:r>
                            <w:r w:rsidRPr="006F4B6A">
                              <w:rPr>
                                <w:rFonts w:eastAsia="Arial Unicode MS" w:hAnsi="Arial Unicode MS" w:cs="Arial Unicode MS"/>
                              </w:rPr>
                              <w:t>: Diagnosis Prescriptions [DDCDprscrptMaster_BR]</w:t>
                            </w:r>
                          </w:p>
                        </w:tc>
                      </w:tr>
                      <w:tr w:rsidR="00653524" w14:paraId="57DBA612" w14:textId="77777777" w:rsidTr="00927656">
                        <w:trPr>
                          <w:trHeight w:val="965"/>
                        </w:trPr>
                        <w:tc>
                          <w:tcPr>
                            <w:tcW w:w="107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445F08" w14:textId="77777777" w:rsidR="00653524" w:rsidRDefault="00653524" w:rsidP="00927656">
                            <w:pPr>
                              <w:pStyle w:val="TableStyle2"/>
                              <w:rPr>
                                <w:u w:color="000000"/>
                              </w:rPr>
                            </w:pPr>
                            <w:r w:rsidRPr="006F4B6A">
                              <w:rPr>
                                <w:u w:color="000000"/>
                              </w:rPr>
                              <w:t>Attributes:</w:t>
                            </w:r>
                          </w:p>
                          <w:p w14:paraId="4BFE72D3" w14:textId="77777777" w:rsidR="00653524" w:rsidRDefault="00653524" w:rsidP="00927656">
                            <w:pPr>
                              <w:pStyle w:val="TableStyle2"/>
                              <w:rPr>
                                <w:u w:color="000000"/>
                              </w:rPr>
                            </w:pPr>
                            <w:r w:rsidRPr="006F4B6A">
                              <w:rPr>
                                <w:u w:color="000000"/>
                              </w:rPr>
                              <w:t>1. Diagnosis Reference Number (DP_DgRef) (References E09) [FK1] [N12]</w:t>
                            </w:r>
                          </w:p>
                          <w:p w14:paraId="7B87D5FA" w14:textId="77777777" w:rsidR="00653524" w:rsidRDefault="00653524" w:rsidP="00927656">
                            <w:pPr>
                              <w:pStyle w:val="TableStyle2"/>
                              <w:rPr>
                                <w:u w:color="000000"/>
                              </w:rPr>
                            </w:pPr>
                            <w:r w:rsidRPr="006F4B6A">
                              <w:rPr>
                                <w:u w:color="000000"/>
                              </w:rPr>
                              <w:t>2. Prescription Given (DP_PrCode) (References E08) [FK2] [VarChar 8]</w:t>
                            </w:r>
                          </w:p>
                          <w:p w14:paraId="2528C30B" w14:textId="77777777" w:rsidR="00653524" w:rsidRDefault="00653524" w:rsidP="00927656">
                            <w:pPr>
                              <w:pStyle w:val="TableStyle2"/>
                              <w:rPr>
                                <w:u w:color="000000"/>
                              </w:rPr>
                            </w:pPr>
                            <w:r w:rsidRPr="006F4B6A">
                              <w:rPr>
                                <w:u w:color="000000"/>
                              </w:rPr>
                              <w:t>3. Prescription Instructions (DP_Instruc) [A30]</w:t>
                            </w:r>
                          </w:p>
                          <w:p w14:paraId="27CF5424" w14:textId="77777777" w:rsidR="00653524" w:rsidRDefault="00653524" w:rsidP="00927656">
                            <w:pPr>
                              <w:pStyle w:val="TableStyle2"/>
                            </w:pPr>
                            <w:r w:rsidRPr="006F4B6A">
                              <w:rPr>
                                <w:u w:color="000000"/>
                              </w:rPr>
                              <w:t>4. Prescription Comment (DP_Comment) [A30]</w:t>
                            </w:r>
                          </w:p>
                        </w:tc>
                      </w:tr>
                      <w:tr w:rsidR="00653524" w14:paraId="3CB7D67B" w14:textId="77777777" w:rsidTr="00927656">
                        <w:trPr>
                          <w:trHeight w:val="334"/>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7ED4D6" w14:textId="77777777" w:rsidR="00653524" w:rsidRPr="0052042A" w:rsidRDefault="00653524" w:rsidP="00927656">
                            <w:pPr>
                              <w:pStyle w:val="TableStyle2"/>
                            </w:pPr>
                            <w:r w:rsidRPr="006F4B6A">
                              <w:rPr>
                                <w:rFonts w:eastAsia="Arial Unicode MS" w:hAnsi="Arial Unicode MS" w:cs="Arial Unicode MS"/>
                              </w:rPr>
                              <w:t>Comments: 1. Stores information of issued prescriptions</w:t>
                            </w:r>
                          </w:p>
                        </w:tc>
                      </w:tr>
                      <w:tr w:rsidR="00653524" w14:paraId="5BE35DBB" w14:textId="77777777" w:rsidTr="00927656">
                        <w:trPr>
                          <w:trHeight w:val="343"/>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AC041F" w14:textId="77777777" w:rsidR="00653524" w:rsidRDefault="00653524" w:rsidP="00927656">
                            <w:pPr>
                              <w:pStyle w:val="TableStyle2"/>
                              <w:rPr>
                                <w:rFonts w:eastAsia="Arial Unicode MS" w:hAnsi="Arial Unicode MS" w:cs="Arial Unicode MS"/>
                              </w:rPr>
                            </w:pPr>
                            <w:r w:rsidRPr="006F4B6A">
                              <w:rPr>
                                <w:rFonts w:eastAsia="Arial Unicode MS" w:hAnsi="Arial Unicode MS" w:cs="Arial Unicode MS"/>
                              </w:rPr>
                              <w:t>Indexes:</w:t>
                            </w:r>
                          </w:p>
                          <w:p w14:paraId="2927187E" w14:textId="77777777" w:rsidR="00653524" w:rsidRPr="006F4B6A" w:rsidRDefault="00653524" w:rsidP="00065759">
                            <w:pPr>
                              <w:pStyle w:val="TableStyle2"/>
                              <w:rPr>
                                <w:rFonts w:eastAsia="Arial Unicode MS" w:hAnsi="Arial Unicode MS" w:cs="Arial Unicode MS"/>
                              </w:rPr>
                            </w:pPr>
                            <w:r w:rsidRPr="006F4B6A">
                              <w:rPr>
                                <w:rFonts w:eastAsia="Arial Unicode MS" w:hAnsi="Arial Unicode MS" w:cs="Arial Unicode MS"/>
                              </w:rPr>
                              <w:t>1. Primary Key: [1, 2](Constraint Name is DDCDprscrptMaster_PK)</w:t>
                            </w:r>
                          </w:p>
                        </w:tc>
                      </w:tr>
                      <w:tr w:rsidR="00653524" w14:paraId="69E4DEBD" w14:textId="77777777" w:rsidTr="00927656">
                        <w:trPr>
                          <w:trHeight w:val="613"/>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8FC578" w14:textId="77777777" w:rsidR="00653524" w:rsidRDefault="00653524" w:rsidP="00927656">
                            <w:pPr>
                              <w:pStyle w:val="TableStyle2"/>
                              <w:rPr>
                                <w:rFonts w:eastAsia="Arial Unicode MS" w:hAnsi="Arial Unicode MS" w:cs="Arial Unicode MS"/>
                              </w:rPr>
                            </w:pPr>
                            <w:r w:rsidRPr="006F4B6A">
                              <w:rPr>
                                <w:rFonts w:eastAsia="Arial Unicode MS" w:hAnsi="Arial Unicode MS" w:cs="Arial Unicode MS"/>
                              </w:rPr>
                              <w:t>Valid Operations:</w:t>
                            </w:r>
                          </w:p>
                          <w:p w14:paraId="72977411" w14:textId="77777777" w:rsidR="00653524" w:rsidRDefault="00653524" w:rsidP="00927656">
                            <w:pPr>
                              <w:pStyle w:val="TableStyle2"/>
                              <w:rPr>
                                <w:rFonts w:eastAsia="Arial Unicode MS" w:hAnsi="Arial Unicode MS" w:cs="Arial Unicode MS"/>
                              </w:rPr>
                            </w:pPr>
                            <w:r w:rsidRPr="006F4B6A">
                              <w:rPr>
                                <w:rFonts w:eastAsia="Arial Unicode MS" w:hAnsi="Arial Unicode MS" w:cs="Arial Unicode MS"/>
                              </w:rPr>
                              <w:t>1. Add Diagnosis Prescriptions [DDCDprscrptMaster_AO]</w:t>
                            </w:r>
                          </w:p>
                          <w:p w14:paraId="374CAA76" w14:textId="77777777" w:rsidR="00653524" w:rsidRDefault="00653524" w:rsidP="00927656">
                            <w:pPr>
                              <w:pStyle w:val="TableStyle2"/>
                              <w:rPr>
                                <w:rFonts w:eastAsia="Arial Unicode MS" w:hAnsi="Arial Unicode MS" w:cs="Arial Unicode MS"/>
                              </w:rPr>
                            </w:pPr>
                            <w:r w:rsidRPr="006F4B6A">
                              <w:rPr>
                                <w:rFonts w:eastAsia="Arial Unicode MS" w:hAnsi="Arial Unicode MS" w:cs="Arial Unicode MS"/>
                              </w:rPr>
                              <w:t>2. Delete Diagnosis Prescriptions [DDCDprscrptMaster_ZO]</w:t>
                            </w:r>
                          </w:p>
                          <w:p w14:paraId="13343521" w14:textId="77777777" w:rsidR="00653524" w:rsidRDefault="00653524" w:rsidP="00927656">
                            <w:pPr>
                              <w:pStyle w:val="TableStyle2"/>
                              <w:rPr>
                                <w:rFonts w:eastAsia="Arial Unicode MS" w:hAnsi="Arial Unicode MS" w:cs="Arial Unicode MS"/>
                              </w:rPr>
                            </w:pPr>
                            <w:r w:rsidRPr="006F4B6A">
                              <w:rPr>
                                <w:rFonts w:eastAsia="Arial Unicode MS" w:hAnsi="Arial Unicode MS" w:cs="Arial Unicode MS"/>
                              </w:rPr>
                              <w:t>3. Modify Diagnosis Prescriptions [DDCDprscrptMaster_MO]</w:t>
                            </w:r>
                          </w:p>
                          <w:p w14:paraId="54E6F8AC" w14:textId="77777777" w:rsidR="00653524" w:rsidRDefault="00653524" w:rsidP="00927656">
                            <w:pPr>
                              <w:pStyle w:val="TableStyle2"/>
                              <w:rPr>
                                <w:rFonts w:eastAsia="Arial Unicode MS" w:hAnsi="Arial Unicode MS" w:cs="Arial Unicode MS"/>
                              </w:rPr>
                            </w:pPr>
                            <w:r w:rsidRPr="006F4B6A">
                              <w:rPr>
                                <w:rFonts w:eastAsia="Arial Unicode MS" w:hAnsi="Arial Unicode MS" w:cs="Arial Unicode MS"/>
                              </w:rPr>
                              <w:t>4. Inquiry Diagnosis Prescriptions [DDCDprscrptMaster_IO]</w:t>
                            </w:r>
                          </w:p>
                          <w:p w14:paraId="3BDEB57A" w14:textId="77777777" w:rsidR="00653524" w:rsidRPr="006F4B6A" w:rsidRDefault="00653524" w:rsidP="00927656">
                            <w:pPr>
                              <w:pStyle w:val="TableStyle2"/>
                              <w:rPr>
                                <w:rFonts w:eastAsia="Arial Unicode MS" w:hAnsi="Arial Unicode MS" w:cs="Arial Unicode MS"/>
                              </w:rPr>
                            </w:pPr>
                            <w:r w:rsidRPr="006F4B6A">
                              <w:rPr>
                                <w:rFonts w:eastAsia="Arial Unicode MS" w:hAnsi="Arial Unicode MS" w:cs="Arial Unicode MS"/>
                              </w:rPr>
                              <w:t>5. Report Diagnosis Prescriptions [DDCDprscrptMaster_RO]</w:t>
                            </w:r>
                          </w:p>
                        </w:tc>
                      </w:tr>
                    </w:tbl>
                    <w:p w14:paraId="0C41D533" w14:textId="77777777" w:rsidR="00653524" w:rsidRDefault="00653524" w:rsidP="00AC0998">
                      <w:pPr>
                        <w:jc w:val="center"/>
                      </w:pPr>
                    </w:p>
                  </w:txbxContent>
                </v:textbox>
              </v:rect>
            </w:pict>
          </mc:Fallback>
        </mc:AlternateContent>
      </w:r>
    </w:p>
    <w:p w14:paraId="1BCCDB99" w14:textId="77777777" w:rsidR="00397776" w:rsidRDefault="00397776" w:rsidP="00CC08D5"/>
    <w:p w14:paraId="1D11366E" w14:textId="77777777" w:rsidR="00397776" w:rsidRDefault="00397776" w:rsidP="00CC08D5"/>
    <w:p w14:paraId="3861D621" w14:textId="77777777" w:rsidR="00397776" w:rsidRDefault="00397776" w:rsidP="00CC08D5"/>
    <w:p w14:paraId="1C60845C" w14:textId="77777777" w:rsidR="00397776" w:rsidRDefault="00397776" w:rsidP="00CC08D5"/>
    <w:p w14:paraId="3DC28521" w14:textId="77777777" w:rsidR="00EE72B6" w:rsidRDefault="00EE72B6" w:rsidP="00CC08D5"/>
    <w:p w14:paraId="6A7A164E" w14:textId="77777777" w:rsidR="00EE72B6" w:rsidRDefault="00EE72B6" w:rsidP="00CC08D5"/>
    <w:p w14:paraId="68B6ADF0" w14:textId="77777777" w:rsidR="00EE72B6" w:rsidRDefault="00EE72B6" w:rsidP="00CC08D5"/>
    <w:p w14:paraId="433BB6D7" w14:textId="77777777" w:rsidR="00EE72B6" w:rsidRDefault="00EE72B6" w:rsidP="00CC08D5"/>
    <w:p w14:paraId="64E22A19" w14:textId="77777777" w:rsidR="00EE72B6" w:rsidRDefault="00EE72B6" w:rsidP="00CC08D5"/>
    <w:p w14:paraId="5375F2AC" w14:textId="77777777" w:rsidR="00EE72B6" w:rsidRDefault="00EE72B6" w:rsidP="00CC08D5"/>
    <w:p w14:paraId="6EEB9868" w14:textId="77777777" w:rsidR="00EE72B6" w:rsidRDefault="00EE72B6" w:rsidP="00CC08D5"/>
    <w:p w14:paraId="5F42CB82" w14:textId="77777777" w:rsidR="00EE72B6" w:rsidRDefault="00065759" w:rsidP="00CC08D5">
      <w:r>
        <w:rPr>
          <w:noProof/>
          <w:lang w:eastAsia="en-US"/>
        </w:rPr>
        <mc:AlternateContent>
          <mc:Choice Requires="wps">
            <w:drawing>
              <wp:anchor distT="0" distB="0" distL="114300" distR="114300" simplePos="0" relativeHeight="251688960" behindDoc="0" locked="0" layoutInCell="1" allowOverlap="1" wp14:anchorId="30825DA2" wp14:editId="144EED5D">
                <wp:simplePos x="0" y="0"/>
                <wp:positionH relativeFrom="margin">
                  <wp:posOffset>-515567</wp:posOffset>
                </wp:positionH>
                <wp:positionV relativeFrom="paragraph">
                  <wp:posOffset>198863</wp:posOffset>
                </wp:positionV>
                <wp:extent cx="7082101" cy="4793412"/>
                <wp:effectExtent l="0" t="0" r="30480" b="33020"/>
                <wp:wrapNone/>
                <wp:docPr id="14" name="Rectangle 14"/>
                <wp:cNvGraphicFramePr/>
                <a:graphic xmlns:a="http://schemas.openxmlformats.org/drawingml/2006/main">
                  <a:graphicData uri="http://schemas.microsoft.com/office/word/2010/wordprocessingShape">
                    <wps:wsp>
                      <wps:cNvSpPr/>
                      <wps:spPr>
                        <a:xfrm>
                          <a:off x="0" y="0"/>
                          <a:ext cx="7082101" cy="4793412"/>
                        </a:xfrm>
                        <a:prstGeom prst="rect">
                          <a:avLst/>
                        </a:prstGeom>
                      </wps:spPr>
                      <wps:style>
                        <a:lnRef idx="2">
                          <a:schemeClr val="dk1"/>
                        </a:lnRef>
                        <a:fillRef idx="1">
                          <a:schemeClr val="lt1"/>
                        </a:fillRef>
                        <a:effectRef idx="0">
                          <a:schemeClr val="dk1"/>
                        </a:effectRef>
                        <a:fontRef idx="minor">
                          <a:schemeClr val="dk1"/>
                        </a:fontRef>
                      </wps:style>
                      <wps:txbx>
                        <w:txbxContent>
                          <w:tbl>
                            <w:tblPr>
                              <w:tblW w:w="107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780"/>
                            </w:tblGrid>
                            <w:tr w:rsidR="00653524" w14:paraId="76259F66" w14:textId="77777777" w:rsidTr="00AC0998">
                              <w:trPr>
                                <w:trHeight w:val="455"/>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523771" w14:textId="77777777" w:rsidR="00653524" w:rsidRPr="00AC0998" w:rsidRDefault="00653524" w:rsidP="00927656">
                                  <w:pPr>
                                    <w:pStyle w:val="TableStyle2"/>
                                    <w:rPr>
                                      <w:rFonts w:eastAsia="Arial Unicode MS" w:hAnsi="Arial Unicode MS" w:cs="Arial Unicode MS"/>
                                    </w:rPr>
                                  </w:pPr>
                                  <w:r w:rsidRPr="00225046">
                                    <w:rPr>
                                      <w:rFonts w:eastAsia="Arial Unicode MS" w:hAnsi="Arial Unicode MS" w:cs="Arial Unicode MS"/>
                                    </w:rPr>
                                    <w:t>E12: Physicians [CICPhyMaster_BR]</w:t>
                                  </w:r>
                                </w:p>
                              </w:tc>
                            </w:tr>
                            <w:tr w:rsidR="00653524" w14:paraId="4AB3F37E" w14:textId="77777777" w:rsidTr="00927656">
                              <w:trPr>
                                <w:trHeight w:val="965"/>
                              </w:trPr>
                              <w:tc>
                                <w:tcPr>
                                  <w:tcW w:w="107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60F27C" w14:textId="77777777" w:rsidR="00653524" w:rsidRDefault="00653524" w:rsidP="00927656">
                                  <w:pPr>
                                    <w:pStyle w:val="TableStyle2"/>
                                  </w:pPr>
                                  <w:r w:rsidRPr="00BB26ED">
                                    <w:t>Attributes:</w:t>
                                  </w:r>
                                </w:p>
                                <w:p w14:paraId="4E433E36" w14:textId="77777777" w:rsidR="00653524" w:rsidRDefault="00653524" w:rsidP="00927656">
                                  <w:pPr>
                                    <w:pStyle w:val="TableStyle2"/>
                                  </w:pPr>
                                  <w:r w:rsidRPr="00BB26ED">
                                    <w:t>1. Physician Code (PhyCode) [VarChar 8]</w:t>
                                  </w:r>
                                </w:p>
                                <w:p w14:paraId="04B67C2E" w14:textId="77777777" w:rsidR="00653524" w:rsidRDefault="00653524" w:rsidP="00927656">
                                  <w:pPr>
                                    <w:pStyle w:val="TableStyle2"/>
                                  </w:pPr>
                                  <w:r w:rsidRPr="00BB26ED">
                                    <w:t>2. Physician First Name (PhyFName) [A30]</w:t>
                                  </w:r>
                                </w:p>
                                <w:p w14:paraId="67C6AD07" w14:textId="77777777" w:rsidR="00653524" w:rsidRDefault="00653524" w:rsidP="00927656">
                                  <w:pPr>
                                    <w:pStyle w:val="TableStyle2"/>
                                  </w:pPr>
                                  <w:r w:rsidRPr="00BB26ED">
                                    <w:t>3. Physician Last Name (PhyLName) [A30]</w:t>
                                  </w:r>
                                </w:p>
                                <w:p w14:paraId="4BE8C7D9" w14:textId="77777777" w:rsidR="00653524" w:rsidRDefault="00653524" w:rsidP="00927656">
                                  <w:pPr>
                                    <w:pStyle w:val="TableStyle2"/>
                                  </w:pPr>
                                  <w:r w:rsidRPr="00BB26ED">
                                    <w:t>4. Physician Street Address (PhyStreet) [A30]</w:t>
                                  </w:r>
                                </w:p>
                                <w:p w14:paraId="3C47B5A9" w14:textId="77777777" w:rsidR="00653524" w:rsidRDefault="00653524" w:rsidP="00927656">
                                  <w:pPr>
                                    <w:pStyle w:val="TableStyle2"/>
                                  </w:pPr>
                                  <w:r w:rsidRPr="00BB26ED">
                                    <w:t>5. Physician City (PhyCity) [A30]</w:t>
                                  </w:r>
                                </w:p>
                                <w:p w14:paraId="2610E877" w14:textId="77777777" w:rsidR="00653524" w:rsidRDefault="00653524" w:rsidP="00927656">
                                  <w:pPr>
                                    <w:pStyle w:val="TableStyle2"/>
                                  </w:pPr>
                                  <w:r w:rsidRPr="00BB26ED">
                                    <w:t>6. Physician Credential(license Number) (PhyCred) [VarChar 12]</w:t>
                                  </w:r>
                                </w:p>
                                <w:p w14:paraId="71B2EF6D" w14:textId="77777777" w:rsidR="00653524" w:rsidRDefault="00653524" w:rsidP="00927656">
                                  <w:pPr>
                                    <w:pStyle w:val="TableStyle2"/>
                                  </w:pPr>
                                  <w:r w:rsidRPr="00BB26ED">
                                    <w:t>7. Physician Education Degree (PhyEduDeg) [A30]</w:t>
                                  </w:r>
                                </w:p>
                                <w:p w14:paraId="78980C66" w14:textId="77777777" w:rsidR="00653524" w:rsidRDefault="00653524" w:rsidP="00927656">
                                  <w:pPr>
                                    <w:pStyle w:val="TableStyle2"/>
                                  </w:pPr>
                                  <w:r w:rsidRPr="00BB26ED">
                                    <w:t>8. Physician Specialization (PhySpec) [A30]</w:t>
                                  </w:r>
                                </w:p>
                                <w:p w14:paraId="7C20A328" w14:textId="77777777" w:rsidR="00653524" w:rsidRDefault="00653524" w:rsidP="00927656">
                                  <w:pPr>
                                    <w:pStyle w:val="TableStyle2"/>
                                  </w:pPr>
                                  <w:r w:rsidRPr="00BB26ED">
                                    <w:t>9. Physician Province/State (PhyPCode) (References E06) [A5]</w:t>
                                  </w:r>
                                </w:p>
                                <w:p w14:paraId="0B202A59" w14:textId="77777777" w:rsidR="00653524" w:rsidRDefault="00653524" w:rsidP="00927656">
                                  <w:pPr>
                                    <w:pStyle w:val="TableStyle2"/>
                                  </w:pPr>
                                  <w:r w:rsidRPr="00BB26ED">
                                    <w:t>10. Physician Country Code (PhyCCode) (References E05) [A5]</w:t>
                                  </w:r>
                                </w:p>
                                <w:p w14:paraId="6C0552B3" w14:textId="77777777" w:rsidR="00653524" w:rsidRDefault="00653524" w:rsidP="00927656">
                                  <w:pPr>
                                    <w:pStyle w:val="TableStyle2"/>
                                  </w:pPr>
                                  <w:r w:rsidRPr="00BB26ED">
                                    <w:t>11. Physician Telephone (PhyTele) [N10]</w:t>
                                  </w:r>
                                </w:p>
                                <w:p w14:paraId="234289FA" w14:textId="77777777" w:rsidR="00653524" w:rsidRDefault="00653524" w:rsidP="00927656">
                                  <w:pPr>
                                    <w:pStyle w:val="TableStyle2"/>
                                  </w:pPr>
                                  <w:r w:rsidRPr="00BB26ED">
                                    <w:t>12. Physician Email (PhyEmail) [A30]</w:t>
                                  </w:r>
                                </w:p>
                              </w:tc>
                            </w:tr>
                            <w:tr w:rsidR="00653524" w14:paraId="25343C5B" w14:textId="77777777" w:rsidTr="00927656">
                              <w:trPr>
                                <w:trHeight w:val="613"/>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910109" w14:textId="77777777" w:rsidR="00653524" w:rsidRDefault="00653524" w:rsidP="00927656">
                                  <w:pPr>
                                    <w:pStyle w:val="TableStyle2"/>
                                    <w:rPr>
                                      <w:rFonts w:eastAsia="Arial Unicode MS" w:hAnsi="Arial Unicode MS" w:cs="Arial Unicode MS"/>
                                      <w:u w:color="000000"/>
                                    </w:rPr>
                                  </w:pPr>
                                  <w:r w:rsidRPr="006F4B6A">
                                    <w:rPr>
                                      <w:rFonts w:eastAsia="Arial Unicode MS" w:hAnsi="Arial Unicode MS" w:cs="Arial Unicode MS"/>
                                      <w:u w:color="000000"/>
                                    </w:rPr>
                                    <w:t xml:space="preserve">Comments: </w:t>
                                  </w:r>
                                </w:p>
                                <w:p w14:paraId="79E1B56B" w14:textId="77777777" w:rsidR="00653524" w:rsidRDefault="00653524" w:rsidP="00927656">
                                  <w:pPr>
                                    <w:pStyle w:val="TableStyle2"/>
                                    <w:rPr>
                                      <w:rFonts w:eastAsia="Arial Unicode MS" w:hAnsi="Arial Unicode MS" w:cs="Arial Unicode MS"/>
                                      <w:u w:color="000000"/>
                                    </w:rPr>
                                  </w:pPr>
                                  <w:r w:rsidRPr="006F4B6A">
                                    <w:rPr>
                                      <w:rFonts w:eastAsia="Arial Unicode MS" w:hAnsi="Arial Unicode MS" w:cs="Arial Unicode MS"/>
                                      <w:u w:color="000000"/>
                                    </w:rPr>
                                    <w:t>1. Stores information about the acting physician</w:t>
                                  </w:r>
                                </w:p>
                                <w:p w14:paraId="62F9D383" w14:textId="77777777" w:rsidR="00653524" w:rsidRPr="0052042A" w:rsidRDefault="00653524" w:rsidP="00927656">
                                  <w:pPr>
                                    <w:pStyle w:val="TableStyle2"/>
                                  </w:pPr>
                                  <w:r w:rsidRPr="006F4B6A">
                                    <w:rPr>
                                      <w:rFonts w:eastAsia="Arial Unicode MS" w:hAnsi="Arial Unicode MS" w:cs="Arial Unicode MS"/>
                                      <w:u w:color="000000"/>
                                    </w:rPr>
                                    <w:t>2. Physician Code consists of 8 bytes where the first 8 byte are the physicians ID Number.</w:t>
                                  </w:r>
                                </w:p>
                              </w:tc>
                            </w:tr>
                            <w:tr w:rsidR="00653524" w14:paraId="43E1C22D" w14:textId="77777777" w:rsidTr="00927656">
                              <w:trPr>
                                <w:trHeight w:val="496"/>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FC3AE2" w14:textId="77777777" w:rsidR="00653524" w:rsidRDefault="00653524" w:rsidP="00927656">
                                  <w:pPr>
                                    <w:pStyle w:val="TableStyle2"/>
                                    <w:rPr>
                                      <w:rFonts w:eastAsia="Arial Unicode MS" w:hAnsi="Arial Unicode MS" w:cs="Arial Unicode MS"/>
                                      <w:u w:color="000000"/>
                                    </w:rPr>
                                  </w:pPr>
                                  <w:r w:rsidRPr="006F4B6A">
                                    <w:rPr>
                                      <w:rFonts w:eastAsia="Arial Unicode MS" w:hAnsi="Arial Unicode MS" w:cs="Arial Unicode MS"/>
                                      <w:u w:color="000000"/>
                                    </w:rPr>
                                    <w:t>Indexes:</w:t>
                                  </w:r>
                                </w:p>
                                <w:p w14:paraId="6A6BE968" w14:textId="77777777" w:rsidR="00653524" w:rsidRDefault="00653524" w:rsidP="00DF59F2">
                                  <w:pPr>
                                    <w:pStyle w:val="TableStyle2"/>
                                    <w:rPr>
                                      <w:rFonts w:eastAsia="Arial Unicode MS" w:hAnsi="Arial Unicode MS" w:cs="Arial Unicode MS"/>
                                      <w:u w:color="000000"/>
                                    </w:rPr>
                                  </w:pPr>
                                  <w:r w:rsidRPr="00DF59F2">
                                    <w:rPr>
                                      <w:rFonts w:eastAsia="Arial Unicode MS" w:hAnsi="Arial Unicode MS" w:cs="Arial Unicode MS"/>
                                      <w:u w:color="000000"/>
                                    </w:rPr>
                                    <w:t>1.</w:t>
                                  </w:r>
                                  <w:r>
                                    <w:rPr>
                                      <w:rFonts w:eastAsia="Arial Unicode MS" w:hAnsi="Arial Unicode MS" w:cs="Arial Unicode MS"/>
                                      <w:u w:color="000000"/>
                                    </w:rPr>
                                    <w:t xml:space="preserve"> </w:t>
                                  </w:r>
                                  <w:r w:rsidRPr="006F4B6A">
                                    <w:rPr>
                                      <w:rFonts w:eastAsia="Arial Unicode MS" w:hAnsi="Arial Unicode MS" w:cs="Arial Unicode MS"/>
                                      <w:u w:color="000000"/>
                                    </w:rPr>
                                    <w:t>Primary Key: [1](Constraint Name is CICPhyMaster_PK)</w:t>
                                  </w:r>
                                </w:p>
                                <w:p w14:paraId="48E63DE8" w14:textId="77777777" w:rsidR="00653524" w:rsidRPr="006F4B6A" w:rsidRDefault="00653524" w:rsidP="00DF59F2">
                                  <w:pPr>
                                    <w:pStyle w:val="TableStyle2"/>
                                    <w:rPr>
                                      <w:rFonts w:eastAsia="Arial Unicode MS" w:hAnsi="Arial Unicode MS" w:cs="Arial Unicode MS"/>
                                      <w:u w:color="000000"/>
                                    </w:rPr>
                                  </w:pPr>
                                  <w:r>
                                    <w:rPr>
                                      <w:rFonts w:eastAsia="Arial Unicode MS" w:hAnsi="Arial Unicode MS" w:cs="Arial Unicode MS"/>
                                      <w:u w:color="000000"/>
                                    </w:rPr>
                                    <w:t xml:space="preserve">2. </w:t>
                                  </w:r>
                                  <w:r w:rsidRPr="00225046">
                                    <w:rPr>
                                      <w:rFonts w:eastAsia="Arial Unicode MS" w:hAnsi="Arial Unicode MS" w:cs="Arial Unicode MS"/>
                                    </w:rPr>
                                    <w:t>CICPhyMaster</w:t>
                                  </w:r>
                                  <w:r>
                                    <w:rPr>
                                      <w:rFonts w:eastAsia="Arial Unicode MS" w:hAnsi="Arial Unicode MS" w:cs="Arial Unicode MS"/>
                                    </w:rPr>
                                    <w:t>_NX1 on [2, 3]</w:t>
                                  </w:r>
                                </w:p>
                              </w:tc>
                            </w:tr>
                            <w:tr w:rsidR="00653524" w14:paraId="445D7F06" w14:textId="77777777" w:rsidTr="00927656">
                              <w:trPr>
                                <w:trHeight w:val="613"/>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E30A78" w14:textId="77777777" w:rsidR="00653524" w:rsidRDefault="00653524" w:rsidP="00927656">
                                  <w:pPr>
                                    <w:pStyle w:val="TableStyle2"/>
                                    <w:rPr>
                                      <w:rFonts w:eastAsia="Arial Unicode MS" w:hAnsi="Arial Unicode MS" w:cs="Arial Unicode MS"/>
                                      <w:u w:color="000000"/>
                                    </w:rPr>
                                  </w:pPr>
                                  <w:r w:rsidRPr="006F4B6A">
                                    <w:rPr>
                                      <w:rFonts w:eastAsia="Arial Unicode MS" w:hAnsi="Arial Unicode MS" w:cs="Arial Unicode MS"/>
                                      <w:u w:color="000000"/>
                                    </w:rPr>
                                    <w:t>Valid Operations:</w:t>
                                  </w:r>
                                </w:p>
                                <w:p w14:paraId="0F157A6F" w14:textId="77777777" w:rsidR="00653524" w:rsidRDefault="00653524" w:rsidP="00927656">
                                  <w:pPr>
                                    <w:pStyle w:val="TableStyle2"/>
                                    <w:rPr>
                                      <w:rFonts w:eastAsia="Arial Unicode MS" w:hAnsi="Arial Unicode MS" w:cs="Arial Unicode MS"/>
                                      <w:u w:color="000000"/>
                                    </w:rPr>
                                  </w:pPr>
                                  <w:r w:rsidRPr="006F4B6A">
                                    <w:rPr>
                                      <w:rFonts w:eastAsia="Arial Unicode MS" w:hAnsi="Arial Unicode MS" w:cs="Arial Unicode MS"/>
                                      <w:u w:color="000000"/>
                                    </w:rPr>
                                    <w:t>1. Add Physicians [CICPhyMaster_AO]</w:t>
                                  </w:r>
                                </w:p>
                                <w:p w14:paraId="4606A9D3" w14:textId="77777777" w:rsidR="00653524" w:rsidRDefault="00653524" w:rsidP="00927656">
                                  <w:pPr>
                                    <w:pStyle w:val="TableStyle2"/>
                                    <w:rPr>
                                      <w:rFonts w:eastAsia="Arial Unicode MS" w:hAnsi="Arial Unicode MS" w:cs="Arial Unicode MS"/>
                                      <w:u w:color="000000"/>
                                    </w:rPr>
                                  </w:pPr>
                                  <w:r w:rsidRPr="006F4B6A">
                                    <w:rPr>
                                      <w:rFonts w:eastAsia="Arial Unicode MS" w:hAnsi="Arial Unicode MS" w:cs="Arial Unicode MS"/>
                                      <w:u w:color="000000"/>
                                    </w:rPr>
                                    <w:t>2. Delete Physicians [CICPhyMaster_ZO]</w:t>
                                  </w:r>
                                </w:p>
                                <w:p w14:paraId="08ADD1A8" w14:textId="77777777" w:rsidR="00653524" w:rsidRDefault="00653524" w:rsidP="00927656">
                                  <w:pPr>
                                    <w:pStyle w:val="TableStyle2"/>
                                    <w:rPr>
                                      <w:rFonts w:eastAsia="Arial Unicode MS" w:hAnsi="Arial Unicode MS" w:cs="Arial Unicode MS"/>
                                      <w:u w:color="000000"/>
                                    </w:rPr>
                                  </w:pPr>
                                  <w:r w:rsidRPr="006F4B6A">
                                    <w:rPr>
                                      <w:rFonts w:eastAsia="Arial Unicode MS" w:hAnsi="Arial Unicode MS" w:cs="Arial Unicode MS"/>
                                      <w:u w:color="000000"/>
                                    </w:rPr>
                                    <w:t>3. Modify Physicians [CICPhyMaster_MO]</w:t>
                                  </w:r>
                                </w:p>
                                <w:p w14:paraId="0F50D0E2" w14:textId="77777777" w:rsidR="00653524" w:rsidRDefault="00653524" w:rsidP="00927656">
                                  <w:pPr>
                                    <w:pStyle w:val="TableStyle2"/>
                                    <w:rPr>
                                      <w:rFonts w:eastAsia="Arial Unicode MS" w:hAnsi="Arial Unicode MS" w:cs="Arial Unicode MS"/>
                                      <w:u w:color="000000"/>
                                    </w:rPr>
                                  </w:pPr>
                                  <w:r w:rsidRPr="006F4B6A">
                                    <w:rPr>
                                      <w:rFonts w:eastAsia="Arial Unicode MS" w:hAnsi="Arial Unicode MS" w:cs="Arial Unicode MS"/>
                                      <w:u w:color="000000"/>
                                    </w:rPr>
                                    <w:t>4. Inquiry Physicians [CICPhyMaster_IO]</w:t>
                                  </w:r>
                                </w:p>
                                <w:p w14:paraId="2A6A2015" w14:textId="77777777" w:rsidR="00653524" w:rsidRPr="006F4B6A" w:rsidRDefault="00653524" w:rsidP="00927656">
                                  <w:pPr>
                                    <w:pStyle w:val="TableStyle2"/>
                                    <w:rPr>
                                      <w:rFonts w:eastAsia="Arial Unicode MS" w:hAnsi="Arial Unicode MS" w:cs="Arial Unicode MS"/>
                                      <w:u w:color="000000"/>
                                    </w:rPr>
                                  </w:pPr>
                                  <w:r w:rsidRPr="006F4B6A">
                                    <w:rPr>
                                      <w:rFonts w:eastAsia="Arial Unicode MS" w:hAnsi="Arial Unicode MS" w:cs="Arial Unicode MS"/>
                                      <w:u w:color="000000"/>
                                    </w:rPr>
                                    <w:t>5. Report Physicians [CICPhyMaster_RO]</w:t>
                                  </w:r>
                                </w:p>
                              </w:tc>
                            </w:tr>
                          </w:tbl>
                          <w:p w14:paraId="51DEE843" w14:textId="77777777" w:rsidR="00653524" w:rsidRDefault="00653524" w:rsidP="00AC09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25DA2" id="Rectangle 14" o:spid="_x0000_s1040" style="position:absolute;left:0;text-align:left;margin-left:-40.6pt;margin-top:15.65pt;width:557.65pt;height:377.4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" fillcolor="white [3201]" strokecolor="black [3200]" strokeweight="1pt">
                <v:textbox>
                  <w:txbxContent>
                    <w:tbl>
                      <w:tblPr>
                        <w:tblW w:w="107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780"/>
                      </w:tblGrid>
                      <w:tr w:rsidR="00653524" w14:paraId="76259F66" w14:textId="77777777" w:rsidTr="00AC0998">
                        <w:trPr>
                          <w:trHeight w:val="455"/>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523771" w14:textId="77777777" w:rsidR="00653524" w:rsidRPr="00AC0998" w:rsidRDefault="00653524" w:rsidP="00927656">
                            <w:pPr>
                              <w:pStyle w:val="TableStyle2"/>
                              <w:rPr>
                                <w:rFonts w:eastAsia="Arial Unicode MS" w:hAnsi="Arial Unicode MS" w:cs="Arial Unicode MS"/>
                              </w:rPr>
                            </w:pPr>
                            <w:r w:rsidRPr="00225046">
                              <w:rPr>
                                <w:rFonts w:eastAsia="Arial Unicode MS" w:hAnsi="Arial Unicode MS" w:cs="Arial Unicode MS"/>
                              </w:rPr>
                              <w:t>E12: Physicians [CICPhyMaster_BR]</w:t>
                            </w:r>
                          </w:p>
                        </w:tc>
                      </w:tr>
                      <w:tr w:rsidR="00653524" w14:paraId="4AB3F37E" w14:textId="77777777" w:rsidTr="00927656">
                        <w:trPr>
                          <w:trHeight w:val="965"/>
                        </w:trPr>
                        <w:tc>
                          <w:tcPr>
                            <w:tcW w:w="107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60F27C" w14:textId="77777777" w:rsidR="00653524" w:rsidRDefault="00653524" w:rsidP="00927656">
                            <w:pPr>
                              <w:pStyle w:val="TableStyle2"/>
                            </w:pPr>
                            <w:r w:rsidRPr="00BB26ED">
                              <w:t>Attributes:</w:t>
                            </w:r>
                          </w:p>
                          <w:p w14:paraId="4E433E36" w14:textId="77777777" w:rsidR="00653524" w:rsidRDefault="00653524" w:rsidP="00927656">
                            <w:pPr>
                              <w:pStyle w:val="TableStyle2"/>
                            </w:pPr>
                            <w:r w:rsidRPr="00BB26ED">
                              <w:t>1. Physician Code (PhyCode) [VarChar 8]</w:t>
                            </w:r>
                          </w:p>
                          <w:p w14:paraId="04B67C2E" w14:textId="77777777" w:rsidR="00653524" w:rsidRDefault="00653524" w:rsidP="00927656">
                            <w:pPr>
                              <w:pStyle w:val="TableStyle2"/>
                            </w:pPr>
                            <w:r w:rsidRPr="00BB26ED">
                              <w:t>2. Physician First Name (PhyFName) [A30]</w:t>
                            </w:r>
                          </w:p>
                          <w:p w14:paraId="67C6AD07" w14:textId="77777777" w:rsidR="00653524" w:rsidRDefault="00653524" w:rsidP="00927656">
                            <w:pPr>
                              <w:pStyle w:val="TableStyle2"/>
                            </w:pPr>
                            <w:r w:rsidRPr="00BB26ED">
                              <w:t>3. Physician Last Name (PhyLName) [A30]</w:t>
                            </w:r>
                          </w:p>
                          <w:p w14:paraId="4BE8C7D9" w14:textId="77777777" w:rsidR="00653524" w:rsidRDefault="00653524" w:rsidP="00927656">
                            <w:pPr>
                              <w:pStyle w:val="TableStyle2"/>
                            </w:pPr>
                            <w:r w:rsidRPr="00BB26ED">
                              <w:t>4. Physician Street Address (PhyStreet) [A30]</w:t>
                            </w:r>
                          </w:p>
                          <w:p w14:paraId="3C47B5A9" w14:textId="77777777" w:rsidR="00653524" w:rsidRDefault="00653524" w:rsidP="00927656">
                            <w:pPr>
                              <w:pStyle w:val="TableStyle2"/>
                            </w:pPr>
                            <w:r w:rsidRPr="00BB26ED">
                              <w:t>5. Physician City (PhyCity) [A30]</w:t>
                            </w:r>
                          </w:p>
                          <w:p w14:paraId="2610E877" w14:textId="77777777" w:rsidR="00653524" w:rsidRDefault="00653524" w:rsidP="00927656">
                            <w:pPr>
                              <w:pStyle w:val="TableStyle2"/>
                            </w:pPr>
                            <w:r w:rsidRPr="00BB26ED">
                              <w:t>6. Physician Credential(license Number) (PhyCred) [VarChar 12]</w:t>
                            </w:r>
                          </w:p>
                          <w:p w14:paraId="71B2EF6D" w14:textId="77777777" w:rsidR="00653524" w:rsidRDefault="00653524" w:rsidP="00927656">
                            <w:pPr>
                              <w:pStyle w:val="TableStyle2"/>
                            </w:pPr>
                            <w:r w:rsidRPr="00BB26ED">
                              <w:t>7. Physician Education Degree (PhyEduDeg) [A30]</w:t>
                            </w:r>
                          </w:p>
                          <w:p w14:paraId="78980C66" w14:textId="77777777" w:rsidR="00653524" w:rsidRDefault="00653524" w:rsidP="00927656">
                            <w:pPr>
                              <w:pStyle w:val="TableStyle2"/>
                            </w:pPr>
                            <w:r w:rsidRPr="00BB26ED">
                              <w:t>8. Physician Specialization (PhySpec) [A30]</w:t>
                            </w:r>
                          </w:p>
                          <w:p w14:paraId="7C20A328" w14:textId="77777777" w:rsidR="00653524" w:rsidRDefault="00653524" w:rsidP="00927656">
                            <w:pPr>
                              <w:pStyle w:val="TableStyle2"/>
                            </w:pPr>
                            <w:r w:rsidRPr="00BB26ED">
                              <w:t>9. Physician Province/State (PhyPCode) (References E06) [A5]</w:t>
                            </w:r>
                          </w:p>
                          <w:p w14:paraId="0B202A59" w14:textId="77777777" w:rsidR="00653524" w:rsidRDefault="00653524" w:rsidP="00927656">
                            <w:pPr>
                              <w:pStyle w:val="TableStyle2"/>
                            </w:pPr>
                            <w:r w:rsidRPr="00BB26ED">
                              <w:t>10. Physician Country Code (PhyCCode) (References E05) [A5]</w:t>
                            </w:r>
                          </w:p>
                          <w:p w14:paraId="6C0552B3" w14:textId="77777777" w:rsidR="00653524" w:rsidRDefault="00653524" w:rsidP="00927656">
                            <w:pPr>
                              <w:pStyle w:val="TableStyle2"/>
                            </w:pPr>
                            <w:r w:rsidRPr="00BB26ED">
                              <w:t>11. Physician Telephone (PhyTele) [N10]</w:t>
                            </w:r>
                          </w:p>
                          <w:p w14:paraId="234289FA" w14:textId="77777777" w:rsidR="00653524" w:rsidRDefault="00653524" w:rsidP="00927656">
                            <w:pPr>
                              <w:pStyle w:val="TableStyle2"/>
                            </w:pPr>
                            <w:r w:rsidRPr="00BB26ED">
                              <w:t>12. Physician Email (PhyEmail) [A30]</w:t>
                            </w:r>
                          </w:p>
                        </w:tc>
                      </w:tr>
                      <w:tr w:rsidR="00653524" w14:paraId="25343C5B" w14:textId="77777777" w:rsidTr="00927656">
                        <w:trPr>
                          <w:trHeight w:val="613"/>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910109" w14:textId="77777777" w:rsidR="00653524" w:rsidRDefault="00653524" w:rsidP="00927656">
                            <w:pPr>
                              <w:pStyle w:val="TableStyle2"/>
                              <w:rPr>
                                <w:rFonts w:eastAsia="Arial Unicode MS" w:hAnsi="Arial Unicode MS" w:cs="Arial Unicode MS"/>
                                <w:u w:color="000000"/>
                              </w:rPr>
                            </w:pPr>
                            <w:r w:rsidRPr="006F4B6A">
                              <w:rPr>
                                <w:rFonts w:eastAsia="Arial Unicode MS" w:hAnsi="Arial Unicode MS" w:cs="Arial Unicode MS"/>
                                <w:u w:color="000000"/>
                              </w:rPr>
                              <w:t xml:space="preserve">Comments: </w:t>
                            </w:r>
                          </w:p>
                          <w:p w14:paraId="79E1B56B" w14:textId="77777777" w:rsidR="00653524" w:rsidRDefault="00653524" w:rsidP="00927656">
                            <w:pPr>
                              <w:pStyle w:val="TableStyle2"/>
                              <w:rPr>
                                <w:rFonts w:eastAsia="Arial Unicode MS" w:hAnsi="Arial Unicode MS" w:cs="Arial Unicode MS"/>
                                <w:u w:color="000000"/>
                              </w:rPr>
                            </w:pPr>
                            <w:r w:rsidRPr="006F4B6A">
                              <w:rPr>
                                <w:rFonts w:eastAsia="Arial Unicode MS" w:hAnsi="Arial Unicode MS" w:cs="Arial Unicode MS"/>
                                <w:u w:color="000000"/>
                              </w:rPr>
                              <w:t>1. Stores information about the acting physician</w:t>
                            </w:r>
                          </w:p>
                          <w:p w14:paraId="62F9D383" w14:textId="77777777" w:rsidR="00653524" w:rsidRPr="0052042A" w:rsidRDefault="00653524" w:rsidP="00927656">
                            <w:pPr>
                              <w:pStyle w:val="TableStyle2"/>
                            </w:pPr>
                            <w:r w:rsidRPr="006F4B6A">
                              <w:rPr>
                                <w:rFonts w:eastAsia="Arial Unicode MS" w:hAnsi="Arial Unicode MS" w:cs="Arial Unicode MS"/>
                                <w:u w:color="000000"/>
                              </w:rPr>
                              <w:t>2. Physician Code consists of 8 bytes where the first 8 byte are the physicians ID Number.</w:t>
                            </w:r>
                          </w:p>
                        </w:tc>
                      </w:tr>
                      <w:tr w:rsidR="00653524" w14:paraId="43E1C22D" w14:textId="77777777" w:rsidTr="00927656">
                        <w:trPr>
                          <w:trHeight w:val="496"/>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FC3AE2" w14:textId="77777777" w:rsidR="00653524" w:rsidRDefault="00653524" w:rsidP="00927656">
                            <w:pPr>
                              <w:pStyle w:val="TableStyle2"/>
                              <w:rPr>
                                <w:rFonts w:eastAsia="Arial Unicode MS" w:hAnsi="Arial Unicode MS" w:cs="Arial Unicode MS"/>
                                <w:u w:color="000000"/>
                              </w:rPr>
                            </w:pPr>
                            <w:r w:rsidRPr="006F4B6A">
                              <w:rPr>
                                <w:rFonts w:eastAsia="Arial Unicode MS" w:hAnsi="Arial Unicode MS" w:cs="Arial Unicode MS"/>
                                <w:u w:color="000000"/>
                              </w:rPr>
                              <w:t>Indexes:</w:t>
                            </w:r>
                          </w:p>
                          <w:p w14:paraId="6A6BE968" w14:textId="77777777" w:rsidR="00653524" w:rsidRDefault="00653524" w:rsidP="00DF59F2">
                            <w:pPr>
                              <w:pStyle w:val="TableStyle2"/>
                              <w:rPr>
                                <w:rFonts w:eastAsia="Arial Unicode MS" w:hAnsi="Arial Unicode MS" w:cs="Arial Unicode MS"/>
                                <w:u w:color="000000"/>
                              </w:rPr>
                            </w:pPr>
                            <w:r w:rsidRPr="00DF59F2">
                              <w:rPr>
                                <w:rFonts w:eastAsia="Arial Unicode MS" w:hAnsi="Arial Unicode MS" w:cs="Arial Unicode MS"/>
                                <w:u w:color="000000"/>
                              </w:rPr>
                              <w:t>1.</w:t>
                            </w:r>
                            <w:r>
                              <w:rPr>
                                <w:rFonts w:eastAsia="Arial Unicode MS" w:hAnsi="Arial Unicode MS" w:cs="Arial Unicode MS"/>
                                <w:u w:color="000000"/>
                              </w:rPr>
                              <w:t xml:space="preserve"> </w:t>
                            </w:r>
                            <w:r w:rsidRPr="006F4B6A">
                              <w:rPr>
                                <w:rFonts w:eastAsia="Arial Unicode MS" w:hAnsi="Arial Unicode MS" w:cs="Arial Unicode MS"/>
                                <w:u w:color="000000"/>
                              </w:rPr>
                              <w:t>Primary Key: [1](Constraint Name is CICPhyMaster_PK)</w:t>
                            </w:r>
                          </w:p>
                          <w:p w14:paraId="48E63DE8" w14:textId="77777777" w:rsidR="00653524" w:rsidRPr="006F4B6A" w:rsidRDefault="00653524" w:rsidP="00DF59F2">
                            <w:pPr>
                              <w:pStyle w:val="TableStyle2"/>
                              <w:rPr>
                                <w:rFonts w:eastAsia="Arial Unicode MS" w:hAnsi="Arial Unicode MS" w:cs="Arial Unicode MS"/>
                                <w:u w:color="000000"/>
                              </w:rPr>
                            </w:pPr>
                            <w:r>
                              <w:rPr>
                                <w:rFonts w:eastAsia="Arial Unicode MS" w:hAnsi="Arial Unicode MS" w:cs="Arial Unicode MS"/>
                                <w:u w:color="000000"/>
                              </w:rPr>
                              <w:t xml:space="preserve">2. </w:t>
                            </w:r>
                            <w:r w:rsidRPr="00225046">
                              <w:rPr>
                                <w:rFonts w:eastAsia="Arial Unicode MS" w:hAnsi="Arial Unicode MS" w:cs="Arial Unicode MS"/>
                              </w:rPr>
                              <w:t>CICPhyMaster</w:t>
                            </w:r>
                            <w:r>
                              <w:rPr>
                                <w:rFonts w:eastAsia="Arial Unicode MS" w:hAnsi="Arial Unicode MS" w:cs="Arial Unicode MS"/>
                              </w:rPr>
                              <w:t>_NX1 on [2, 3]</w:t>
                            </w:r>
                          </w:p>
                        </w:tc>
                      </w:tr>
                      <w:tr w:rsidR="00653524" w14:paraId="445D7F06" w14:textId="77777777" w:rsidTr="00927656">
                        <w:trPr>
                          <w:trHeight w:val="613"/>
                        </w:trPr>
                        <w:tc>
                          <w:tcPr>
                            <w:tcW w:w="10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E30A78" w14:textId="77777777" w:rsidR="00653524" w:rsidRDefault="00653524" w:rsidP="00927656">
                            <w:pPr>
                              <w:pStyle w:val="TableStyle2"/>
                              <w:rPr>
                                <w:rFonts w:eastAsia="Arial Unicode MS" w:hAnsi="Arial Unicode MS" w:cs="Arial Unicode MS"/>
                                <w:u w:color="000000"/>
                              </w:rPr>
                            </w:pPr>
                            <w:r w:rsidRPr="006F4B6A">
                              <w:rPr>
                                <w:rFonts w:eastAsia="Arial Unicode MS" w:hAnsi="Arial Unicode MS" w:cs="Arial Unicode MS"/>
                                <w:u w:color="000000"/>
                              </w:rPr>
                              <w:t>Valid Operations:</w:t>
                            </w:r>
                          </w:p>
                          <w:p w14:paraId="0F157A6F" w14:textId="77777777" w:rsidR="00653524" w:rsidRDefault="00653524" w:rsidP="00927656">
                            <w:pPr>
                              <w:pStyle w:val="TableStyle2"/>
                              <w:rPr>
                                <w:rFonts w:eastAsia="Arial Unicode MS" w:hAnsi="Arial Unicode MS" w:cs="Arial Unicode MS"/>
                                <w:u w:color="000000"/>
                              </w:rPr>
                            </w:pPr>
                            <w:r w:rsidRPr="006F4B6A">
                              <w:rPr>
                                <w:rFonts w:eastAsia="Arial Unicode MS" w:hAnsi="Arial Unicode MS" w:cs="Arial Unicode MS"/>
                                <w:u w:color="000000"/>
                              </w:rPr>
                              <w:t>1. Add Physicians [CICPhyMaster_AO]</w:t>
                            </w:r>
                          </w:p>
                          <w:p w14:paraId="4606A9D3" w14:textId="77777777" w:rsidR="00653524" w:rsidRDefault="00653524" w:rsidP="00927656">
                            <w:pPr>
                              <w:pStyle w:val="TableStyle2"/>
                              <w:rPr>
                                <w:rFonts w:eastAsia="Arial Unicode MS" w:hAnsi="Arial Unicode MS" w:cs="Arial Unicode MS"/>
                                <w:u w:color="000000"/>
                              </w:rPr>
                            </w:pPr>
                            <w:r w:rsidRPr="006F4B6A">
                              <w:rPr>
                                <w:rFonts w:eastAsia="Arial Unicode MS" w:hAnsi="Arial Unicode MS" w:cs="Arial Unicode MS"/>
                                <w:u w:color="000000"/>
                              </w:rPr>
                              <w:t>2. Delete Physicians [CICPhyMaster_ZO]</w:t>
                            </w:r>
                          </w:p>
                          <w:p w14:paraId="08ADD1A8" w14:textId="77777777" w:rsidR="00653524" w:rsidRDefault="00653524" w:rsidP="00927656">
                            <w:pPr>
                              <w:pStyle w:val="TableStyle2"/>
                              <w:rPr>
                                <w:rFonts w:eastAsia="Arial Unicode MS" w:hAnsi="Arial Unicode MS" w:cs="Arial Unicode MS"/>
                                <w:u w:color="000000"/>
                              </w:rPr>
                            </w:pPr>
                            <w:r w:rsidRPr="006F4B6A">
                              <w:rPr>
                                <w:rFonts w:eastAsia="Arial Unicode MS" w:hAnsi="Arial Unicode MS" w:cs="Arial Unicode MS"/>
                                <w:u w:color="000000"/>
                              </w:rPr>
                              <w:t>3. Modify Physicians [CICPhyMaster_MO]</w:t>
                            </w:r>
                          </w:p>
                          <w:p w14:paraId="0F50D0E2" w14:textId="77777777" w:rsidR="00653524" w:rsidRDefault="00653524" w:rsidP="00927656">
                            <w:pPr>
                              <w:pStyle w:val="TableStyle2"/>
                              <w:rPr>
                                <w:rFonts w:eastAsia="Arial Unicode MS" w:hAnsi="Arial Unicode MS" w:cs="Arial Unicode MS"/>
                                <w:u w:color="000000"/>
                              </w:rPr>
                            </w:pPr>
                            <w:r w:rsidRPr="006F4B6A">
                              <w:rPr>
                                <w:rFonts w:eastAsia="Arial Unicode MS" w:hAnsi="Arial Unicode MS" w:cs="Arial Unicode MS"/>
                                <w:u w:color="000000"/>
                              </w:rPr>
                              <w:t>4. Inquiry Physicians [CICPhyMaster_IO]</w:t>
                            </w:r>
                          </w:p>
                          <w:p w14:paraId="2A6A2015" w14:textId="77777777" w:rsidR="00653524" w:rsidRPr="006F4B6A" w:rsidRDefault="00653524" w:rsidP="00927656">
                            <w:pPr>
                              <w:pStyle w:val="TableStyle2"/>
                              <w:rPr>
                                <w:rFonts w:eastAsia="Arial Unicode MS" w:hAnsi="Arial Unicode MS" w:cs="Arial Unicode MS"/>
                                <w:u w:color="000000"/>
                              </w:rPr>
                            </w:pPr>
                            <w:r w:rsidRPr="006F4B6A">
                              <w:rPr>
                                <w:rFonts w:eastAsia="Arial Unicode MS" w:hAnsi="Arial Unicode MS" w:cs="Arial Unicode MS"/>
                                <w:u w:color="000000"/>
                              </w:rPr>
                              <w:t>5. Report Physicians [CICPhyMaster_RO]</w:t>
                            </w:r>
                          </w:p>
                        </w:tc>
                      </w:tr>
                    </w:tbl>
                    <w:p w14:paraId="51DEE843" w14:textId="77777777" w:rsidR="00653524" w:rsidRDefault="00653524" w:rsidP="00AC0998">
                      <w:pPr>
                        <w:jc w:val="center"/>
                      </w:pPr>
                    </w:p>
                  </w:txbxContent>
                </v:textbox>
                <w10:wrap anchorx="margin"/>
              </v:rect>
            </w:pict>
          </mc:Fallback>
        </mc:AlternateContent>
      </w:r>
    </w:p>
    <w:p w14:paraId="208632A3" w14:textId="77777777" w:rsidR="00EE72B6" w:rsidRDefault="00EE72B6" w:rsidP="00CC08D5"/>
    <w:p w14:paraId="57516D15" w14:textId="77777777" w:rsidR="00EE72B6" w:rsidRDefault="00EE72B6" w:rsidP="00CC08D5"/>
    <w:p w14:paraId="69D29E9C" w14:textId="77777777" w:rsidR="00EE72B6" w:rsidRDefault="00EE72B6" w:rsidP="00CC08D5"/>
    <w:p w14:paraId="501BBAA9" w14:textId="77777777" w:rsidR="00AC0998" w:rsidRDefault="00AC0998" w:rsidP="00CC08D5"/>
    <w:p w14:paraId="52D4C620" w14:textId="77777777" w:rsidR="00AC0998" w:rsidRDefault="00AC0998" w:rsidP="00CC08D5"/>
    <w:p w14:paraId="47C1A692" w14:textId="77777777" w:rsidR="00AC0998" w:rsidRDefault="00AC0998" w:rsidP="00CC08D5"/>
    <w:p w14:paraId="6B200CEC" w14:textId="77777777" w:rsidR="00AC0998" w:rsidRDefault="00AC0998" w:rsidP="00CC08D5"/>
    <w:p w14:paraId="479CAA6D" w14:textId="77777777" w:rsidR="00AC0998" w:rsidRDefault="00AC0998" w:rsidP="00CC08D5"/>
    <w:p w14:paraId="6042F8A1" w14:textId="77777777" w:rsidR="00AC0998" w:rsidRDefault="00AC0998" w:rsidP="00CC08D5"/>
    <w:p w14:paraId="04491AF3" w14:textId="77777777" w:rsidR="00C42F0D" w:rsidRDefault="00C42F0D" w:rsidP="00CC08D5"/>
    <w:p w14:paraId="039B8352" w14:textId="77777777" w:rsidR="00AC0998" w:rsidRDefault="00AC0998" w:rsidP="00CC08D5"/>
    <w:p w14:paraId="00098642" w14:textId="77777777" w:rsidR="00AC0998" w:rsidRDefault="00AC0998" w:rsidP="00CC08D5"/>
    <w:p w14:paraId="08703E90" w14:textId="77777777" w:rsidR="00AC0998" w:rsidRDefault="00AC0998" w:rsidP="00CC08D5"/>
    <w:p w14:paraId="551CD0B6" w14:textId="77777777" w:rsidR="00AC0998" w:rsidRDefault="00AC0998" w:rsidP="00CC08D5"/>
    <w:p w14:paraId="4D7FB8AB" w14:textId="77777777" w:rsidR="00AC0998" w:rsidRDefault="00AC0998" w:rsidP="00CC08D5"/>
    <w:p w14:paraId="37DC44A0" w14:textId="77777777" w:rsidR="00AC0998" w:rsidRDefault="00AC0998" w:rsidP="00CC08D5"/>
    <w:p w14:paraId="18417310" w14:textId="77777777" w:rsidR="00AC0998" w:rsidRDefault="00AC0998" w:rsidP="00CC08D5"/>
    <w:p w14:paraId="21E7E47D" w14:textId="77777777" w:rsidR="00AC0998" w:rsidRDefault="00AC0998" w:rsidP="00CC08D5"/>
    <w:p w14:paraId="58354150" w14:textId="77777777" w:rsidR="00AC0998" w:rsidRDefault="00AC0998" w:rsidP="00CC08D5"/>
    <w:p w14:paraId="50ED3C9F" w14:textId="77777777" w:rsidR="00670B17" w:rsidRDefault="00670B17" w:rsidP="00AC0998">
      <w:pPr>
        <w:ind w:left="0"/>
      </w:pPr>
    </w:p>
    <w:p w14:paraId="4C235828" w14:textId="67387F42" w:rsidR="00670B17" w:rsidRPr="00670B17" w:rsidRDefault="00670B17" w:rsidP="00AC0998">
      <w:pPr>
        <w:ind w:left="0"/>
        <w:rPr>
          <w:rFonts w:ascii="Helvetica" w:hAnsi="Helvetica" w:cs="Helvetica"/>
          <w:b/>
          <w:color w:val="3A3E44"/>
          <w:kern w:val="0"/>
          <w:sz w:val="24"/>
          <w:szCs w:val="24"/>
        </w:rPr>
      </w:pPr>
      <w:r>
        <w:rPr>
          <w:rFonts w:ascii="Helvetica" w:hAnsi="Helvetica"/>
          <w:b/>
        </w:rPr>
        <w:lastRenderedPageBreak/>
        <w:t>Database design Incentive</w:t>
      </w:r>
      <w:r w:rsidRPr="00670B17">
        <w:rPr>
          <w:rFonts w:ascii="Helvetica" w:hAnsi="Helvetica"/>
          <w:b/>
        </w:rPr>
        <w:t xml:space="preserve">: </w:t>
      </w:r>
    </w:p>
    <w:p w14:paraId="1C679447" w14:textId="6DBC79D3" w:rsidR="00DF59F2" w:rsidRPr="00465E75" w:rsidRDefault="00670B17" w:rsidP="00AC0998">
      <w:pPr>
        <w:ind w:left="0"/>
        <w:rPr>
          <w:rFonts w:ascii="Helvetica" w:hAnsi="Helvetica" w:cs="Helvetica"/>
          <w:color w:val="3A3E44"/>
          <w:kern w:val="0"/>
        </w:rPr>
      </w:pPr>
      <w:r w:rsidRPr="00465E75">
        <w:rPr>
          <w:rFonts w:ascii="Helvetica" w:hAnsi="Helvetica" w:cs="Helvetica"/>
          <w:color w:val="3A3E44"/>
          <w:kern w:val="0"/>
        </w:rPr>
        <w:t>The custom schema we will implement will have a great design t</w:t>
      </w:r>
      <w:r w:rsidR="00465E75">
        <w:rPr>
          <w:rFonts w:ascii="Helvetica" w:hAnsi="Helvetica" w:cs="Helvetica"/>
          <w:color w:val="3A3E44"/>
          <w:kern w:val="0"/>
        </w:rPr>
        <w:t>o it as we take</w:t>
      </w:r>
      <w:r w:rsidRPr="00465E75">
        <w:rPr>
          <w:rFonts w:ascii="Helvetica" w:hAnsi="Helvetica" w:cs="Helvetica"/>
          <w:color w:val="3A3E44"/>
          <w:kern w:val="0"/>
        </w:rPr>
        <w:t xml:space="preserve"> into account, ahead of time, the ways we would map different </w:t>
      </w:r>
      <w:r w:rsidR="00465E75">
        <w:rPr>
          <w:rFonts w:ascii="Helvetica" w:hAnsi="Helvetica" w:cs="Helvetica"/>
          <w:color w:val="3A3E44"/>
          <w:kern w:val="0"/>
        </w:rPr>
        <w:t xml:space="preserve">but important </w:t>
      </w:r>
      <w:r w:rsidRPr="00465E75">
        <w:rPr>
          <w:rFonts w:ascii="Helvetica" w:hAnsi="Helvetica" w:cs="Helvetica"/>
          <w:color w:val="3A3E44"/>
          <w:kern w:val="0"/>
        </w:rPr>
        <w:t xml:space="preserve">entities to each other. We solve the mapping issue by introducing a matrix entity that maps and connects the symptoms of a disease with what the disease would be after </w:t>
      </w:r>
      <w:r w:rsidR="00465E75">
        <w:rPr>
          <w:rFonts w:ascii="Helvetica" w:hAnsi="Helvetica" w:cs="Helvetica"/>
          <w:color w:val="3A3E44"/>
          <w:kern w:val="0"/>
        </w:rPr>
        <w:t xml:space="preserve">the </w:t>
      </w:r>
      <w:r w:rsidR="00465E75" w:rsidRPr="00465E75">
        <w:rPr>
          <w:rFonts w:ascii="Helvetica" w:hAnsi="Helvetica" w:cs="Helvetica"/>
          <w:color w:val="3A3E44"/>
          <w:kern w:val="0"/>
        </w:rPr>
        <w:t>diagnosis summary</w:t>
      </w:r>
      <w:r w:rsidR="00465E75">
        <w:rPr>
          <w:rFonts w:ascii="Helvetica" w:hAnsi="Helvetica" w:cs="Helvetica"/>
          <w:color w:val="3A3E44"/>
          <w:kern w:val="0"/>
        </w:rPr>
        <w:t xml:space="preserve"> is completed</w:t>
      </w:r>
      <w:r w:rsidR="00465E75" w:rsidRPr="00465E75">
        <w:rPr>
          <w:rFonts w:ascii="Helvetica" w:hAnsi="Helvetica" w:cs="Helvetica"/>
          <w:color w:val="3A3E44"/>
          <w:kern w:val="0"/>
        </w:rPr>
        <w:t xml:space="preserve">. This would allow for more efficiency and flexibility in the context of future designs and implementations </w:t>
      </w:r>
      <w:r w:rsidR="00465E75">
        <w:rPr>
          <w:rFonts w:ascii="Helvetica" w:hAnsi="Helvetica" w:cs="Helvetica"/>
          <w:color w:val="3A3E44"/>
          <w:kern w:val="0"/>
        </w:rPr>
        <w:t xml:space="preserve">as </w:t>
      </w:r>
      <w:r w:rsidR="00465E75" w:rsidRPr="00465E75">
        <w:rPr>
          <w:rFonts w:ascii="Helvetica" w:hAnsi="Helvetica" w:cs="Helvetica"/>
          <w:color w:val="3A3E44"/>
          <w:kern w:val="0"/>
        </w:rPr>
        <w:t xml:space="preserve">we would not have to worry about getting and displaying information that is within </w:t>
      </w:r>
      <w:r w:rsidR="00465E75">
        <w:rPr>
          <w:rFonts w:ascii="Helvetica" w:hAnsi="Helvetica" w:cs="Helvetica"/>
          <w:color w:val="3A3E44"/>
          <w:kern w:val="0"/>
        </w:rPr>
        <w:t>our database for real time use while querying those different tables</w:t>
      </w:r>
    </w:p>
    <w:p w14:paraId="4CB0181F" w14:textId="45321C8A" w:rsidR="004902CA" w:rsidRDefault="004902CA" w:rsidP="00AC0998">
      <w:pPr>
        <w:ind w:left="0"/>
      </w:pPr>
    </w:p>
    <w:p w14:paraId="2E7DC0C9" w14:textId="6805E588" w:rsidR="00653524" w:rsidRDefault="00653524" w:rsidP="00AC0998">
      <w:pPr>
        <w:ind w:left="0"/>
      </w:pPr>
    </w:p>
    <w:p w14:paraId="45438B0A" w14:textId="5F3B281A" w:rsidR="00653524" w:rsidRDefault="00653524" w:rsidP="00AC0998">
      <w:pPr>
        <w:ind w:left="0"/>
      </w:pPr>
    </w:p>
    <w:p w14:paraId="7B7E5238" w14:textId="3A45404D" w:rsidR="00653524" w:rsidRDefault="00653524" w:rsidP="00AC0998">
      <w:pPr>
        <w:ind w:left="0"/>
      </w:pPr>
    </w:p>
    <w:p w14:paraId="0DC0AFF4" w14:textId="4832E3A4" w:rsidR="00653524" w:rsidRDefault="00653524" w:rsidP="00AC0998">
      <w:pPr>
        <w:ind w:left="0"/>
      </w:pPr>
    </w:p>
    <w:p w14:paraId="6353D8BA" w14:textId="179CCAD6" w:rsidR="00653524" w:rsidRDefault="00653524" w:rsidP="00AC0998">
      <w:pPr>
        <w:ind w:left="0"/>
      </w:pPr>
    </w:p>
    <w:p w14:paraId="751E2EA2" w14:textId="7F987B01" w:rsidR="00653524" w:rsidRDefault="00653524" w:rsidP="00AC0998">
      <w:pPr>
        <w:ind w:left="0"/>
      </w:pPr>
    </w:p>
    <w:p w14:paraId="17B3DA37" w14:textId="724F1FE6" w:rsidR="00653524" w:rsidRDefault="00653524" w:rsidP="00AC0998">
      <w:pPr>
        <w:ind w:left="0"/>
      </w:pPr>
    </w:p>
    <w:p w14:paraId="6087A0E8" w14:textId="0EA0F0FC" w:rsidR="00653524" w:rsidRDefault="00653524" w:rsidP="00AC0998">
      <w:pPr>
        <w:ind w:left="0"/>
      </w:pPr>
    </w:p>
    <w:p w14:paraId="4F49B03D" w14:textId="2FE23FC4" w:rsidR="00653524" w:rsidRDefault="00653524" w:rsidP="00AC0998">
      <w:pPr>
        <w:ind w:left="0"/>
      </w:pPr>
    </w:p>
    <w:p w14:paraId="15B511B4" w14:textId="2B76142F" w:rsidR="00653524" w:rsidRDefault="00653524" w:rsidP="00AC0998">
      <w:pPr>
        <w:ind w:left="0"/>
      </w:pPr>
    </w:p>
    <w:p w14:paraId="6BF11548" w14:textId="60999A51" w:rsidR="00653524" w:rsidRDefault="00653524" w:rsidP="00AC0998">
      <w:pPr>
        <w:ind w:left="0"/>
      </w:pPr>
    </w:p>
    <w:p w14:paraId="7FC1EE36" w14:textId="5D3B3687" w:rsidR="00653524" w:rsidRDefault="00653524" w:rsidP="00AC0998">
      <w:pPr>
        <w:ind w:left="0"/>
      </w:pPr>
    </w:p>
    <w:p w14:paraId="43A7B3C9" w14:textId="5A2206AA" w:rsidR="00653524" w:rsidRDefault="00653524" w:rsidP="00AC0998">
      <w:pPr>
        <w:ind w:left="0"/>
      </w:pPr>
    </w:p>
    <w:p w14:paraId="6666918E" w14:textId="53E5C6C5" w:rsidR="00653524" w:rsidRDefault="00653524" w:rsidP="00AC0998">
      <w:pPr>
        <w:ind w:left="0"/>
      </w:pPr>
    </w:p>
    <w:p w14:paraId="31074A09" w14:textId="3079EF11" w:rsidR="00653524" w:rsidRDefault="00653524" w:rsidP="00AC0998">
      <w:pPr>
        <w:ind w:left="0"/>
      </w:pPr>
    </w:p>
    <w:p w14:paraId="50D51D37" w14:textId="62B83740" w:rsidR="00653524" w:rsidRDefault="00653524" w:rsidP="00AC0998">
      <w:pPr>
        <w:ind w:left="0"/>
      </w:pPr>
    </w:p>
    <w:p w14:paraId="502C7C33" w14:textId="679A5EC2" w:rsidR="00653524" w:rsidRDefault="00653524" w:rsidP="00AC0998">
      <w:pPr>
        <w:ind w:left="0"/>
      </w:pPr>
    </w:p>
    <w:p w14:paraId="28322580" w14:textId="39260342" w:rsidR="00653524" w:rsidRDefault="00653524" w:rsidP="00AC0998">
      <w:pPr>
        <w:ind w:left="0"/>
      </w:pPr>
    </w:p>
    <w:p w14:paraId="0257BDE4" w14:textId="4176B583" w:rsidR="00653524" w:rsidRDefault="00653524" w:rsidP="00AC0998">
      <w:pPr>
        <w:ind w:left="0"/>
      </w:pPr>
    </w:p>
    <w:p w14:paraId="021E41C1" w14:textId="682C2499" w:rsidR="00653524" w:rsidRDefault="00653524" w:rsidP="00AC0998">
      <w:pPr>
        <w:ind w:left="0"/>
      </w:pPr>
    </w:p>
    <w:p w14:paraId="0084EAEF" w14:textId="797B608F" w:rsidR="00653524" w:rsidRDefault="00653524" w:rsidP="00AC0998">
      <w:pPr>
        <w:ind w:left="0"/>
      </w:pPr>
    </w:p>
    <w:p w14:paraId="0D344B75" w14:textId="1A65CF02" w:rsidR="00653524" w:rsidRDefault="00653524" w:rsidP="00AC0998">
      <w:pPr>
        <w:ind w:left="0"/>
      </w:pPr>
    </w:p>
    <w:p w14:paraId="4EC32D35" w14:textId="06EE4C82" w:rsidR="00653524" w:rsidRDefault="00653524" w:rsidP="00AC0998">
      <w:pPr>
        <w:ind w:left="0"/>
      </w:pPr>
    </w:p>
    <w:p w14:paraId="7EF9DBDB" w14:textId="77777777" w:rsidR="00653524" w:rsidRPr="00CC08D5" w:rsidRDefault="00653524" w:rsidP="00AC0998">
      <w:pPr>
        <w:ind w:left="0"/>
      </w:pPr>
    </w:p>
    <w:p w14:paraId="1A9A3D2C" w14:textId="77777777" w:rsidR="00021FD2" w:rsidRDefault="00A635C9" w:rsidP="00AC0998">
      <w:pPr>
        <w:pStyle w:val="Heading2"/>
        <w:numPr>
          <w:ilvl w:val="0"/>
          <w:numId w:val="26"/>
        </w:numPr>
      </w:pPr>
      <w:r w:rsidRPr="00A635C9">
        <w:lastRenderedPageBreak/>
        <w:t>Operations Design</w:t>
      </w:r>
    </w:p>
    <w:p w14:paraId="3242AB7D" w14:textId="77777777" w:rsidR="00653524" w:rsidRDefault="00653524" w:rsidP="00653524">
      <w:pPr>
        <w:pStyle w:val="Heading3"/>
        <w:ind w:firstLine="216"/>
        <w:rPr>
          <w:rFonts w:asciiTheme="minorHAnsi" w:eastAsiaTheme="minorEastAsia" w:hAnsiTheme="minorHAnsi" w:cstheme="minorBidi"/>
          <w:b w:val="0"/>
          <w:bCs w:val="0"/>
          <w:caps w:val="0"/>
          <w:color w:val="auto"/>
          <w:sz w:val="22"/>
          <w:szCs w:val="22"/>
        </w:rPr>
      </w:pPr>
      <w:r w:rsidRPr="00E349A7">
        <w:rPr>
          <w:rFonts w:asciiTheme="minorHAnsi" w:eastAsiaTheme="minorEastAsia" w:hAnsiTheme="minorHAnsi" w:cstheme="minorBidi"/>
          <w:b w:val="0"/>
          <w:bCs w:val="0"/>
          <w:caps w:val="0"/>
          <w:color w:val="auto"/>
          <w:sz w:val="22"/>
          <w:szCs w:val="22"/>
        </w:rPr>
        <w:t>In this section, operation specifications for selected operations in the system are</w:t>
      </w:r>
      <w:r>
        <w:rPr>
          <w:rFonts w:asciiTheme="minorHAnsi" w:eastAsiaTheme="minorEastAsia" w:hAnsiTheme="minorHAnsi" w:cstheme="minorBidi"/>
          <w:b w:val="0"/>
          <w:bCs w:val="0"/>
          <w:caps w:val="0"/>
          <w:color w:val="auto"/>
          <w:sz w:val="22"/>
          <w:szCs w:val="22"/>
        </w:rPr>
        <w:t xml:space="preserve"> </w:t>
      </w:r>
      <w:r w:rsidRPr="00E349A7">
        <w:rPr>
          <w:rFonts w:asciiTheme="minorHAnsi" w:eastAsiaTheme="minorEastAsia" w:hAnsiTheme="minorHAnsi" w:cstheme="minorBidi"/>
          <w:b w:val="0"/>
          <w:bCs w:val="0"/>
          <w:caps w:val="0"/>
          <w:color w:val="auto"/>
          <w:sz w:val="22"/>
          <w:szCs w:val="22"/>
        </w:rPr>
        <w:t>provided. The algorithms needed for some of the operations (for different entities) are</w:t>
      </w:r>
      <w:r>
        <w:rPr>
          <w:rFonts w:asciiTheme="minorHAnsi" w:eastAsiaTheme="minorEastAsia" w:hAnsiTheme="minorHAnsi" w:cstheme="minorBidi"/>
          <w:b w:val="0"/>
          <w:bCs w:val="0"/>
          <w:caps w:val="0"/>
          <w:color w:val="auto"/>
          <w:sz w:val="22"/>
          <w:szCs w:val="22"/>
        </w:rPr>
        <w:t xml:space="preserve"> </w:t>
      </w:r>
      <w:r w:rsidRPr="00E349A7">
        <w:rPr>
          <w:rFonts w:asciiTheme="minorHAnsi" w:eastAsiaTheme="minorEastAsia" w:hAnsiTheme="minorHAnsi" w:cstheme="minorBidi"/>
          <w:b w:val="0"/>
          <w:bCs w:val="0"/>
          <w:caps w:val="0"/>
          <w:color w:val="auto"/>
          <w:sz w:val="22"/>
          <w:szCs w:val="22"/>
        </w:rPr>
        <w:t>similar. Therefore, in the interest of brevity, instead of repeating the same pseudo code for</w:t>
      </w:r>
      <w:r>
        <w:rPr>
          <w:rFonts w:asciiTheme="minorHAnsi" w:eastAsiaTheme="minorEastAsia" w:hAnsiTheme="minorHAnsi" w:cstheme="minorBidi"/>
          <w:b w:val="0"/>
          <w:bCs w:val="0"/>
          <w:caps w:val="0"/>
          <w:color w:val="auto"/>
          <w:sz w:val="22"/>
          <w:szCs w:val="22"/>
        </w:rPr>
        <w:t xml:space="preserve"> </w:t>
      </w:r>
      <w:r w:rsidRPr="00E349A7">
        <w:rPr>
          <w:rFonts w:asciiTheme="minorHAnsi" w:eastAsiaTheme="minorEastAsia" w:hAnsiTheme="minorHAnsi" w:cstheme="minorBidi"/>
          <w:b w:val="0"/>
          <w:bCs w:val="0"/>
          <w:caps w:val="0"/>
          <w:color w:val="auto"/>
          <w:sz w:val="22"/>
          <w:szCs w:val="22"/>
        </w:rPr>
        <w:t xml:space="preserve">these similar operations, the following generic operation outlines will be referenced. </w:t>
      </w:r>
    </w:p>
    <w:p w14:paraId="42B9A5DD" w14:textId="77777777" w:rsidR="00653524" w:rsidRDefault="00653524" w:rsidP="00653524">
      <w:r>
        <w:t>The Operations Design will proceed under the following captions:</w:t>
      </w:r>
    </w:p>
    <w:p w14:paraId="671CE5C0" w14:textId="77777777" w:rsidR="00653524" w:rsidRPr="00E349A7" w:rsidRDefault="00653524" w:rsidP="00653524">
      <w:pPr>
        <w:pStyle w:val="Heading3"/>
        <w:ind w:left="288"/>
        <w:rPr>
          <w:rFonts w:asciiTheme="minorHAnsi" w:eastAsiaTheme="minorEastAsia" w:hAnsiTheme="minorHAnsi" w:cstheme="minorBidi"/>
          <w:b w:val="0"/>
          <w:bCs w:val="0"/>
          <w:caps w:val="0"/>
          <w:color w:val="auto"/>
          <w:sz w:val="22"/>
          <w:szCs w:val="22"/>
        </w:rPr>
      </w:pPr>
      <w:r w:rsidRPr="00E349A7">
        <w:rPr>
          <w:rFonts w:asciiTheme="minorHAnsi" w:eastAsiaTheme="minorEastAsia" w:hAnsiTheme="minorHAnsi" w:cstheme="minorBidi"/>
          <w:b w:val="0"/>
          <w:bCs w:val="0"/>
          <w:caps w:val="0"/>
          <w:color w:val="auto"/>
          <w:sz w:val="22"/>
          <w:szCs w:val="22"/>
        </w:rPr>
        <w:t>• Generic Pseudo-codes</w:t>
      </w:r>
    </w:p>
    <w:p w14:paraId="5AA6E81D" w14:textId="77777777" w:rsidR="00653524" w:rsidRDefault="00653524" w:rsidP="00653524">
      <w:pPr>
        <w:pStyle w:val="Heading3"/>
        <w:ind w:left="288"/>
        <w:rPr>
          <w:rFonts w:asciiTheme="minorHAnsi" w:eastAsiaTheme="minorEastAsia" w:hAnsiTheme="minorHAnsi" w:cstheme="minorBidi"/>
          <w:b w:val="0"/>
          <w:bCs w:val="0"/>
          <w:caps w:val="0"/>
          <w:color w:val="auto"/>
          <w:sz w:val="22"/>
          <w:szCs w:val="22"/>
        </w:rPr>
      </w:pPr>
      <w:r w:rsidRPr="00E349A7">
        <w:rPr>
          <w:rFonts w:asciiTheme="minorHAnsi" w:eastAsiaTheme="minorEastAsia" w:hAnsiTheme="minorHAnsi" w:cstheme="minorBidi"/>
          <w:b w:val="0"/>
          <w:bCs w:val="0"/>
          <w:caps w:val="0"/>
          <w:color w:val="auto"/>
          <w:sz w:val="22"/>
          <w:szCs w:val="22"/>
        </w:rPr>
        <w:t xml:space="preserve">• </w:t>
      </w:r>
      <w:r w:rsidRPr="00C610E8">
        <w:rPr>
          <w:rFonts w:asciiTheme="minorHAnsi" w:eastAsiaTheme="minorEastAsia" w:hAnsiTheme="minorHAnsi" w:cstheme="minorBidi"/>
          <w:b w:val="0"/>
          <w:bCs w:val="0"/>
          <w:caps w:val="0"/>
          <w:color w:val="auto"/>
          <w:sz w:val="22"/>
          <w:szCs w:val="22"/>
        </w:rPr>
        <w:t xml:space="preserve">O-SPEC </w:t>
      </w:r>
    </w:p>
    <w:p w14:paraId="1645836F" w14:textId="77777777" w:rsidR="00021FD2" w:rsidRDefault="00021FD2" w:rsidP="00F814B5">
      <w:pPr>
        <w:pStyle w:val="Heading3"/>
      </w:pPr>
      <w:r>
        <w:t>4.1</w:t>
      </w:r>
      <w:r w:rsidR="00A635C9">
        <w:t xml:space="preserve"> </w:t>
      </w:r>
      <w:r w:rsidR="00A635C9" w:rsidRPr="00A635C9">
        <w:t>Pseudo-Code</w:t>
      </w:r>
    </w:p>
    <w:p w14:paraId="03CFFF89" w14:textId="77777777" w:rsidR="00CC08D5" w:rsidRPr="00CC08D5" w:rsidRDefault="00CC08D5" w:rsidP="00CC08D5">
      <w:pPr>
        <w:pStyle w:val="Heading3"/>
        <w:rPr>
          <w:rFonts w:eastAsia="Meiryo"/>
        </w:rPr>
      </w:pPr>
      <w:bookmarkStart w:id="1" w:name="_Toc416127243"/>
      <w:r w:rsidRPr="00CC08D5">
        <w:rPr>
          <w:rFonts w:eastAsia="Meiryo"/>
        </w:rPr>
        <w:t>4.1.1 Generic Add:</w:t>
      </w:r>
      <w:bookmarkEnd w:id="1"/>
      <w:r w:rsidRPr="00CC08D5">
        <w:rPr>
          <w:rFonts w:eastAsia="Meiryo"/>
        </w:rPr>
        <w:tab/>
      </w:r>
    </w:p>
    <w:p w14:paraId="5D8AE5D0"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START:</w:t>
      </w:r>
    </w:p>
    <w:p w14:paraId="349F3B7F"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t>WHILE (User Wishes to Continue)</w:t>
      </w:r>
    </w:p>
    <w:p w14:paraId="5BBA564B"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t>Accept Key Field(s);</w:t>
      </w:r>
    </w:p>
    <w:p w14:paraId="168D6F50"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t>Check Record Absence or Existence in the primary file;</w:t>
      </w:r>
    </w:p>
    <w:p w14:paraId="4AF41166"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t>IF (Record Absent)</w:t>
      </w:r>
    </w:p>
    <w:p w14:paraId="104C5EE2"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t>Accept Non-Key Fields;</w:t>
      </w:r>
    </w:p>
    <w:p w14:paraId="5CE0BBFF"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t>Validate Non-Key Fields based on Validation Rules;</w:t>
      </w:r>
    </w:p>
    <w:p w14:paraId="349912CF"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t>WHILE (Any Error Exists)</w:t>
      </w:r>
    </w:p>
    <w:p w14:paraId="6F735BA0"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t>Re-Display Non-Key Fields for Possible Update</w:t>
      </w:r>
    </w:p>
    <w:p w14:paraId="378EED74"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t>Display appropriate error message(s);</w:t>
      </w:r>
    </w:p>
    <w:p w14:paraId="01385D60"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t>Validate Non-Key Fields based on Validation Rules;</w:t>
      </w:r>
    </w:p>
    <w:p w14:paraId="6A62E45E"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t>END-WHILE;</w:t>
      </w:r>
    </w:p>
    <w:p w14:paraId="6EDFE8B3"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t>Re-Display full Record for confirmation;</w:t>
      </w:r>
    </w:p>
    <w:p w14:paraId="1EEF1EAE"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t>IF (Confirmation Obtained)</w:t>
      </w:r>
    </w:p>
    <w:p w14:paraId="5678B23B"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t>Write New Record to primary file;</w:t>
      </w:r>
    </w:p>
    <w:p w14:paraId="6F5A6409"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t>Write New Record to file _____ via operation _____;</w:t>
      </w:r>
    </w:p>
    <w:p w14:paraId="79BCAEF8"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t>END-IF;</w:t>
      </w:r>
    </w:p>
    <w:p w14:paraId="56914A1E"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t>ELSE Inform the User that nothing was saved; END-ELSE</w:t>
      </w:r>
    </w:p>
    <w:p w14:paraId="1ED53BA4"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t>END-IF</w:t>
      </w:r>
    </w:p>
    <w:p w14:paraId="755DB4C7"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t>ELSE Display Message (“Record already exists”); END-ELSE;</w:t>
      </w:r>
    </w:p>
    <w:p w14:paraId="26ED2AF5"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t>Check if User wishes to quit and set an exit flag if necessary;</w:t>
      </w:r>
    </w:p>
    <w:p w14:paraId="7395CBCC"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t>END-WHILE;</w:t>
      </w:r>
    </w:p>
    <w:p w14:paraId="54B8464C"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Generate Edit-List;</w:t>
      </w:r>
    </w:p>
    <w:p w14:paraId="3C6DAEBF"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 xml:space="preserve">STOP </w:t>
      </w:r>
    </w:p>
    <w:p w14:paraId="56D5A6C2" w14:textId="77777777" w:rsidR="00CC08D5" w:rsidRDefault="00CC08D5" w:rsidP="00CC08D5">
      <w:pPr>
        <w:pStyle w:val="Heading3"/>
      </w:pPr>
    </w:p>
    <w:p w14:paraId="5D6B445B" w14:textId="77777777" w:rsidR="00AC0998" w:rsidRDefault="00AC0998" w:rsidP="00AC0998"/>
    <w:p w14:paraId="772A35C4" w14:textId="27DC5C3B" w:rsidR="00AC0998" w:rsidRDefault="00AC0998" w:rsidP="00AC0998"/>
    <w:p w14:paraId="4BCB0658" w14:textId="11633DBF" w:rsidR="00653524" w:rsidRDefault="00653524" w:rsidP="00AC0998"/>
    <w:p w14:paraId="27446FE0" w14:textId="0D853ABF" w:rsidR="00653524" w:rsidRDefault="00653524" w:rsidP="00AC0998"/>
    <w:p w14:paraId="4B2B757F" w14:textId="1C69E0C6" w:rsidR="00653524" w:rsidRDefault="00653524" w:rsidP="00AC0998"/>
    <w:p w14:paraId="24E0D969" w14:textId="77777777" w:rsidR="00653524" w:rsidRDefault="00653524" w:rsidP="00AC0998"/>
    <w:p w14:paraId="295D90D2" w14:textId="77777777" w:rsidR="00AC0998" w:rsidRPr="00AC0998" w:rsidRDefault="00AC0998" w:rsidP="00AC0998"/>
    <w:p w14:paraId="0589A26F" w14:textId="77777777" w:rsidR="00CC08D5" w:rsidRPr="00CC08D5" w:rsidRDefault="00CC08D5" w:rsidP="00CC08D5">
      <w:pPr>
        <w:pStyle w:val="Heading3"/>
      </w:pPr>
      <w:bookmarkStart w:id="2" w:name="_Toc416127244"/>
      <w:r w:rsidRPr="00CC08D5">
        <w:lastRenderedPageBreak/>
        <w:t>4.1.2 Generic Inquiry:</w:t>
      </w:r>
      <w:bookmarkEnd w:id="2"/>
    </w:p>
    <w:p w14:paraId="0C291D25"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START:</w:t>
      </w:r>
    </w:p>
    <w:p w14:paraId="204FDD59"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t>While User Wishes to Continue</w:t>
      </w:r>
    </w:p>
    <w:p w14:paraId="32EB6F0F"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t>Prompt the user for Account Number or Account Name;</w:t>
      </w:r>
    </w:p>
    <w:p w14:paraId="0D10501E"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t>Prompt the user for preference (Accounts by Account Number or Account Name);</w:t>
      </w:r>
    </w:p>
    <w:p w14:paraId="45DE552E"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t>If by Code</w:t>
      </w:r>
    </w:p>
    <w:p w14:paraId="7D76AE15"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t>Starting at that point in _____ Load a Virtual Data</w:t>
      </w:r>
    </w:p>
    <w:p w14:paraId="4D015CCE"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t>Collection Object with all records until End-Of-File;</w:t>
      </w:r>
    </w:p>
    <w:p w14:paraId="48522A5F"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t>Display the Virtual Data Collection Object;</w:t>
      </w:r>
    </w:p>
    <w:p w14:paraId="133048B2"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t>End-If;</w:t>
      </w:r>
    </w:p>
    <w:p w14:paraId="3E618166"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t>If by Description</w:t>
      </w:r>
    </w:p>
    <w:p w14:paraId="3DADEA64"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t>Starting at that point in _____ Load a Virtual Data</w:t>
      </w:r>
    </w:p>
    <w:p w14:paraId="5405CAFB"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t>Collection Object with all record until End-Of-File;</w:t>
      </w:r>
    </w:p>
    <w:p w14:paraId="7D48D20D"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t>Display the Virtual Data Collection Object;</w:t>
      </w:r>
    </w:p>
    <w:p w14:paraId="6DAF38E0"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t>End-If;</w:t>
      </w:r>
    </w:p>
    <w:p w14:paraId="7625E8D3"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t>End-While;</w:t>
      </w:r>
    </w:p>
    <w:p w14:paraId="2761E5CF" w14:textId="77777777" w:rsidR="00CC08D5" w:rsidRPr="00CC08D5" w:rsidRDefault="00CC08D5" w:rsidP="00AC0998">
      <w:pPr>
        <w:pBdr>
          <w:top w:val="single" w:sz="4" w:space="1" w:color="auto"/>
          <w:left w:val="single" w:sz="4" w:space="4" w:color="auto"/>
          <w:bottom w:val="single" w:sz="4" w:space="1" w:color="auto"/>
          <w:right w:val="single" w:sz="4" w:space="4" w:color="auto"/>
        </w:pBdr>
        <w:spacing w:before="0" w:after="160" w:line="300" w:lineRule="auto"/>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STOP:</w:t>
      </w:r>
    </w:p>
    <w:p w14:paraId="71B9F31D" w14:textId="77777777" w:rsidR="00CC08D5" w:rsidRPr="00CC08D5" w:rsidRDefault="00CC08D5" w:rsidP="00CC08D5">
      <w:pPr>
        <w:pStyle w:val="Heading3"/>
        <w:rPr>
          <w:rFonts w:eastAsia="Meiryo"/>
        </w:rPr>
      </w:pPr>
    </w:p>
    <w:p w14:paraId="05B0933A" w14:textId="77777777" w:rsidR="00CC08D5" w:rsidRPr="00CC08D5" w:rsidRDefault="00CC08D5" w:rsidP="00CC08D5">
      <w:pPr>
        <w:pStyle w:val="Heading3"/>
      </w:pPr>
      <w:bookmarkStart w:id="3" w:name="_Toc416127245"/>
      <w:r w:rsidRPr="00CC08D5">
        <w:t>4.1.3 Generic Modify:</w:t>
      </w:r>
      <w:bookmarkEnd w:id="3"/>
    </w:p>
    <w:p w14:paraId="620CDCED"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START:</w:t>
      </w:r>
    </w:p>
    <w:p w14:paraId="22846D88"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t>WHILE (User wishes to continue)</w:t>
      </w:r>
    </w:p>
    <w:p w14:paraId="4D6AB06E"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t>Accept Key Field(s);</w:t>
      </w:r>
    </w:p>
    <w:p w14:paraId="10FF4461"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t>Check Record Absence or Existence in the primary file;</w:t>
      </w:r>
    </w:p>
    <w:p w14:paraId="2BEEFD9A"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t>IF (Record Present)</w:t>
      </w:r>
    </w:p>
    <w:p w14:paraId="0A83D7E9"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t>Retrieve Record and update Audit Log Fields (with before-values);</w:t>
      </w:r>
    </w:p>
    <w:p w14:paraId="7EFECCBF"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t>Display Non-Key Fields for possible Update;</w:t>
      </w:r>
    </w:p>
    <w:p w14:paraId="1001CA0E"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t>Validate Non-Key Fields based on Validation Rules;</w:t>
      </w:r>
    </w:p>
    <w:p w14:paraId="2FB12892"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t>WHILE (Any Error Exists)</w:t>
      </w:r>
    </w:p>
    <w:p w14:paraId="3A6E2655"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t>Re-Display Non-Key Fields for possible Update;</w:t>
      </w:r>
    </w:p>
    <w:p w14:paraId="2EC154AF"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t>Display appropriate error message(s);</w:t>
      </w:r>
    </w:p>
    <w:p w14:paraId="49DA9431"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t>Validate Non-Key Fields based on Validation Rules;</w:t>
      </w:r>
    </w:p>
    <w:p w14:paraId="6173F4BD"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t>END-WHILE</w:t>
      </w:r>
    </w:p>
    <w:p w14:paraId="3880E7CD"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t>Re-Display full Record for confirmation;</w:t>
      </w:r>
    </w:p>
    <w:p w14:paraId="444987F4"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t>IF (Confirmation Obtained)</w:t>
      </w:r>
    </w:p>
    <w:p w14:paraId="53F1655F"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t>Update Audit Log Fields (With current values);</w:t>
      </w:r>
    </w:p>
    <w:p w14:paraId="6ECABD28"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t>Write new Record to file _____ via operation _____</w:t>
      </w:r>
    </w:p>
    <w:p w14:paraId="72C7AAF4"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t>Update Record in the primary file;</w:t>
      </w:r>
    </w:p>
    <w:p w14:paraId="70F6438E"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t>END-IF;</w:t>
      </w:r>
    </w:p>
    <w:p w14:paraId="328A9499"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t>ELSE Inform the User that nothing was saved; END-ELSE</w:t>
      </w:r>
    </w:p>
    <w:p w14:paraId="09738EB9"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t>END-IF</w:t>
      </w:r>
    </w:p>
    <w:p w14:paraId="3136FA38"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t>ELSE Display Message (“Record does not exist”); END-ELSE</w:t>
      </w:r>
    </w:p>
    <w:p w14:paraId="2529F3DD"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t>Check if User wishes to quit and set an exit flag if necessary;</w:t>
      </w:r>
    </w:p>
    <w:p w14:paraId="557D1DA1"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t>END-WHILE</w:t>
      </w:r>
    </w:p>
    <w:p w14:paraId="3BE69A1B"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t>Generate Edit-List;</w:t>
      </w:r>
    </w:p>
    <w:p w14:paraId="18B2D7E0"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STOP</w:t>
      </w:r>
    </w:p>
    <w:p w14:paraId="20106C97" w14:textId="462BE49B" w:rsidR="00CC08D5" w:rsidRDefault="00CC08D5" w:rsidP="00CC08D5">
      <w:pPr>
        <w:spacing w:before="0" w:after="160" w:line="300" w:lineRule="auto"/>
        <w:ind w:left="0" w:right="0"/>
        <w:rPr>
          <w:rFonts w:ascii="Century Gothic" w:eastAsia="Meiryo" w:hAnsi="Century Gothic" w:cs="Times New Roman"/>
          <w:kern w:val="0"/>
          <w:sz w:val="17"/>
          <w:szCs w:val="17"/>
          <w14:ligatures w14:val="none"/>
        </w:rPr>
      </w:pPr>
    </w:p>
    <w:p w14:paraId="1CEDF796" w14:textId="35E7FED9" w:rsidR="00653524" w:rsidRDefault="00653524" w:rsidP="00CC08D5">
      <w:pPr>
        <w:spacing w:before="0" w:after="160" w:line="300" w:lineRule="auto"/>
        <w:ind w:left="0" w:right="0"/>
        <w:rPr>
          <w:rFonts w:ascii="Century Gothic" w:eastAsia="Meiryo" w:hAnsi="Century Gothic" w:cs="Times New Roman"/>
          <w:kern w:val="0"/>
          <w:sz w:val="17"/>
          <w:szCs w:val="17"/>
          <w14:ligatures w14:val="none"/>
        </w:rPr>
      </w:pPr>
    </w:p>
    <w:p w14:paraId="2028A100" w14:textId="535A19F2" w:rsidR="00653524" w:rsidRDefault="00653524" w:rsidP="00CC08D5">
      <w:pPr>
        <w:spacing w:before="0" w:after="160" w:line="300" w:lineRule="auto"/>
        <w:ind w:left="0" w:right="0"/>
        <w:rPr>
          <w:rFonts w:ascii="Century Gothic" w:eastAsia="Meiryo" w:hAnsi="Century Gothic" w:cs="Times New Roman"/>
          <w:kern w:val="0"/>
          <w:sz w:val="17"/>
          <w:szCs w:val="17"/>
          <w14:ligatures w14:val="none"/>
        </w:rPr>
      </w:pPr>
    </w:p>
    <w:p w14:paraId="42A2354D" w14:textId="0DA1B90D" w:rsidR="00653524" w:rsidRDefault="00653524" w:rsidP="00CC08D5">
      <w:pPr>
        <w:spacing w:before="0" w:after="160" w:line="300" w:lineRule="auto"/>
        <w:ind w:left="0" w:right="0"/>
        <w:rPr>
          <w:rFonts w:ascii="Century Gothic" w:eastAsia="Meiryo" w:hAnsi="Century Gothic" w:cs="Times New Roman"/>
          <w:kern w:val="0"/>
          <w:sz w:val="17"/>
          <w:szCs w:val="17"/>
          <w14:ligatures w14:val="none"/>
        </w:rPr>
      </w:pPr>
    </w:p>
    <w:p w14:paraId="1044E026" w14:textId="13E6A907" w:rsidR="00653524" w:rsidRDefault="00653524" w:rsidP="00CC08D5">
      <w:pPr>
        <w:spacing w:before="0" w:after="160" w:line="300" w:lineRule="auto"/>
        <w:ind w:left="0" w:right="0"/>
        <w:rPr>
          <w:rFonts w:ascii="Century Gothic" w:eastAsia="Meiryo" w:hAnsi="Century Gothic" w:cs="Times New Roman"/>
          <w:kern w:val="0"/>
          <w:sz w:val="17"/>
          <w:szCs w:val="17"/>
          <w14:ligatures w14:val="none"/>
        </w:rPr>
      </w:pPr>
    </w:p>
    <w:p w14:paraId="12EF39DA" w14:textId="77777777" w:rsidR="00653524" w:rsidRPr="00CC08D5" w:rsidRDefault="00653524" w:rsidP="00CC08D5">
      <w:pPr>
        <w:spacing w:before="0" w:after="160" w:line="300" w:lineRule="auto"/>
        <w:ind w:left="0" w:right="0"/>
        <w:rPr>
          <w:rFonts w:ascii="Century Gothic" w:eastAsia="Meiryo" w:hAnsi="Century Gothic" w:cs="Times New Roman"/>
          <w:kern w:val="0"/>
          <w:sz w:val="17"/>
          <w:szCs w:val="17"/>
          <w14:ligatures w14:val="none"/>
        </w:rPr>
      </w:pPr>
    </w:p>
    <w:p w14:paraId="3122A9E2" w14:textId="77777777" w:rsidR="00CC08D5" w:rsidRPr="00CC08D5" w:rsidRDefault="00CC08D5" w:rsidP="00CC08D5">
      <w:pPr>
        <w:pStyle w:val="Heading3"/>
        <w:rPr>
          <w:rFonts w:eastAsia="Meiryo"/>
        </w:rPr>
      </w:pPr>
      <w:bookmarkStart w:id="4" w:name="_Toc416127246"/>
      <w:r w:rsidRPr="00CC08D5">
        <w:rPr>
          <w:rFonts w:eastAsia="Meiryo"/>
        </w:rPr>
        <w:lastRenderedPageBreak/>
        <w:t>4.1.4 Generic Delete:</w:t>
      </w:r>
      <w:bookmarkEnd w:id="4"/>
    </w:p>
    <w:p w14:paraId="19DC1274"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START:</w:t>
      </w:r>
    </w:p>
    <w:p w14:paraId="2ABCAD54"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t>WHILE (User wishes to continue)</w:t>
      </w:r>
    </w:p>
    <w:p w14:paraId="23524A68"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t>Accept Key Field(s);</w:t>
      </w:r>
    </w:p>
    <w:p w14:paraId="26FD37EC"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t>Check Record Absence or Existence in the primary file;</w:t>
      </w:r>
    </w:p>
    <w:p w14:paraId="5B571ECA"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t>IF (Record Present)</w:t>
      </w:r>
    </w:p>
    <w:p w14:paraId="38452538"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t>Retrieve Record;</w:t>
      </w:r>
    </w:p>
    <w:p w14:paraId="4FB19628"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t>Display full Record for confirmation;</w:t>
      </w:r>
    </w:p>
    <w:p w14:paraId="6ADA5AF0"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t>IF (Deletion Confirmation Obtained)</w:t>
      </w:r>
    </w:p>
    <w:p w14:paraId="55DFA44B"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t>Update Audit Log Fields (with current-values);</w:t>
      </w:r>
    </w:p>
    <w:p w14:paraId="7FAEBBDE"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t>Write New Record to file ____ via operation _____</w:t>
      </w:r>
    </w:p>
    <w:p w14:paraId="6D6A1FB1"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t>Delete Record from the primary file;</w:t>
      </w:r>
    </w:p>
    <w:p w14:paraId="1B4EC6CF"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t>END-IF;</w:t>
      </w:r>
    </w:p>
    <w:p w14:paraId="382DB044"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t>ELSE Inform the User that nothing was saved; END-ELSE;</w:t>
      </w:r>
    </w:p>
    <w:p w14:paraId="4BCFFBF7"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t>END-IF;</w:t>
      </w:r>
    </w:p>
    <w:p w14:paraId="050215B7"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t>ELSE Display Message (“Record does not exist”); END-ELSE;</w:t>
      </w:r>
    </w:p>
    <w:p w14:paraId="3C07BEEF"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r>
      <w:r w:rsidRPr="00CC08D5">
        <w:rPr>
          <w:rFonts w:ascii="Century Gothic" w:eastAsia="Meiryo" w:hAnsi="Century Gothic" w:cs="Times New Roman"/>
          <w:kern w:val="0"/>
          <w:sz w:val="17"/>
          <w:szCs w:val="17"/>
          <w14:ligatures w14:val="none"/>
        </w:rPr>
        <w:tab/>
        <w:t>Check if User wishes to quit and set and exit flag if necessary;</w:t>
      </w:r>
    </w:p>
    <w:p w14:paraId="1034AC2C"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t>END-WHILE;</w:t>
      </w:r>
    </w:p>
    <w:p w14:paraId="4FBDC330"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ab/>
        <w:t>Generate Edit-List;</w:t>
      </w:r>
    </w:p>
    <w:p w14:paraId="3DF5F2E9" w14:textId="77777777" w:rsidR="00CC08D5" w:rsidRPr="00CC08D5" w:rsidRDefault="00CC08D5" w:rsidP="00CC08D5">
      <w:pPr>
        <w:pBdr>
          <w:top w:val="single" w:sz="4" w:space="1" w:color="auto"/>
          <w:left w:val="single" w:sz="4" w:space="4" w:color="auto"/>
          <w:bottom w:val="single" w:sz="4" w:space="1" w:color="auto"/>
          <w:right w:val="single" w:sz="4" w:space="4" w:color="auto"/>
        </w:pBdr>
        <w:spacing w:before="0"/>
        <w:ind w:left="0" w:right="0"/>
        <w:rPr>
          <w:rFonts w:ascii="Century Gothic" w:eastAsia="Meiryo" w:hAnsi="Century Gothic" w:cs="Times New Roman"/>
          <w:kern w:val="0"/>
          <w:sz w:val="17"/>
          <w:szCs w:val="17"/>
          <w14:ligatures w14:val="none"/>
        </w:rPr>
      </w:pPr>
      <w:r w:rsidRPr="00CC08D5">
        <w:rPr>
          <w:rFonts w:ascii="Century Gothic" w:eastAsia="Meiryo" w:hAnsi="Century Gothic" w:cs="Times New Roman"/>
          <w:kern w:val="0"/>
          <w:sz w:val="17"/>
          <w:szCs w:val="17"/>
          <w14:ligatures w14:val="none"/>
        </w:rPr>
        <w:t>STOP</w:t>
      </w:r>
    </w:p>
    <w:p w14:paraId="1F74B2C2" w14:textId="77777777" w:rsidR="00CC08D5" w:rsidRPr="00CC08D5" w:rsidRDefault="00CC08D5" w:rsidP="00CC08D5">
      <w:pPr>
        <w:spacing w:before="0" w:after="160" w:line="300" w:lineRule="auto"/>
        <w:ind w:left="0" w:right="0"/>
        <w:rPr>
          <w:rFonts w:ascii="Century Gothic" w:eastAsia="Meiryo" w:hAnsi="Century Gothic" w:cs="Times New Roman"/>
          <w:kern w:val="0"/>
          <w:sz w:val="17"/>
          <w:szCs w:val="17"/>
          <w14:ligatures w14:val="none"/>
        </w:rPr>
      </w:pPr>
    </w:p>
    <w:p w14:paraId="5AFA7559" w14:textId="77777777" w:rsidR="00EE034D" w:rsidRPr="00EE034D" w:rsidRDefault="00EE034D" w:rsidP="00EE034D"/>
    <w:p w14:paraId="5574AC00" w14:textId="77777777" w:rsidR="00C1609D" w:rsidRDefault="00C1609D" w:rsidP="00C1609D">
      <w:pPr>
        <w:pStyle w:val="Default"/>
        <w:rPr>
          <w:sz w:val="23"/>
          <w:szCs w:val="23"/>
        </w:rPr>
      </w:pPr>
    </w:p>
    <w:p w14:paraId="77F75F94" w14:textId="77777777" w:rsidR="00513D04" w:rsidRDefault="00513D04" w:rsidP="00C1609D">
      <w:pPr>
        <w:pStyle w:val="Default"/>
        <w:rPr>
          <w:sz w:val="23"/>
          <w:szCs w:val="23"/>
        </w:rPr>
      </w:pPr>
    </w:p>
    <w:p w14:paraId="681A99F6" w14:textId="77777777" w:rsidR="00513D04" w:rsidRDefault="00513D04" w:rsidP="00C1609D">
      <w:pPr>
        <w:pStyle w:val="Default"/>
        <w:rPr>
          <w:sz w:val="23"/>
          <w:szCs w:val="23"/>
        </w:rPr>
      </w:pPr>
    </w:p>
    <w:p w14:paraId="5F917378" w14:textId="77777777" w:rsidR="00513D04" w:rsidRDefault="00513D04" w:rsidP="00C1609D">
      <w:pPr>
        <w:pStyle w:val="Default"/>
        <w:rPr>
          <w:sz w:val="23"/>
          <w:szCs w:val="23"/>
        </w:rPr>
      </w:pPr>
    </w:p>
    <w:p w14:paraId="6A079B28" w14:textId="77777777" w:rsidR="00513D04" w:rsidRDefault="00513D04" w:rsidP="00C1609D">
      <w:pPr>
        <w:pStyle w:val="Default"/>
        <w:rPr>
          <w:sz w:val="23"/>
          <w:szCs w:val="23"/>
        </w:rPr>
      </w:pPr>
    </w:p>
    <w:p w14:paraId="40D84232" w14:textId="77777777" w:rsidR="00513D04" w:rsidRDefault="00513D04" w:rsidP="00C1609D">
      <w:pPr>
        <w:pStyle w:val="Default"/>
        <w:rPr>
          <w:sz w:val="23"/>
          <w:szCs w:val="23"/>
        </w:rPr>
      </w:pPr>
    </w:p>
    <w:p w14:paraId="43704AE3" w14:textId="77777777" w:rsidR="00513D04" w:rsidRDefault="00513D04" w:rsidP="00C1609D">
      <w:pPr>
        <w:pStyle w:val="Default"/>
        <w:rPr>
          <w:sz w:val="23"/>
          <w:szCs w:val="23"/>
        </w:rPr>
      </w:pPr>
    </w:p>
    <w:p w14:paraId="45F5AE52" w14:textId="77777777" w:rsidR="00513D04" w:rsidRDefault="00513D04" w:rsidP="00C1609D">
      <w:pPr>
        <w:pStyle w:val="Default"/>
        <w:rPr>
          <w:sz w:val="23"/>
          <w:szCs w:val="23"/>
        </w:rPr>
      </w:pPr>
    </w:p>
    <w:p w14:paraId="7D2D610B" w14:textId="77777777" w:rsidR="00513D04" w:rsidRDefault="00513D04" w:rsidP="00C1609D">
      <w:pPr>
        <w:pStyle w:val="Default"/>
        <w:rPr>
          <w:sz w:val="23"/>
          <w:szCs w:val="23"/>
        </w:rPr>
      </w:pPr>
    </w:p>
    <w:p w14:paraId="50F0DA5B" w14:textId="77777777" w:rsidR="00513D04" w:rsidRDefault="00513D04" w:rsidP="00C1609D">
      <w:pPr>
        <w:pStyle w:val="Default"/>
        <w:rPr>
          <w:sz w:val="23"/>
          <w:szCs w:val="23"/>
        </w:rPr>
      </w:pPr>
    </w:p>
    <w:p w14:paraId="42F5BC89" w14:textId="77777777" w:rsidR="00513D04" w:rsidRDefault="00513D04" w:rsidP="00C1609D">
      <w:pPr>
        <w:pStyle w:val="Default"/>
        <w:rPr>
          <w:sz w:val="23"/>
          <w:szCs w:val="23"/>
        </w:rPr>
      </w:pPr>
    </w:p>
    <w:p w14:paraId="684EA7B0" w14:textId="77777777" w:rsidR="00513D04" w:rsidRDefault="00513D04" w:rsidP="00C1609D">
      <w:pPr>
        <w:pStyle w:val="Default"/>
        <w:rPr>
          <w:sz w:val="23"/>
          <w:szCs w:val="23"/>
        </w:rPr>
      </w:pPr>
    </w:p>
    <w:p w14:paraId="2C83F590" w14:textId="77777777" w:rsidR="00513D04" w:rsidRDefault="00513D04" w:rsidP="00C1609D">
      <w:pPr>
        <w:pStyle w:val="Default"/>
        <w:rPr>
          <w:sz w:val="23"/>
          <w:szCs w:val="23"/>
        </w:rPr>
      </w:pPr>
    </w:p>
    <w:p w14:paraId="5D705AFF" w14:textId="77777777" w:rsidR="00513D04" w:rsidRDefault="00513D04" w:rsidP="00C1609D">
      <w:pPr>
        <w:pStyle w:val="Default"/>
        <w:rPr>
          <w:sz w:val="23"/>
          <w:szCs w:val="23"/>
        </w:rPr>
      </w:pPr>
    </w:p>
    <w:p w14:paraId="3A5FBFA1" w14:textId="77777777" w:rsidR="00513D04" w:rsidRDefault="00513D04" w:rsidP="00C1609D">
      <w:pPr>
        <w:pStyle w:val="Default"/>
        <w:rPr>
          <w:sz w:val="23"/>
          <w:szCs w:val="23"/>
        </w:rPr>
      </w:pPr>
    </w:p>
    <w:p w14:paraId="064758E9" w14:textId="77777777" w:rsidR="00513D04" w:rsidRDefault="00513D04" w:rsidP="00C1609D">
      <w:pPr>
        <w:pStyle w:val="Default"/>
        <w:rPr>
          <w:sz w:val="23"/>
          <w:szCs w:val="23"/>
        </w:rPr>
      </w:pPr>
    </w:p>
    <w:p w14:paraId="7A2A98D1" w14:textId="77777777" w:rsidR="00021FD2" w:rsidRDefault="00021FD2" w:rsidP="00C1609D">
      <w:pPr>
        <w:pStyle w:val="Default"/>
        <w:rPr>
          <w:sz w:val="23"/>
          <w:szCs w:val="23"/>
        </w:rPr>
      </w:pPr>
    </w:p>
    <w:p w14:paraId="4F357047" w14:textId="77777777" w:rsidR="00513D04" w:rsidRDefault="00513D04" w:rsidP="00C1609D">
      <w:pPr>
        <w:pStyle w:val="Default"/>
        <w:rPr>
          <w:sz w:val="23"/>
          <w:szCs w:val="23"/>
        </w:rPr>
      </w:pPr>
    </w:p>
    <w:p w14:paraId="5021326D" w14:textId="77777777" w:rsidR="00513D04" w:rsidRDefault="00513D04" w:rsidP="00C1609D">
      <w:pPr>
        <w:pStyle w:val="Default"/>
        <w:rPr>
          <w:sz w:val="23"/>
          <w:szCs w:val="23"/>
        </w:rPr>
      </w:pPr>
    </w:p>
    <w:p w14:paraId="24986940" w14:textId="77777777" w:rsidR="00513D04" w:rsidRDefault="00513D04" w:rsidP="00C1609D">
      <w:pPr>
        <w:pStyle w:val="Default"/>
        <w:rPr>
          <w:sz w:val="23"/>
          <w:szCs w:val="23"/>
        </w:rPr>
      </w:pPr>
    </w:p>
    <w:p w14:paraId="060A7413" w14:textId="77777777" w:rsidR="00513D04" w:rsidRDefault="00513D04" w:rsidP="00C1609D">
      <w:pPr>
        <w:pStyle w:val="Default"/>
        <w:rPr>
          <w:sz w:val="23"/>
          <w:szCs w:val="23"/>
        </w:rPr>
      </w:pPr>
    </w:p>
    <w:p w14:paraId="5A13BCBD" w14:textId="77777777" w:rsidR="00513D04" w:rsidRDefault="00513D04" w:rsidP="00C1609D">
      <w:pPr>
        <w:pStyle w:val="Default"/>
        <w:rPr>
          <w:sz w:val="23"/>
          <w:szCs w:val="23"/>
        </w:rPr>
      </w:pPr>
    </w:p>
    <w:p w14:paraId="423C9592" w14:textId="77777777" w:rsidR="00513D04" w:rsidRDefault="00513D04" w:rsidP="00C1609D">
      <w:pPr>
        <w:pStyle w:val="Default"/>
        <w:rPr>
          <w:sz w:val="23"/>
          <w:szCs w:val="23"/>
        </w:rPr>
      </w:pPr>
    </w:p>
    <w:p w14:paraId="2942E5FF" w14:textId="77777777" w:rsidR="00021FD2" w:rsidRDefault="00021FD2" w:rsidP="00C1609D">
      <w:pPr>
        <w:pStyle w:val="Default"/>
        <w:rPr>
          <w:sz w:val="23"/>
          <w:szCs w:val="23"/>
        </w:rPr>
      </w:pPr>
    </w:p>
    <w:p w14:paraId="067E26F4" w14:textId="77777777" w:rsidR="00021FD2" w:rsidRDefault="00021FD2" w:rsidP="00C1609D">
      <w:pPr>
        <w:pStyle w:val="Default"/>
        <w:rPr>
          <w:sz w:val="23"/>
          <w:szCs w:val="23"/>
        </w:rPr>
      </w:pPr>
    </w:p>
    <w:p w14:paraId="30A924C6" w14:textId="77777777" w:rsidR="00021FD2" w:rsidRDefault="00021FD2" w:rsidP="00745884">
      <w:pPr>
        <w:rPr>
          <w:b/>
        </w:rPr>
      </w:pPr>
    </w:p>
    <w:p w14:paraId="63F49A5E" w14:textId="77777777" w:rsidR="00021FD2" w:rsidRDefault="00021FD2" w:rsidP="00763CE9">
      <w:pPr>
        <w:pStyle w:val="Heading3"/>
      </w:pPr>
      <w:r>
        <w:lastRenderedPageBreak/>
        <w:t>4.2</w:t>
      </w:r>
      <w:r w:rsidR="00A635C9" w:rsidRPr="00A635C9">
        <w:t xml:space="preserve"> O-Spec</w:t>
      </w:r>
    </w:p>
    <w:p w14:paraId="6B9608AC" w14:textId="77777777" w:rsidR="00513D04" w:rsidRPr="00B63B21" w:rsidRDefault="00513D04" w:rsidP="00F814B5">
      <w:pPr>
        <w:pStyle w:val="Heading3"/>
      </w:pPr>
      <w:r w:rsidRPr="00B63B21">
        <w:t>4.2.1 Disease Category (E01) – ADD/DELETE/MODIFY</w:t>
      </w:r>
    </w:p>
    <w:tbl>
      <w:tblPr>
        <w:tblStyle w:val="TableGrid"/>
        <w:tblW w:w="0" w:type="auto"/>
        <w:tblLook w:val="04A0" w:firstRow="1" w:lastRow="0" w:firstColumn="1" w:lastColumn="0" w:noHBand="0" w:noVBand="1"/>
      </w:tblPr>
      <w:tblGrid>
        <w:gridCol w:w="9350"/>
      </w:tblGrid>
      <w:tr w:rsidR="00513D04" w14:paraId="7B59781D" w14:textId="77777777" w:rsidTr="00513D04">
        <w:tc>
          <w:tcPr>
            <w:tcW w:w="9350" w:type="dxa"/>
          </w:tcPr>
          <w:p w14:paraId="75D7A611" w14:textId="77777777" w:rsidR="00513D04" w:rsidRDefault="00513D04" w:rsidP="00513D04">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Operation Biography:</w:t>
            </w:r>
          </w:p>
          <w:p w14:paraId="6D0AD67B"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System: </w:t>
            </w:r>
            <w:r w:rsidR="00BB1DEA">
              <w:rPr>
                <w:rFonts w:ascii="Century Gothic" w:hAnsi="Century Gothic" w:cs="Century Gothic"/>
                <w:kern w:val="0"/>
                <w:sz w:val="17"/>
                <w:szCs w:val="17"/>
              </w:rPr>
              <w:tab/>
            </w:r>
            <w:r w:rsidR="00BB1DEA">
              <w:rPr>
                <w:rFonts w:ascii="Century Gothic" w:hAnsi="Century Gothic" w:cs="Century Gothic"/>
                <w:kern w:val="0"/>
                <w:sz w:val="17"/>
                <w:szCs w:val="17"/>
              </w:rPr>
              <w:tab/>
            </w:r>
            <w:r w:rsidR="00BB1DEA">
              <w:rPr>
                <w:rFonts w:ascii="Century Gothic" w:hAnsi="Century Gothic" w:cs="Century Gothic"/>
                <w:kern w:val="0"/>
                <w:sz w:val="17"/>
                <w:szCs w:val="17"/>
              </w:rPr>
              <w:tab/>
            </w:r>
            <w:r w:rsidR="00BB1DEA">
              <w:rPr>
                <w:rFonts w:ascii="Century Gothic" w:hAnsi="Century Gothic" w:cs="Century Gothic"/>
                <w:kern w:val="0"/>
                <w:sz w:val="17"/>
                <w:szCs w:val="17"/>
              </w:rPr>
              <w:tab/>
            </w:r>
            <w:r w:rsidR="00BB1DEA">
              <w:rPr>
                <w:rFonts w:ascii="Century Gothic" w:hAnsi="Century Gothic" w:cs="Century Gothic"/>
                <w:kern w:val="0"/>
                <w:sz w:val="17"/>
                <w:szCs w:val="17"/>
              </w:rPr>
              <w:tab/>
            </w:r>
            <w:r w:rsidR="00BB1DEA">
              <w:rPr>
                <w:rFonts w:ascii="Century Gothic" w:hAnsi="Century Gothic" w:cs="Century Gothic"/>
                <w:kern w:val="0"/>
                <w:sz w:val="17"/>
                <w:szCs w:val="17"/>
              </w:rPr>
              <w:tab/>
            </w:r>
            <w:r>
              <w:rPr>
                <w:rFonts w:ascii="Century Gothic" w:hAnsi="Century Gothic" w:cs="Century Gothic"/>
                <w:kern w:val="0"/>
                <w:sz w:val="17"/>
                <w:szCs w:val="17"/>
              </w:rPr>
              <w:t>SVR-DRS</w:t>
            </w:r>
          </w:p>
          <w:p w14:paraId="53D313B6"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Subsystem: </w:t>
            </w:r>
            <w:r w:rsidR="00BB1DEA">
              <w:rPr>
                <w:rFonts w:ascii="Century Gothic" w:hAnsi="Century Gothic" w:cs="Century Gothic"/>
                <w:kern w:val="0"/>
                <w:sz w:val="17"/>
                <w:szCs w:val="17"/>
              </w:rPr>
              <w:tab/>
            </w:r>
            <w:r w:rsidR="00BB1DEA">
              <w:rPr>
                <w:rFonts w:ascii="Century Gothic" w:hAnsi="Century Gothic" w:cs="Century Gothic"/>
                <w:kern w:val="0"/>
                <w:sz w:val="17"/>
                <w:szCs w:val="17"/>
              </w:rPr>
              <w:tab/>
            </w:r>
            <w:r w:rsidR="00BB1DEA">
              <w:rPr>
                <w:rFonts w:ascii="Century Gothic" w:hAnsi="Century Gothic" w:cs="Century Gothic"/>
                <w:kern w:val="0"/>
                <w:sz w:val="17"/>
                <w:szCs w:val="17"/>
              </w:rPr>
              <w:tab/>
            </w:r>
            <w:r w:rsidR="00BB1DEA">
              <w:rPr>
                <w:rFonts w:ascii="Century Gothic" w:hAnsi="Century Gothic" w:cs="Century Gothic"/>
                <w:kern w:val="0"/>
                <w:sz w:val="17"/>
                <w:szCs w:val="17"/>
              </w:rPr>
              <w:tab/>
            </w:r>
            <w:r w:rsidR="00BB1DEA">
              <w:rPr>
                <w:rFonts w:ascii="Century Gothic" w:hAnsi="Century Gothic" w:cs="Century Gothic"/>
                <w:kern w:val="0"/>
                <w:sz w:val="17"/>
                <w:szCs w:val="17"/>
              </w:rPr>
              <w:tab/>
            </w:r>
            <w:r>
              <w:rPr>
                <w:rFonts w:ascii="Century Gothic" w:hAnsi="Century Gothic" w:cs="Century Gothic"/>
                <w:kern w:val="0"/>
                <w:sz w:val="17"/>
                <w:szCs w:val="17"/>
              </w:rPr>
              <w:t>Disease Information Center</w:t>
            </w:r>
          </w:p>
          <w:p w14:paraId="63A7FDAA"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Name: </w:t>
            </w:r>
            <w:r w:rsidR="00BB1DEA">
              <w:rPr>
                <w:rFonts w:ascii="Century Gothic" w:hAnsi="Century Gothic" w:cs="Century Gothic"/>
                <w:kern w:val="0"/>
                <w:sz w:val="17"/>
                <w:szCs w:val="17"/>
              </w:rPr>
              <w:tab/>
            </w:r>
            <w:r w:rsidR="00BB1DEA">
              <w:rPr>
                <w:rFonts w:ascii="Century Gothic" w:hAnsi="Century Gothic" w:cs="Century Gothic"/>
                <w:kern w:val="0"/>
                <w:sz w:val="17"/>
                <w:szCs w:val="17"/>
              </w:rPr>
              <w:tab/>
            </w:r>
            <w:r w:rsidR="00BB1DEA">
              <w:rPr>
                <w:rFonts w:ascii="Century Gothic" w:hAnsi="Century Gothic" w:cs="Century Gothic"/>
                <w:kern w:val="0"/>
                <w:sz w:val="17"/>
                <w:szCs w:val="17"/>
              </w:rPr>
              <w:tab/>
            </w:r>
            <w:r>
              <w:rPr>
                <w:rFonts w:ascii="Century Gothic" w:hAnsi="Century Gothic" w:cs="Century Gothic"/>
                <w:kern w:val="0"/>
                <w:sz w:val="17"/>
                <w:szCs w:val="17"/>
              </w:rPr>
              <w:t>DICDcMaster_AO/DICDcMaster_ZO/DICDcMaster_MO</w:t>
            </w:r>
          </w:p>
          <w:p w14:paraId="3EBB46B6"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Description: </w:t>
            </w:r>
            <w:r w:rsidR="00BB1DEA">
              <w:rPr>
                <w:rFonts w:ascii="Century Gothic" w:hAnsi="Century Gothic" w:cs="Century Gothic"/>
                <w:kern w:val="0"/>
                <w:sz w:val="17"/>
                <w:szCs w:val="17"/>
              </w:rPr>
              <w:tab/>
            </w:r>
            <w:r w:rsidR="00BB1DEA">
              <w:rPr>
                <w:rFonts w:ascii="Century Gothic" w:hAnsi="Century Gothic" w:cs="Century Gothic"/>
                <w:kern w:val="0"/>
                <w:sz w:val="17"/>
                <w:szCs w:val="17"/>
              </w:rPr>
              <w:tab/>
            </w:r>
            <w:r>
              <w:rPr>
                <w:rFonts w:ascii="Century Gothic" w:hAnsi="Century Gothic" w:cs="Century Gothic"/>
                <w:kern w:val="0"/>
                <w:sz w:val="17"/>
                <w:szCs w:val="17"/>
              </w:rPr>
              <w:t>Facilitates Addition/Deletion/Modification of items to the Disease Category Table</w:t>
            </w:r>
          </w:p>
          <w:p w14:paraId="319499CC"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Category: </w:t>
            </w:r>
            <w:r w:rsidR="00BB1DEA">
              <w:rPr>
                <w:rFonts w:ascii="Century Gothic" w:hAnsi="Century Gothic" w:cs="Century Gothic"/>
                <w:kern w:val="0"/>
                <w:sz w:val="17"/>
                <w:szCs w:val="17"/>
              </w:rPr>
              <w:tab/>
            </w:r>
            <w:r w:rsidR="00BB1DEA">
              <w:rPr>
                <w:rFonts w:ascii="Century Gothic" w:hAnsi="Century Gothic" w:cs="Century Gothic"/>
                <w:kern w:val="0"/>
                <w:sz w:val="17"/>
                <w:szCs w:val="17"/>
              </w:rPr>
              <w:tab/>
            </w:r>
            <w:r>
              <w:rPr>
                <w:rFonts w:ascii="Century Gothic" w:hAnsi="Century Gothic" w:cs="Century Gothic"/>
                <w:kern w:val="0"/>
                <w:sz w:val="17"/>
                <w:szCs w:val="17"/>
              </w:rPr>
              <w:t>Mandatory</w:t>
            </w:r>
          </w:p>
          <w:p w14:paraId="2CDCED3E"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Complexity Rank: </w:t>
            </w:r>
            <w:r w:rsidR="00BB1DEA">
              <w:rPr>
                <w:rFonts w:ascii="Century Gothic" w:hAnsi="Century Gothic" w:cs="Century Gothic"/>
                <w:kern w:val="0"/>
                <w:sz w:val="17"/>
                <w:szCs w:val="17"/>
              </w:rPr>
              <w:tab/>
            </w:r>
            <w:r w:rsidR="00BB1DEA">
              <w:rPr>
                <w:rFonts w:ascii="Century Gothic" w:hAnsi="Century Gothic" w:cs="Century Gothic"/>
                <w:kern w:val="0"/>
                <w:sz w:val="17"/>
                <w:szCs w:val="17"/>
              </w:rPr>
              <w:tab/>
            </w:r>
            <w:r w:rsidR="00BB1DEA">
              <w:rPr>
                <w:rFonts w:ascii="Century Gothic" w:hAnsi="Century Gothic" w:cs="Century Gothic"/>
                <w:kern w:val="0"/>
                <w:sz w:val="17"/>
                <w:szCs w:val="17"/>
              </w:rPr>
              <w:tab/>
            </w:r>
            <w:r>
              <w:rPr>
                <w:rFonts w:ascii="Century Gothic" w:hAnsi="Century Gothic" w:cs="Century Gothic"/>
                <w:kern w:val="0"/>
                <w:sz w:val="17"/>
                <w:szCs w:val="17"/>
              </w:rPr>
              <w:t>8 out of 10</w:t>
            </w:r>
          </w:p>
          <w:p w14:paraId="32863DF7"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Spec. Author: </w:t>
            </w:r>
            <w:r w:rsidR="00BB1DEA">
              <w:rPr>
                <w:rFonts w:ascii="Century Gothic" w:hAnsi="Century Gothic" w:cs="Century Gothic"/>
                <w:kern w:val="0"/>
                <w:sz w:val="17"/>
                <w:szCs w:val="17"/>
              </w:rPr>
              <w:tab/>
            </w:r>
            <w:r w:rsidR="00BB1DEA">
              <w:rPr>
                <w:rFonts w:ascii="Century Gothic" w:hAnsi="Century Gothic" w:cs="Century Gothic"/>
                <w:kern w:val="0"/>
                <w:sz w:val="17"/>
                <w:szCs w:val="17"/>
              </w:rPr>
              <w:tab/>
            </w:r>
            <w:r w:rsidR="00BB1DEA">
              <w:rPr>
                <w:rFonts w:ascii="Century Gothic" w:hAnsi="Century Gothic" w:cs="Century Gothic"/>
                <w:kern w:val="0"/>
                <w:sz w:val="17"/>
                <w:szCs w:val="17"/>
              </w:rPr>
              <w:tab/>
            </w:r>
            <w:r w:rsidR="00BB1DEA">
              <w:rPr>
                <w:rFonts w:ascii="Century Gothic" w:hAnsi="Century Gothic" w:cs="Century Gothic"/>
                <w:kern w:val="0"/>
                <w:sz w:val="17"/>
                <w:szCs w:val="17"/>
              </w:rPr>
              <w:tab/>
            </w:r>
            <w:r>
              <w:rPr>
                <w:rFonts w:ascii="Century Gothic" w:hAnsi="Century Gothic" w:cs="Century Gothic"/>
                <w:kern w:val="0"/>
                <w:sz w:val="17"/>
                <w:szCs w:val="17"/>
              </w:rPr>
              <w:t>GUP &amp; AGU</w:t>
            </w:r>
          </w:p>
          <w:p w14:paraId="6303E96C"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Date: </w:t>
            </w:r>
            <w:r w:rsidR="00BB1DEA">
              <w:rPr>
                <w:rFonts w:ascii="Century Gothic" w:hAnsi="Century Gothic" w:cs="Century Gothic"/>
                <w:kern w:val="0"/>
                <w:sz w:val="17"/>
                <w:szCs w:val="17"/>
              </w:rPr>
              <w:tab/>
            </w:r>
            <w:r w:rsidR="00BB1DEA">
              <w:rPr>
                <w:rFonts w:ascii="Century Gothic" w:hAnsi="Century Gothic" w:cs="Century Gothic"/>
                <w:kern w:val="0"/>
                <w:sz w:val="17"/>
                <w:szCs w:val="17"/>
              </w:rPr>
              <w:tab/>
            </w:r>
            <w:r w:rsidR="00BB1DEA">
              <w:rPr>
                <w:rFonts w:ascii="Century Gothic" w:hAnsi="Century Gothic" w:cs="Century Gothic"/>
                <w:kern w:val="0"/>
                <w:sz w:val="17"/>
                <w:szCs w:val="17"/>
              </w:rPr>
              <w:tab/>
            </w:r>
            <w:r w:rsidR="00BB1DEA">
              <w:rPr>
                <w:rFonts w:ascii="Century Gothic" w:hAnsi="Century Gothic" w:cs="Century Gothic"/>
                <w:kern w:val="0"/>
                <w:sz w:val="17"/>
                <w:szCs w:val="17"/>
              </w:rPr>
              <w:tab/>
            </w:r>
            <w:r w:rsidR="00BB1DEA">
              <w:rPr>
                <w:rFonts w:ascii="Century Gothic" w:hAnsi="Century Gothic" w:cs="Century Gothic"/>
                <w:kern w:val="0"/>
                <w:sz w:val="17"/>
                <w:szCs w:val="17"/>
              </w:rPr>
              <w:tab/>
            </w:r>
            <w:r w:rsidR="00BB1DEA">
              <w:rPr>
                <w:rFonts w:ascii="Century Gothic" w:hAnsi="Century Gothic" w:cs="Century Gothic"/>
                <w:kern w:val="0"/>
                <w:sz w:val="17"/>
                <w:szCs w:val="17"/>
              </w:rPr>
              <w:tab/>
            </w:r>
            <w:r w:rsidR="00BB1DEA">
              <w:rPr>
                <w:rFonts w:ascii="Century Gothic" w:hAnsi="Century Gothic" w:cs="Century Gothic"/>
                <w:kern w:val="0"/>
                <w:sz w:val="17"/>
                <w:szCs w:val="17"/>
              </w:rPr>
              <w:tab/>
            </w:r>
            <w:r>
              <w:rPr>
                <w:rFonts w:ascii="Century Gothic" w:hAnsi="Century Gothic" w:cs="Century Gothic"/>
                <w:kern w:val="0"/>
                <w:sz w:val="17"/>
                <w:szCs w:val="17"/>
              </w:rPr>
              <w:t>04/01/2015</w:t>
            </w:r>
          </w:p>
          <w:p w14:paraId="281EB305" w14:textId="77777777" w:rsidR="00513D04" w:rsidRDefault="00513D04" w:rsidP="00513D04">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Inputs:</w:t>
            </w:r>
          </w:p>
          <w:p w14:paraId="3CC6980A"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Input Form</w:t>
            </w:r>
          </w:p>
          <w:p w14:paraId="29C38D94"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DICDcMaster_BR – Disease Categories (E01)</w:t>
            </w:r>
          </w:p>
          <w:p w14:paraId="4E1B275A" w14:textId="77777777" w:rsidR="00513D04" w:rsidRDefault="00513D04" w:rsidP="00513D04">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Outputs:</w:t>
            </w:r>
          </w:p>
          <w:p w14:paraId="02C19791"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DICDcMaster_BR – Disease Categories (E01)</w:t>
            </w:r>
          </w:p>
          <w:p w14:paraId="57E0506B" w14:textId="77777777" w:rsidR="00513D04" w:rsidRDefault="00513D04" w:rsidP="00513D04">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Validation Rules:</w:t>
            </w:r>
          </w:p>
          <w:p w14:paraId="537A024C"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1. All information must be entered by a licensed practitioner</w:t>
            </w:r>
          </w:p>
          <w:p w14:paraId="0AB6FDE5"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2. PK must a direct representation of the category name</w:t>
            </w:r>
          </w:p>
          <w:p w14:paraId="2936FD54" w14:textId="77777777" w:rsidR="00513D04" w:rsidRDefault="00513D04" w:rsidP="00513D04">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Special Notes:</w:t>
            </w:r>
          </w:p>
          <w:p w14:paraId="3DA14FC4"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None</w:t>
            </w:r>
          </w:p>
          <w:p w14:paraId="707DDA48" w14:textId="77777777" w:rsidR="00513D04" w:rsidRDefault="00513D04" w:rsidP="00513D04">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Operation Outline:</w:t>
            </w:r>
          </w:p>
          <w:p w14:paraId="272BF252"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See generic ADD pseudo-code</w:t>
            </w:r>
          </w:p>
          <w:p w14:paraId="5BFBF87F"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See generic MODIFY pseudo-code</w:t>
            </w:r>
          </w:p>
          <w:p w14:paraId="6C790FA1" w14:textId="77777777" w:rsidR="00513D04" w:rsidRDefault="00513D04" w:rsidP="00513D04">
            <w:pPr>
              <w:ind w:left="0"/>
            </w:pPr>
            <w:r>
              <w:rPr>
                <w:rFonts w:ascii="Century Gothic" w:hAnsi="Century Gothic" w:cs="Century Gothic"/>
                <w:kern w:val="0"/>
                <w:sz w:val="17"/>
                <w:szCs w:val="17"/>
              </w:rPr>
              <w:t>See generic DELETE pseudo-code</w:t>
            </w:r>
          </w:p>
        </w:tc>
      </w:tr>
    </w:tbl>
    <w:p w14:paraId="3261EEA4" w14:textId="77777777" w:rsidR="00BB1DEA" w:rsidRDefault="00BB1DEA" w:rsidP="00513D04">
      <w:pPr>
        <w:ind w:left="0"/>
        <w:rPr>
          <w:rFonts w:ascii="Century Gothic" w:hAnsi="Century Gothic" w:cs="Century Gothic"/>
          <w:color w:val="B11513"/>
          <w:kern w:val="0"/>
        </w:rPr>
      </w:pPr>
    </w:p>
    <w:p w14:paraId="720CD806" w14:textId="77777777" w:rsidR="00513D04" w:rsidRPr="00B63B21" w:rsidRDefault="00513D04" w:rsidP="00F814B5">
      <w:pPr>
        <w:pStyle w:val="Heading3"/>
      </w:pPr>
      <w:r w:rsidRPr="00B63B21">
        <w:t>4.2.2 Disease Category (E01) – INQUIRY/REPORT</w:t>
      </w:r>
    </w:p>
    <w:tbl>
      <w:tblPr>
        <w:tblStyle w:val="TableGrid"/>
        <w:tblW w:w="0" w:type="auto"/>
        <w:tblLook w:val="04A0" w:firstRow="1" w:lastRow="0" w:firstColumn="1" w:lastColumn="0" w:noHBand="0" w:noVBand="1"/>
      </w:tblPr>
      <w:tblGrid>
        <w:gridCol w:w="9350"/>
      </w:tblGrid>
      <w:tr w:rsidR="00513D04" w14:paraId="2F44AAED" w14:textId="77777777" w:rsidTr="00513D04">
        <w:tc>
          <w:tcPr>
            <w:tcW w:w="9350" w:type="dxa"/>
          </w:tcPr>
          <w:p w14:paraId="71C86533" w14:textId="77777777" w:rsidR="00513D04" w:rsidRDefault="00513D04" w:rsidP="00513D04">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Operation Biography:</w:t>
            </w:r>
          </w:p>
          <w:p w14:paraId="2FDF3BA8"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System: </w:t>
            </w:r>
            <w:r w:rsidR="00BB1DEA">
              <w:rPr>
                <w:rFonts w:ascii="Century Gothic" w:hAnsi="Century Gothic" w:cs="Century Gothic"/>
                <w:kern w:val="0"/>
                <w:sz w:val="17"/>
                <w:szCs w:val="17"/>
              </w:rPr>
              <w:tab/>
            </w:r>
            <w:r w:rsidR="00BB1DEA">
              <w:rPr>
                <w:rFonts w:ascii="Century Gothic" w:hAnsi="Century Gothic" w:cs="Century Gothic"/>
                <w:kern w:val="0"/>
                <w:sz w:val="17"/>
                <w:szCs w:val="17"/>
              </w:rPr>
              <w:tab/>
            </w:r>
            <w:r w:rsidR="00BB1DEA">
              <w:rPr>
                <w:rFonts w:ascii="Century Gothic" w:hAnsi="Century Gothic" w:cs="Century Gothic"/>
                <w:kern w:val="0"/>
                <w:sz w:val="17"/>
                <w:szCs w:val="17"/>
              </w:rPr>
              <w:tab/>
            </w:r>
            <w:r w:rsidR="00BB1DEA">
              <w:rPr>
                <w:rFonts w:ascii="Century Gothic" w:hAnsi="Century Gothic" w:cs="Century Gothic"/>
                <w:kern w:val="0"/>
                <w:sz w:val="17"/>
                <w:szCs w:val="17"/>
              </w:rPr>
              <w:tab/>
            </w:r>
            <w:r w:rsidR="00BB1DEA">
              <w:rPr>
                <w:rFonts w:ascii="Century Gothic" w:hAnsi="Century Gothic" w:cs="Century Gothic"/>
                <w:kern w:val="0"/>
                <w:sz w:val="17"/>
                <w:szCs w:val="17"/>
              </w:rPr>
              <w:tab/>
            </w:r>
            <w:r w:rsidR="00BB1DEA">
              <w:rPr>
                <w:rFonts w:ascii="Century Gothic" w:hAnsi="Century Gothic" w:cs="Century Gothic"/>
                <w:kern w:val="0"/>
                <w:sz w:val="17"/>
                <w:szCs w:val="17"/>
              </w:rPr>
              <w:tab/>
            </w:r>
            <w:r>
              <w:rPr>
                <w:rFonts w:ascii="Century Gothic" w:hAnsi="Century Gothic" w:cs="Century Gothic"/>
                <w:kern w:val="0"/>
                <w:sz w:val="17"/>
                <w:szCs w:val="17"/>
              </w:rPr>
              <w:t>SVR-DRS</w:t>
            </w:r>
          </w:p>
          <w:p w14:paraId="220065B0"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Subsystem: </w:t>
            </w:r>
            <w:r w:rsidR="00BB1DEA">
              <w:rPr>
                <w:rFonts w:ascii="Century Gothic" w:hAnsi="Century Gothic" w:cs="Century Gothic"/>
                <w:kern w:val="0"/>
                <w:sz w:val="17"/>
                <w:szCs w:val="17"/>
              </w:rPr>
              <w:tab/>
            </w:r>
            <w:r w:rsidR="00BB1DEA">
              <w:rPr>
                <w:rFonts w:ascii="Century Gothic" w:hAnsi="Century Gothic" w:cs="Century Gothic"/>
                <w:kern w:val="0"/>
                <w:sz w:val="17"/>
                <w:szCs w:val="17"/>
              </w:rPr>
              <w:tab/>
            </w:r>
            <w:r w:rsidR="00BB1DEA">
              <w:rPr>
                <w:rFonts w:ascii="Century Gothic" w:hAnsi="Century Gothic" w:cs="Century Gothic"/>
                <w:kern w:val="0"/>
                <w:sz w:val="17"/>
                <w:szCs w:val="17"/>
              </w:rPr>
              <w:tab/>
            </w:r>
            <w:r w:rsidR="00BB1DEA">
              <w:rPr>
                <w:rFonts w:ascii="Century Gothic" w:hAnsi="Century Gothic" w:cs="Century Gothic"/>
                <w:kern w:val="0"/>
                <w:sz w:val="17"/>
                <w:szCs w:val="17"/>
              </w:rPr>
              <w:tab/>
            </w:r>
            <w:r w:rsidR="00BB1DEA">
              <w:rPr>
                <w:rFonts w:ascii="Century Gothic" w:hAnsi="Century Gothic" w:cs="Century Gothic"/>
                <w:kern w:val="0"/>
                <w:sz w:val="17"/>
                <w:szCs w:val="17"/>
              </w:rPr>
              <w:tab/>
            </w:r>
            <w:r>
              <w:rPr>
                <w:rFonts w:ascii="Century Gothic" w:hAnsi="Century Gothic" w:cs="Century Gothic"/>
                <w:kern w:val="0"/>
                <w:sz w:val="17"/>
                <w:szCs w:val="17"/>
              </w:rPr>
              <w:t>Disease Information Center</w:t>
            </w:r>
          </w:p>
          <w:p w14:paraId="0449D99F"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Name: </w:t>
            </w:r>
            <w:r w:rsidR="00BB1DEA">
              <w:rPr>
                <w:rFonts w:ascii="Century Gothic" w:hAnsi="Century Gothic" w:cs="Century Gothic"/>
                <w:kern w:val="0"/>
                <w:sz w:val="17"/>
                <w:szCs w:val="17"/>
              </w:rPr>
              <w:tab/>
            </w:r>
            <w:r w:rsidR="00BB1DEA">
              <w:rPr>
                <w:rFonts w:ascii="Century Gothic" w:hAnsi="Century Gothic" w:cs="Century Gothic"/>
                <w:kern w:val="0"/>
                <w:sz w:val="17"/>
                <w:szCs w:val="17"/>
              </w:rPr>
              <w:tab/>
            </w:r>
            <w:r w:rsidR="00BB1DEA">
              <w:rPr>
                <w:rFonts w:ascii="Century Gothic" w:hAnsi="Century Gothic" w:cs="Century Gothic"/>
                <w:kern w:val="0"/>
                <w:sz w:val="17"/>
                <w:szCs w:val="17"/>
              </w:rPr>
              <w:tab/>
            </w:r>
            <w:r>
              <w:rPr>
                <w:rFonts w:ascii="Century Gothic" w:hAnsi="Century Gothic" w:cs="Century Gothic"/>
                <w:kern w:val="0"/>
                <w:sz w:val="17"/>
                <w:szCs w:val="17"/>
              </w:rPr>
              <w:t>DICDcMaster_IO/DICDcMaster_RO</w:t>
            </w:r>
          </w:p>
          <w:p w14:paraId="202E6395"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Description: </w:t>
            </w:r>
            <w:r w:rsidR="00BB1DEA">
              <w:rPr>
                <w:rFonts w:ascii="Century Gothic" w:hAnsi="Century Gothic" w:cs="Century Gothic"/>
                <w:kern w:val="0"/>
                <w:sz w:val="17"/>
                <w:szCs w:val="17"/>
              </w:rPr>
              <w:tab/>
            </w:r>
            <w:r w:rsidR="00BB1DEA">
              <w:rPr>
                <w:rFonts w:ascii="Century Gothic" w:hAnsi="Century Gothic" w:cs="Century Gothic"/>
                <w:kern w:val="0"/>
                <w:sz w:val="17"/>
                <w:szCs w:val="17"/>
              </w:rPr>
              <w:tab/>
            </w:r>
            <w:r>
              <w:rPr>
                <w:rFonts w:ascii="Century Gothic" w:hAnsi="Century Gothic" w:cs="Century Gothic"/>
                <w:kern w:val="0"/>
                <w:sz w:val="17"/>
                <w:szCs w:val="17"/>
              </w:rPr>
              <w:t>Facilitates INQUIRY/REPORT of items to the Disease Category Table</w:t>
            </w:r>
          </w:p>
          <w:p w14:paraId="2EAF1529"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Category: </w:t>
            </w:r>
            <w:r w:rsidR="00BB1DEA">
              <w:rPr>
                <w:rFonts w:ascii="Century Gothic" w:hAnsi="Century Gothic" w:cs="Century Gothic"/>
                <w:kern w:val="0"/>
                <w:sz w:val="17"/>
                <w:szCs w:val="17"/>
              </w:rPr>
              <w:tab/>
            </w:r>
            <w:r w:rsidR="00BB1DEA">
              <w:rPr>
                <w:rFonts w:ascii="Century Gothic" w:hAnsi="Century Gothic" w:cs="Century Gothic"/>
                <w:kern w:val="0"/>
                <w:sz w:val="17"/>
                <w:szCs w:val="17"/>
              </w:rPr>
              <w:tab/>
            </w:r>
            <w:r>
              <w:rPr>
                <w:rFonts w:ascii="Century Gothic" w:hAnsi="Century Gothic" w:cs="Century Gothic"/>
                <w:kern w:val="0"/>
                <w:sz w:val="17"/>
                <w:szCs w:val="17"/>
              </w:rPr>
              <w:t>Important</w:t>
            </w:r>
          </w:p>
          <w:p w14:paraId="0DCB8B0F" w14:textId="77777777" w:rsidR="00513D04" w:rsidRDefault="00513D04" w:rsidP="00EC1C5B">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Complexity Rank: </w:t>
            </w:r>
            <w:r w:rsidR="00BB1DEA">
              <w:rPr>
                <w:rFonts w:ascii="Century Gothic" w:hAnsi="Century Gothic" w:cs="Century Gothic"/>
                <w:kern w:val="0"/>
                <w:sz w:val="17"/>
                <w:szCs w:val="17"/>
              </w:rPr>
              <w:tab/>
            </w:r>
            <w:r w:rsidR="00BB1DEA">
              <w:rPr>
                <w:rFonts w:ascii="Century Gothic" w:hAnsi="Century Gothic" w:cs="Century Gothic"/>
                <w:kern w:val="0"/>
                <w:sz w:val="17"/>
                <w:szCs w:val="17"/>
              </w:rPr>
              <w:tab/>
            </w:r>
            <w:r w:rsidR="00BB1DEA">
              <w:rPr>
                <w:rFonts w:ascii="Century Gothic" w:hAnsi="Century Gothic" w:cs="Century Gothic"/>
                <w:kern w:val="0"/>
                <w:sz w:val="17"/>
                <w:szCs w:val="17"/>
              </w:rPr>
              <w:tab/>
            </w:r>
            <w:r>
              <w:rPr>
                <w:rFonts w:ascii="Century Gothic" w:hAnsi="Century Gothic" w:cs="Century Gothic"/>
                <w:kern w:val="0"/>
                <w:sz w:val="17"/>
                <w:szCs w:val="17"/>
              </w:rPr>
              <w:t>7 out of 10</w:t>
            </w:r>
          </w:p>
          <w:p w14:paraId="54A264A9"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Spec. Author: </w:t>
            </w:r>
            <w:r w:rsidR="00BB1DEA">
              <w:rPr>
                <w:rFonts w:ascii="Century Gothic" w:hAnsi="Century Gothic" w:cs="Century Gothic"/>
                <w:kern w:val="0"/>
                <w:sz w:val="17"/>
                <w:szCs w:val="17"/>
              </w:rPr>
              <w:tab/>
            </w:r>
            <w:r w:rsidR="00BB1DEA">
              <w:rPr>
                <w:rFonts w:ascii="Century Gothic" w:hAnsi="Century Gothic" w:cs="Century Gothic"/>
                <w:kern w:val="0"/>
                <w:sz w:val="17"/>
                <w:szCs w:val="17"/>
              </w:rPr>
              <w:tab/>
            </w:r>
            <w:r w:rsidR="00BB1DEA">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GUP &amp; AGU</w:t>
            </w:r>
          </w:p>
          <w:p w14:paraId="74FC99A8"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Date: </w:t>
            </w:r>
            <w:r w:rsidR="00BB1DEA">
              <w:rPr>
                <w:rFonts w:ascii="Century Gothic" w:hAnsi="Century Gothic" w:cs="Century Gothic"/>
                <w:kern w:val="0"/>
                <w:sz w:val="17"/>
                <w:szCs w:val="17"/>
              </w:rPr>
              <w:tab/>
            </w:r>
            <w:r w:rsidR="00BB1DEA">
              <w:rPr>
                <w:rFonts w:ascii="Century Gothic" w:hAnsi="Century Gothic" w:cs="Century Gothic"/>
                <w:kern w:val="0"/>
                <w:sz w:val="17"/>
                <w:szCs w:val="17"/>
              </w:rPr>
              <w:tab/>
            </w:r>
            <w:r w:rsidR="00BB1DEA">
              <w:rPr>
                <w:rFonts w:ascii="Century Gothic" w:hAnsi="Century Gothic" w:cs="Century Gothic"/>
                <w:kern w:val="0"/>
                <w:sz w:val="17"/>
                <w:szCs w:val="17"/>
              </w:rPr>
              <w:tab/>
            </w:r>
            <w:r w:rsidR="00BB1DEA">
              <w:rPr>
                <w:rFonts w:ascii="Century Gothic" w:hAnsi="Century Gothic" w:cs="Century Gothic"/>
                <w:kern w:val="0"/>
                <w:sz w:val="17"/>
                <w:szCs w:val="17"/>
              </w:rPr>
              <w:tab/>
            </w:r>
            <w:r w:rsidR="00BB1DEA">
              <w:rPr>
                <w:rFonts w:ascii="Century Gothic" w:hAnsi="Century Gothic" w:cs="Century Gothic"/>
                <w:kern w:val="0"/>
                <w:sz w:val="17"/>
                <w:szCs w:val="17"/>
              </w:rPr>
              <w:tab/>
            </w:r>
            <w:r w:rsidR="00BB1DEA">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04/01/2015</w:t>
            </w:r>
          </w:p>
          <w:p w14:paraId="199FC250" w14:textId="77777777" w:rsidR="00513D04" w:rsidRDefault="00513D04" w:rsidP="00513D04">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Inputs:</w:t>
            </w:r>
          </w:p>
          <w:p w14:paraId="20EE2957"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Input Form</w:t>
            </w:r>
          </w:p>
          <w:p w14:paraId="6BB4C3DF"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DICDcMaster_BR – Disease Categories (E01)</w:t>
            </w:r>
          </w:p>
          <w:p w14:paraId="10CB36FA" w14:textId="77777777" w:rsidR="00513D04" w:rsidRDefault="00513D04" w:rsidP="00513D04">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Outputs:</w:t>
            </w:r>
          </w:p>
          <w:p w14:paraId="5F08DD20"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Monitor |Printer</w:t>
            </w:r>
          </w:p>
          <w:p w14:paraId="7217F953" w14:textId="77777777" w:rsidR="00513D04" w:rsidRDefault="00513D04" w:rsidP="00513D04">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Validation Rules:</w:t>
            </w:r>
          </w:p>
          <w:p w14:paraId="1CC4EA27"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None</w:t>
            </w:r>
          </w:p>
          <w:p w14:paraId="49579D87" w14:textId="77777777" w:rsidR="00513D04" w:rsidRDefault="00513D04" w:rsidP="00513D04">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Special Notes:</w:t>
            </w:r>
          </w:p>
          <w:p w14:paraId="41432932"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It will be possible to query Disease Category by Disease Category Code or Disease Category Name</w:t>
            </w:r>
          </w:p>
          <w:p w14:paraId="4890453F" w14:textId="77777777" w:rsidR="00513D04" w:rsidRDefault="00513D04" w:rsidP="00513D04">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Operation Outline:</w:t>
            </w:r>
          </w:p>
          <w:p w14:paraId="61BD52CF"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See generic INQUIRY pseudo-code</w:t>
            </w:r>
          </w:p>
          <w:p w14:paraId="371EAFA2" w14:textId="77777777" w:rsidR="00513D04" w:rsidRP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See generic REPORT pseudo-code</w:t>
            </w:r>
          </w:p>
        </w:tc>
      </w:tr>
    </w:tbl>
    <w:p w14:paraId="785E0E1A" w14:textId="77777777" w:rsidR="00BD1206" w:rsidRDefault="00BD1206" w:rsidP="00513D04">
      <w:pPr>
        <w:ind w:left="0"/>
        <w:rPr>
          <w:b/>
        </w:rPr>
      </w:pPr>
    </w:p>
    <w:p w14:paraId="4B4FEAA3" w14:textId="77777777" w:rsidR="00AC0998" w:rsidRDefault="00AC0998" w:rsidP="00513D04">
      <w:pPr>
        <w:ind w:left="0"/>
        <w:rPr>
          <w:b/>
        </w:rPr>
      </w:pPr>
    </w:p>
    <w:p w14:paraId="53E95E55" w14:textId="77777777" w:rsidR="00AC0998" w:rsidRDefault="00AC0998" w:rsidP="00513D04">
      <w:pPr>
        <w:ind w:left="0"/>
        <w:rPr>
          <w:b/>
        </w:rPr>
      </w:pPr>
    </w:p>
    <w:p w14:paraId="3AD4CB08" w14:textId="77777777" w:rsidR="00513D04" w:rsidRDefault="00513D04" w:rsidP="00F814B5">
      <w:pPr>
        <w:pStyle w:val="Heading3"/>
      </w:pPr>
      <w:r>
        <w:lastRenderedPageBreak/>
        <w:t>4.2.3 Disease Definition (E02) – ADD/DELETE/MODIFY</w:t>
      </w:r>
    </w:p>
    <w:tbl>
      <w:tblPr>
        <w:tblStyle w:val="TableGrid"/>
        <w:tblW w:w="0" w:type="auto"/>
        <w:tblLook w:val="04A0" w:firstRow="1" w:lastRow="0" w:firstColumn="1" w:lastColumn="0" w:noHBand="0" w:noVBand="1"/>
      </w:tblPr>
      <w:tblGrid>
        <w:gridCol w:w="9350"/>
      </w:tblGrid>
      <w:tr w:rsidR="00513D04" w14:paraId="645D74C8" w14:textId="77777777" w:rsidTr="00513D04">
        <w:tc>
          <w:tcPr>
            <w:tcW w:w="9350" w:type="dxa"/>
          </w:tcPr>
          <w:p w14:paraId="107DB7D1" w14:textId="77777777" w:rsidR="00513D04" w:rsidRDefault="00513D04" w:rsidP="00513D04">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Operation Biography:</w:t>
            </w:r>
          </w:p>
          <w:p w14:paraId="42019276"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System: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SVR-DRS</w:t>
            </w:r>
          </w:p>
          <w:p w14:paraId="515C81EC"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Subsystem: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Disease Information Center</w:t>
            </w:r>
          </w:p>
          <w:p w14:paraId="64F11865"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Name: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DICDdMaster_AO/DICDdMaster_ZO/DICDdMaster_MO</w:t>
            </w:r>
          </w:p>
          <w:p w14:paraId="1041B67B"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Description: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Facilitates Addition/Deletion/Modification of items to the Disease Definition table</w:t>
            </w:r>
          </w:p>
          <w:p w14:paraId="440253B7"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Category: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Mandatory</w:t>
            </w:r>
          </w:p>
          <w:p w14:paraId="285274D0"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Complexity Rank: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8 out of 10</w:t>
            </w:r>
          </w:p>
          <w:p w14:paraId="7E582786"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Spec. Author: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GUP &amp; AGU</w:t>
            </w:r>
          </w:p>
          <w:p w14:paraId="16F14953"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Date: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04/01/2015</w:t>
            </w:r>
          </w:p>
          <w:p w14:paraId="4196C28E" w14:textId="77777777" w:rsidR="00513D04" w:rsidRDefault="00513D04" w:rsidP="00513D04">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Inputs:</w:t>
            </w:r>
          </w:p>
          <w:p w14:paraId="4FB28D6A"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Input Form</w:t>
            </w:r>
          </w:p>
          <w:p w14:paraId="0FE7EE75"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DICDdMaster_BR – Disease Definition (E02)</w:t>
            </w:r>
          </w:p>
          <w:p w14:paraId="4FB3B4E7" w14:textId="77777777" w:rsidR="00513D04" w:rsidRDefault="00513D04" w:rsidP="00513D04">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Outputs:</w:t>
            </w:r>
          </w:p>
          <w:p w14:paraId="3C2FD6D0"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DICDdMaster_BR – Disease Definition (E02)</w:t>
            </w:r>
          </w:p>
          <w:p w14:paraId="1250BBB0" w14:textId="77777777" w:rsidR="00513D04" w:rsidRDefault="00513D04" w:rsidP="00513D04">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Validation Rules:</w:t>
            </w:r>
          </w:p>
          <w:p w14:paraId="3E3D0569"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1. All information must be entered by a licensed practitioner</w:t>
            </w:r>
          </w:p>
          <w:p w14:paraId="46056902"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2. Disease Category Code must already exist in DICDcMaster_BR</w:t>
            </w:r>
          </w:p>
          <w:p w14:paraId="589A3FBA" w14:textId="77777777" w:rsidR="00513D04" w:rsidRDefault="00513D04" w:rsidP="00513D04">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Special Notes:</w:t>
            </w:r>
          </w:p>
          <w:p w14:paraId="308B9FC8"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None</w:t>
            </w:r>
          </w:p>
          <w:p w14:paraId="777D93FE" w14:textId="77777777" w:rsidR="00513D04" w:rsidRDefault="00513D04" w:rsidP="00513D04">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Operation Outline:</w:t>
            </w:r>
          </w:p>
          <w:p w14:paraId="27A37D66"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See generic ADD pseudo-code</w:t>
            </w:r>
          </w:p>
          <w:p w14:paraId="460E6AED"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See generic MODIFY pseudo-code</w:t>
            </w:r>
          </w:p>
          <w:p w14:paraId="3228DAC5" w14:textId="77777777" w:rsidR="00513D04" w:rsidRDefault="00513D04" w:rsidP="00513D04">
            <w:pPr>
              <w:ind w:left="0"/>
              <w:rPr>
                <w:b/>
              </w:rPr>
            </w:pPr>
            <w:r>
              <w:rPr>
                <w:rFonts w:ascii="Century Gothic" w:hAnsi="Century Gothic" w:cs="Century Gothic"/>
                <w:kern w:val="0"/>
                <w:sz w:val="17"/>
                <w:szCs w:val="17"/>
              </w:rPr>
              <w:t>See generic DELETE pseudo-code</w:t>
            </w:r>
          </w:p>
        </w:tc>
      </w:tr>
    </w:tbl>
    <w:p w14:paraId="705605DA" w14:textId="77777777" w:rsidR="00EC1C5B" w:rsidRDefault="00EC1C5B" w:rsidP="00513D04">
      <w:pPr>
        <w:ind w:left="0"/>
        <w:rPr>
          <w:rFonts w:ascii="Century Gothic" w:hAnsi="Century Gothic" w:cs="Century Gothic"/>
          <w:color w:val="B11513"/>
          <w:kern w:val="0"/>
        </w:rPr>
      </w:pPr>
    </w:p>
    <w:p w14:paraId="2F2B7D4C" w14:textId="77777777" w:rsidR="00513D04" w:rsidRDefault="00513D04" w:rsidP="00F814B5">
      <w:pPr>
        <w:pStyle w:val="Heading3"/>
      </w:pPr>
      <w:r>
        <w:t>4.2.4 Disease Definition (E02) – INQUIRY/REPORT</w:t>
      </w:r>
    </w:p>
    <w:tbl>
      <w:tblPr>
        <w:tblStyle w:val="TableGrid"/>
        <w:tblW w:w="0" w:type="auto"/>
        <w:tblLook w:val="04A0" w:firstRow="1" w:lastRow="0" w:firstColumn="1" w:lastColumn="0" w:noHBand="0" w:noVBand="1"/>
      </w:tblPr>
      <w:tblGrid>
        <w:gridCol w:w="9350"/>
      </w:tblGrid>
      <w:tr w:rsidR="00513D04" w14:paraId="00A4EC4F" w14:textId="77777777" w:rsidTr="00513D04">
        <w:tc>
          <w:tcPr>
            <w:tcW w:w="9350" w:type="dxa"/>
          </w:tcPr>
          <w:p w14:paraId="3272A540" w14:textId="77777777" w:rsidR="00513D04" w:rsidRDefault="00513D04" w:rsidP="00513D04">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Operation Biography:</w:t>
            </w:r>
          </w:p>
          <w:p w14:paraId="733A5D84"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System: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SVR-DRS</w:t>
            </w:r>
          </w:p>
          <w:p w14:paraId="212285EB"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Subsystem: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Disease Information Center</w:t>
            </w:r>
          </w:p>
          <w:p w14:paraId="447850AD"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Name: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DICDdMaster_IO/DICDdMaster_RO</w:t>
            </w:r>
          </w:p>
          <w:p w14:paraId="56BBE18D"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Description: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Facilitates INQUIRY/REPORT of items to the Disease Definition table.</w:t>
            </w:r>
          </w:p>
          <w:p w14:paraId="00C8BCDC"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Category: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Important</w:t>
            </w:r>
          </w:p>
          <w:p w14:paraId="30020735"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Complexity Rank: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7 out of 10</w:t>
            </w:r>
          </w:p>
          <w:p w14:paraId="58DB5A70"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Spec. Author: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GUP &amp; AGU</w:t>
            </w:r>
          </w:p>
          <w:p w14:paraId="72296C63"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Date: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04/01/2015</w:t>
            </w:r>
          </w:p>
          <w:p w14:paraId="3A30177D" w14:textId="77777777" w:rsidR="00513D04" w:rsidRDefault="00513D04" w:rsidP="00513D04">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Inputs:</w:t>
            </w:r>
          </w:p>
          <w:p w14:paraId="6201E442"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Input Form</w:t>
            </w:r>
          </w:p>
          <w:p w14:paraId="7D9EAD9C"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DICDdMaster_BR – Disease Definition (E02)</w:t>
            </w:r>
          </w:p>
          <w:p w14:paraId="4B77409E" w14:textId="77777777" w:rsidR="00513D04" w:rsidRDefault="00513D04" w:rsidP="00513D04">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Outputs:</w:t>
            </w:r>
          </w:p>
          <w:p w14:paraId="38F6CC7C"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Monitor |Printer</w:t>
            </w:r>
          </w:p>
          <w:p w14:paraId="6F0F77C7" w14:textId="77777777" w:rsidR="00513D04" w:rsidRDefault="00513D04" w:rsidP="00513D04">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Validation Rules:</w:t>
            </w:r>
          </w:p>
          <w:p w14:paraId="3F72F91D"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None</w:t>
            </w:r>
          </w:p>
          <w:p w14:paraId="38CBB610" w14:textId="77777777" w:rsidR="00513D04" w:rsidRDefault="00513D04" w:rsidP="00513D04">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Special Notes:</w:t>
            </w:r>
          </w:p>
          <w:p w14:paraId="7A144632"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It will be possible to query Disease Definition by Disease Code or Disease Name</w:t>
            </w:r>
          </w:p>
          <w:p w14:paraId="76D5E9D1" w14:textId="77777777" w:rsidR="00513D04" w:rsidRDefault="00513D04" w:rsidP="00513D04">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Operation Outline:</w:t>
            </w:r>
          </w:p>
          <w:p w14:paraId="0777E84C"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See generic INQUIRY pseudo-code</w:t>
            </w:r>
          </w:p>
          <w:p w14:paraId="1E175858" w14:textId="77777777" w:rsidR="00513D04" w:rsidRDefault="00513D04" w:rsidP="00513D04">
            <w:pPr>
              <w:ind w:left="0"/>
              <w:rPr>
                <w:b/>
              </w:rPr>
            </w:pPr>
            <w:r>
              <w:rPr>
                <w:rFonts w:ascii="Century Gothic" w:hAnsi="Century Gothic" w:cs="Century Gothic"/>
                <w:kern w:val="0"/>
                <w:sz w:val="17"/>
                <w:szCs w:val="17"/>
              </w:rPr>
              <w:t>See generic REPORT pseudo-code</w:t>
            </w:r>
          </w:p>
        </w:tc>
      </w:tr>
    </w:tbl>
    <w:p w14:paraId="520A38FD" w14:textId="77777777" w:rsidR="00513D04" w:rsidRDefault="00513D04" w:rsidP="00513D04">
      <w:pPr>
        <w:ind w:left="0"/>
        <w:rPr>
          <w:b/>
        </w:rPr>
      </w:pPr>
    </w:p>
    <w:p w14:paraId="6D3914C8" w14:textId="77777777" w:rsidR="00AC0998" w:rsidRDefault="00AC0998" w:rsidP="00513D04">
      <w:pPr>
        <w:ind w:left="0"/>
        <w:rPr>
          <w:b/>
        </w:rPr>
      </w:pPr>
    </w:p>
    <w:p w14:paraId="41DF1DEA" w14:textId="77777777" w:rsidR="00AC0998" w:rsidRDefault="00AC0998" w:rsidP="00513D04">
      <w:pPr>
        <w:ind w:left="0"/>
        <w:rPr>
          <w:b/>
        </w:rPr>
      </w:pPr>
    </w:p>
    <w:p w14:paraId="278B6B28" w14:textId="77777777" w:rsidR="00AC0998" w:rsidRDefault="00AC0998" w:rsidP="00513D04">
      <w:pPr>
        <w:ind w:left="0"/>
        <w:rPr>
          <w:b/>
        </w:rPr>
      </w:pPr>
    </w:p>
    <w:p w14:paraId="2A9AAC82" w14:textId="77777777" w:rsidR="00513D04" w:rsidRDefault="00513D04" w:rsidP="00F814B5">
      <w:pPr>
        <w:pStyle w:val="Heading3"/>
      </w:pPr>
      <w:r>
        <w:lastRenderedPageBreak/>
        <w:t>4.2.5 Disease Symptoms (E03) – ADD/DELETE/MODIFY</w:t>
      </w:r>
    </w:p>
    <w:tbl>
      <w:tblPr>
        <w:tblStyle w:val="TableGrid"/>
        <w:tblW w:w="0" w:type="auto"/>
        <w:tblLook w:val="04A0" w:firstRow="1" w:lastRow="0" w:firstColumn="1" w:lastColumn="0" w:noHBand="0" w:noVBand="1"/>
      </w:tblPr>
      <w:tblGrid>
        <w:gridCol w:w="9350"/>
      </w:tblGrid>
      <w:tr w:rsidR="00513D04" w14:paraId="010C4279" w14:textId="77777777" w:rsidTr="00513D04">
        <w:tc>
          <w:tcPr>
            <w:tcW w:w="9350" w:type="dxa"/>
          </w:tcPr>
          <w:p w14:paraId="0AD8BBF0" w14:textId="77777777" w:rsidR="00513D04" w:rsidRDefault="00513D04" w:rsidP="00513D04">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Operation Biography:</w:t>
            </w:r>
          </w:p>
          <w:p w14:paraId="37AEAF51"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System: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SVR-DRS</w:t>
            </w:r>
          </w:p>
          <w:p w14:paraId="43889B0E"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Subsystem: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Disease Information Center</w:t>
            </w:r>
          </w:p>
          <w:p w14:paraId="6AB13FC0"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Name: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DICDsMaster_AO/DICDsMaster_ZO/DICDsMaster_MO</w:t>
            </w:r>
          </w:p>
          <w:p w14:paraId="2CE79685"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Description: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Facilitates Addition/Deletion/Modification of items to the Disease Symptoms table</w:t>
            </w:r>
          </w:p>
          <w:p w14:paraId="4B864A20"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Category: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Mandatory</w:t>
            </w:r>
          </w:p>
          <w:p w14:paraId="79D69758"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Complexity Rank: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8 out of 10</w:t>
            </w:r>
          </w:p>
          <w:p w14:paraId="3879167C"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Spec. Author: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GUP &amp; AGU</w:t>
            </w:r>
          </w:p>
          <w:p w14:paraId="18607548"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Date: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04/01/2015</w:t>
            </w:r>
          </w:p>
          <w:p w14:paraId="478003A7" w14:textId="77777777" w:rsidR="00513D04" w:rsidRDefault="00513D04" w:rsidP="00513D04">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Inputs:</w:t>
            </w:r>
          </w:p>
          <w:p w14:paraId="1518F5DD"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Input Form</w:t>
            </w:r>
          </w:p>
          <w:p w14:paraId="799CCABE"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DICDsMaster_BR – Disease Symptoms (E03)</w:t>
            </w:r>
          </w:p>
          <w:p w14:paraId="0F1AC25A" w14:textId="77777777" w:rsidR="00513D04" w:rsidRDefault="00513D04" w:rsidP="00513D04">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Outputs:</w:t>
            </w:r>
          </w:p>
          <w:p w14:paraId="109EBCC2"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DICDsMaster_BR – Disease Symptoms (E03)</w:t>
            </w:r>
          </w:p>
          <w:p w14:paraId="34BC0B96" w14:textId="77777777" w:rsidR="00513D04" w:rsidRDefault="00513D04" w:rsidP="00513D04">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Validation Rules:</w:t>
            </w:r>
          </w:p>
          <w:p w14:paraId="2D153A4F"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1. All information must be entered by a licensed practitioner</w:t>
            </w:r>
          </w:p>
          <w:p w14:paraId="226AA0BF" w14:textId="77777777" w:rsidR="00513D04" w:rsidRDefault="00513D04" w:rsidP="00513D04">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Special Notes:</w:t>
            </w:r>
          </w:p>
          <w:p w14:paraId="6FA59421"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None</w:t>
            </w:r>
          </w:p>
          <w:p w14:paraId="3E30A089" w14:textId="77777777" w:rsidR="00513D04" w:rsidRDefault="00513D04" w:rsidP="00513D04">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Operation Outline:</w:t>
            </w:r>
          </w:p>
          <w:p w14:paraId="6A8B8CFF"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See generic ADD pseudo-code</w:t>
            </w:r>
          </w:p>
          <w:p w14:paraId="06ACFBB1" w14:textId="77777777" w:rsidR="00513D04" w:rsidRDefault="00513D04" w:rsidP="00513D04">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See generic MODIFY pseudo-code</w:t>
            </w:r>
          </w:p>
          <w:p w14:paraId="35405BBD" w14:textId="77777777" w:rsidR="00513D04" w:rsidRDefault="00513D04" w:rsidP="00513D04">
            <w:pPr>
              <w:ind w:left="0"/>
              <w:rPr>
                <w:b/>
              </w:rPr>
            </w:pPr>
            <w:r>
              <w:rPr>
                <w:rFonts w:ascii="Century Gothic" w:hAnsi="Century Gothic" w:cs="Century Gothic"/>
                <w:kern w:val="0"/>
                <w:sz w:val="17"/>
                <w:szCs w:val="17"/>
              </w:rPr>
              <w:t>See generic DELETE pseudo-code</w:t>
            </w:r>
          </w:p>
        </w:tc>
      </w:tr>
    </w:tbl>
    <w:p w14:paraId="4E5EC325" w14:textId="77777777" w:rsidR="00513D04" w:rsidRDefault="00513D04" w:rsidP="00513D04">
      <w:pPr>
        <w:ind w:left="0"/>
        <w:rPr>
          <w:b/>
        </w:rPr>
      </w:pPr>
    </w:p>
    <w:p w14:paraId="24713C35" w14:textId="77777777" w:rsidR="00513D04" w:rsidRDefault="00513D04" w:rsidP="00F814B5">
      <w:pPr>
        <w:pStyle w:val="Heading3"/>
      </w:pPr>
      <w:r>
        <w:t>4.2.6 Disease Symptoms (E03) – INQUIRY/REPORT</w:t>
      </w:r>
    </w:p>
    <w:tbl>
      <w:tblPr>
        <w:tblStyle w:val="TableGrid"/>
        <w:tblW w:w="0" w:type="auto"/>
        <w:tblLook w:val="04A0" w:firstRow="1" w:lastRow="0" w:firstColumn="1" w:lastColumn="0" w:noHBand="0" w:noVBand="1"/>
      </w:tblPr>
      <w:tblGrid>
        <w:gridCol w:w="9350"/>
      </w:tblGrid>
      <w:tr w:rsidR="007060DD" w14:paraId="31B1645F" w14:textId="77777777" w:rsidTr="007060DD">
        <w:tc>
          <w:tcPr>
            <w:tcW w:w="9350" w:type="dxa"/>
          </w:tcPr>
          <w:p w14:paraId="271F936C" w14:textId="77777777" w:rsidR="007060DD" w:rsidRDefault="007060DD" w:rsidP="007060DD">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Operation Biography:</w:t>
            </w:r>
          </w:p>
          <w:p w14:paraId="01676BBB"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System: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SVR-DRS</w:t>
            </w:r>
          </w:p>
          <w:p w14:paraId="779CA212"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Subsystem: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Disease Information Center</w:t>
            </w:r>
          </w:p>
          <w:p w14:paraId="4F029522"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Name: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DICDsMaster_IO/DICDsMaster_RO</w:t>
            </w:r>
          </w:p>
          <w:p w14:paraId="312023D3"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Description: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Facilitates INQUIRY/REPORT of items to the Disease Symptoms table</w:t>
            </w:r>
          </w:p>
          <w:p w14:paraId="390B33C3"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Category: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Important</w:t>
            </w:r>
          </w:p>
          <w:p w14:paraId="7DCD9F12"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Complexity Rank: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7 out of 10</w:t>
            </w:r>
          </w:p>
          <w:p w14:paraId="545C7092"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Spec. Author: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GUP &amp; AGU</w:t>
            </w:r>
          </w:p>
          <w:p w14:paraId="795774C4"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Date: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04/01/2015</w:t>
            </w:r>
          </w:p>
          <w:p w14:paraId="2B277A57" w14:textId="77777777" w:rsidR="007060DD" w:rsidRDefault="007060DD" w:rsidP="007060DD">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Inputs:</w:t>
            </w:r>
          </w:p>
          <w:p w14:paraId="248D2E41"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Input Form</w:t>
            </w:r>
          </w:p>
          <w:p w14:paraId="57343480"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DICDsMaster_BR – Disease Symptoms (E03)</w:t>
            </w:r>
          </w:p>
          <w:p w14:paraId="08CEF7E2" w14:textId="77777777" w:rsidR="007060DD" w:rsidRDefault="007060DD" w:rsidP="007060DD">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Outputs:</w:t>
            </w:r>
          </w:p>
          <w:p w14:paraId="0708435D"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Monitor |Printer</w:t>
            </w:r>
          </w:p>
          <w:p w14:paraId="630D0B58" w14:textId="77777777" w:rsidR="007060DD" w:rsidRDefault="007060DD" w:rsidP="007060DD">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Validation Rules:</w:t>
            </w:r>
          </w:p>
          <w:p w14:paraId="06791087"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None</w:t>
            </w:r>
          </w:p>
          <w:p w14:paraId="6D7BD18C" w14:textId="77777777" w:rsidR="007060DD" w:rsidRDefault="007060DD" w:rsidP="007060DD">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Special Notes:</w:t>
            </w:r>
          </w:p>
          <w:p w14:paraId="4222E524"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It will be possible to query Disease Symptoms by Disease Symptom Code or Disease Symptom Name</w:t>
            </w:r>
          </w:p>
          <w:p w14:paraId="4FBD6487" w14:textId="77777777" w:rsidR="007060DD" w:rsidRDefault="007060DD" w:rsidP="007060DD">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Operation Outline:</w:t>
            </w:r>
          </w:p>
          <w:p w14:paraId="2FC66FB4"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See generic INQUIRY pseudo-code</w:t>
            </w:r>
          </w:p>
          <w:p w14:paraId="6AB80C01" w14:textId="77777777" w:rsidR="007060DD" w:rsidRDefault="007060DD" w:rsidP="007060DD">
            <w:pPr>
              <w:ind w:left="0"/>
              <w:rPr>
                <w:b/>
              </w:rPr>
            </w:pPr>
            <w:r>
              <w:rPr>
                <w:rFonts w:ascii="Century Gothic" w:hAnsi="Century Gothic" w:cs="Century Gothic"/>
                <w:kern w:val="0"/>
                <w:sz w:val="17"/>
                <w:szCs w:val="17"/>
              </w:rPr>
              <w:t>See generic REPORT pseudo-code</w:t>
            </w:r>
          </w:p>
        </w:tc>
      </w:tr>
    </w:tbl>
    <w:p w14:paraId="7D645A76" w14:textId="77777777" w:rsidR="00513D04" w:rsidRDefault="00513D04" w:rsidP="00513D04">
      <w:pPr>
        <w:ind w:left="0"/>
        <w:rPr>
          <w:b/>
        </w:rPr>
      </w:pPr>
    </w:p>
    <w:p w14:paraId="0DEF6BCA" w14:textId="77777777" w:rsidR="007060DD" w:rsidRDefault="007060DD" w:rsidP="00513D04">
      <w:pPr>
        <w:ind w:left="0"/>
        <w:rPr>
          <w:rFonts w:ascii="Century Gothic" w:hAnsi="Century Gothic" w:cs="Century Gothic"/>
          <w:color w:val="B11513"/>
          <w:kern w:val="0"/>
        </w:rPr>
      </w:pPr>
    </w:p>
    <w:p w14:paraId="3506CEDE" w14:textId="77777777" w:rsidR="00AC0998" w:rsidRDefault="00AC0998" w:rsidP="00513D04">
      <w:pPr>
        <w:ind w:left="0"/>
        <w:rPr>
          <w:rFonts w:ascii="Century Gothic" w:hAnsi="Century Gothic" w:cs="Century Gothic"/>
          <w:color w:val="B11513"/>
          <w:kern w:val="0"/>
        </w:rPr>
      </w:pPr>
    </w:p>
    <w:p w14:paraId="613AF41C" w14:textId="77777777" w:rsidR="00AC0998" w:rsidRDefault="00AC0998" w:rsidP="00513D04">
      <w:pPr>
        <w:ind w:left="0"/>
        <w:rPr>
          <w:rFonts w:ascii="Century Gothic" w:hAnsi="Century Gothic" w:cs="Century Gothic"/>
          <w:color w:val="B11513"/>
          <w:kern w:val="0"/>
        </w:rPr>
      </w:pPr>
    </w:p>
    <w:p w14:paraId="2DB3D1BB" w14:textId="77777777" w:rsidR="00513D04" w:rsidRDefault="007060DD" w:rsidP="00F814B5">
      <w:pPr>
        <w:pStyle w:val="Heading3"/>
      </w:pPr>
      <w:r>
        <w:lastRenderedPageBreak/>
        <w:t>4.2.7 Disease-Symptom Matrix (E04) – ADD/DELETE/MODIFY</w:t>
      </w:r>
    </w:p>
    <w:tbl>
      <w:tblPr>
        <w:tblStyle w:val="TableGrid"/>
        <w:tblW w:w="0" w:type="auto"/>
        <w:tblLook w:val="04A0" w:firstRow="1" w:lastRow="0" w:firstColumn="1" w:lastColumn="0" w:noHBand="0" w:noVBand="1"/>
      </w:tblPr>
      <w:tblGrid>
        <w:gridCol w:w="9350"/>
      </w:tblGrid>
      <w:tr w:rsidR="007060DD" w14:paraId="611DC6E0" w14:textId="77777777" w:rsidTr="007060DD">
        <w:tc>
          <w:tcPr>
            <w:tcW w:w="9350" w:type="dxa"/>
          </w:tcPr>
          <w:p w14:paraId="6681BA90" w14:textId="77777777" w:rsidR="007060DD" w:rsidRDefault="007060DD" w:rsidP="007060DD">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Operation Biography:</w:t>
            </w:r>
          </w:p>
          <w:p w14:paraId="19DF1908"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System: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SVR-DRS</w:t>
            </w:r>
          </w:p>
          <w:p w14:paraId="1ECFFEE8"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Subsystem: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Disease Information Center</w:t>
            </w:r>
          </w:p>
          <w:p w14:paraId="2C72CA32"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Name: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DICDsmMaster_AO/DICDsmMaster_ZO/DICDsmMaster_MO</w:t>
            </w:r>
          </w:p>
          <w:p w14:paraId="4AC3B7AE"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Description: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 xml:space="preserve">Facilitates Addition/Deletion/Modification of items to </w:t>
            </w:r>
            <w:r w:rsidR="00EC1C5B">
              <w:rPr>
                <w:rFonts w:ascii="Century Gothic" w:hAnsi="Century Gothic" w:cs="Century Gothic"/>
                <w:kern w:val="0"/>
                <w:sz w:val="17"/>
                <w:szCs w:val="17"/>
              </w:rPr>
              <w:t xml:space="preserve">the Disease-Symptom Matrix </w:t>
            </w:r>
          </w:p>
          <w:p w14:paraId="516A6E0B"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Category: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Mandatory</w:t>
            </w:r>
          </w:p>
          <w:p w14:paraId="7B0C820C"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Complexity Rank: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8 out of 10</w:t>
            </w:r>
          </w:p>
          <w:p w14:paraId="29E5EF56"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Spec. Author: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GUP &amp; AGU</w:t>
            </w:r>
          </w:p>
          <w:p w14:paraId="751B7C26"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Date: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04/01/2015</w:t>
            </w:r>
          </w:p>
          <w:p w14:paraId="3A76A9B4" w14:textId="77777777" w:rsidR="007060DD" w:rsidRDefault="007060DD" w:rsidP="007060DD">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Inputs:</w:t>
            </w:r>
          </w:p>
          <w:p w14:paraId="75592771"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Input Form</w:t>
            </w:r>
          </w:p>
          <w:p w14:paraId="784B1E12"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DICDsmMaster_BR – Disease-Symptom Matrix (E04)</w:t>
            </w:r>
          </w:p>
          <w:p w14:paraId="74CD9AD6" w14:textId="77777777" w:rsidR="007060DD" w:rsidRDefault="007060DD" w:rsidP="007060DD">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Outputs:</w:t>
            </w:r>
          </w:p>
          <w:p w14:paraId="0EB9FF27"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DICDsmMaster_BR – Disease-Symptom Matrix (E04)</w:t>
            </w:r>
          </w:p>
          <w:p w14:paraId="107E34F1" w14:textId="77777777" w:rsidR="007060DD" w:rsidRDefault="007060DD" w:rsidP="007060DD">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Validation Rules:</w:t>
            </w:r>
          </w:p>
          <w:p w14:paraId="54C1B6C0"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1. All information must be entered by a licensed practitioner</w:t>
            </w:r>
          </w:p>
          <w:p w14:paraId="268CBC3E"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2. Disease Code must already exist in DICDdMaster_BR</w:t>
            </w:r>
          </w:p>
          <w:p w14:paraId="001E5DDC"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3. Disease Symptom Code must already exist in DICDsMaster_BR</w:t>
            </w:r>
          </w:p>
          <w:p w14:paraId="28037167" w14:textId="77777777" w:rsidR="007060DD" w:rsidRDefault="007060DD" w:rsidP="007060DD">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Special Notes:</w:t>
            </w:r>
          </w:p>
          <w:p w14:paraId="272243E7"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None</w:t>
            </w:r>
          </w:p>
          <w:p w14:paraId="6893C1B8" w14:textId="77777777" w:rsidR="007060DD" w:rsidRDefault="007060DD" w:rsidP="007060DD">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Operation Outline:</w:t>
            </w:r>
          </w:p>
          <w:p w14:paraId="077B90A8"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See generic ADD pseudo-code</w:t>
            </w:r>
          </w:p>
          <w:p w14:paraId="2A692438"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See generic MODIFY pseudo-code</w:t>
            </w:r>
          </w:p>
          <w:p w14:paraId="1E9F521C" w14:textId="77777777" w:rsidR="007060DD" w:rsidRDefault="007060DD" w:rsidP="007060DD">
            <w:pPr>
              <w:ind w:left="0"/>
              <w:rPr>
                <w:b/>
              </w:rPr>
            </w:pPr>
            <w:r>
              <w:rPr>
                <w:rFonts w:ascii="Century Gothic" w:hAnsi="Century Gothic" w:cs="Century Gothic"/>
                <w:kern w:val="0"/>
                <w:sz w:val="17"/>
                <w:szCs w:val="17"/>
              </w:rPr>
              <w:t>See generic DELETE pseudo-code</w:t>
            </w:r>
          </w:p>
        </w:tc>
      </w:tr>
    </w:tbl>
    <w:p w14:paraId="4E635CE3" w14:textId="77777777" w:rsidR="007060DD" w:rsidRDefault="007060DD" w:rsidP="00513D04">
      <w:pPr>
        <w:ind w:left="0"/>
        <w:rPr>
          <w:b/>
        </w:rPr>
      </w:pPr>
    </w:p>
    <w:p w14:paraId="54EF3E50" w14:textId="77777777" w:rsidR="00513D04" w:rsidRDefault="007060DD" w:rsidP="00F814B5">
      <w:pPr>
        <w:pStyle w:val="Heading3"/>
      </w:pPr>
      <w:r>
        <w:t>4.2.8 Disease-Symptom Matrix (E04) – INQUIRY/REPORT</w:t>
      </w:r>
    </w:p>
    <w:tbl>
      <w:tblPr>
        <w:tblStyle w:val="TableGrid"/>
        <w:tblW w:w="0" w:type="auto"/>
        <w:tblLook w:val="04A0" w:firstRow="1" w:lastRow="0" w:firstColumn="1" w:lastColumn="0" w:noHBand="0" w:noVBand="1"/>
      </w:tblPr>
      <w:tblGrid>
        <w:gridCol w:w="9350"/>
      </w:tblGrid>
      <w:tr w:rsidR="007060DD" w14:paraId="635841A6" w14:textId="77777777" w:rsidTr="007060DD">
        <w:tc>
          <w:tcPr>
            <w:tcW w:w="9350" w:type="dxa"/>
          </w:tcPr>
          <w:p w14:paraId="793678B2" w14:textId="77777777" w:rsidR="007060DD" w:rsidRDefault="007060DD" w:rsidP="007060DD">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Operation Biography:</w:t>
            </w:r>
          </w:p>
          <w:p w14:paraId="39C14B9C"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System: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SVR-DRS</w:t>
            </w:r>
          </w:p>
          <w:p w14:paraId="477E7EC1"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Subsystem: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Disease Information Center</w:t>
            </w:r>
          </w:p>
          <w:p w14:paraId="5AD19F35"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Name: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DICDsmMaster_IO/DICDsmMaster_RO</w:t>
            </w:r>
          </w:p>
          <w:p w14:paraId="36D5A014"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Description: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Facilitates INQUIRY/REPORT of items to the Disease-Symptom Matrix table</w:t>
            </w:r>
          </w:p>
          <w:p w14:paraId="3C6AE15A"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Category: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Important</w:t>
            </w:r>
          </w:p>
          <w:p w14:paraId="6B541B79"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Complexity Rank: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7 out of 10</w:t>
            </w:r>
          </w:p>
          <w:p w14:paraId="14AEF2BC"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Spec. Author: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GUP &amp; AGU</w:t>
            </w:r>
          </w:p>
          <w:p w14:paraId="16A2E0DA"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Date: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04/01/2015</w:t>
            </w:r>
          </w:p>
          <w:p w14:paraId="0198DAC6" w14:textId="77777777" w:rsidR="007060DD" w:rsidRDefault="007060DD" w:rsidP="007060DD">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Inputs:</w:t>
            </w:r>
          </w:p>
          <w:p w14:paraId="600D8DA8"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Input Form</w:t>
            </w:r>
          </w:p>
          <w:p w14:paraId="03005AED"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DICDsmMaster_BR – Disease-Symptom Matrix (E04)</w:t>
            </w:r>
          </w:p>
          <w:p w14:paraId="3FACDC76" w14:textId="77777777" w:rsidR="007060DD" w:rsidRDefault="007060DD" w:rsidP="007060DD">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Outputs:</w:t>
            </w:r>
          </w:p>
          <w:p w14:paraId="659274B5"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Monitor |Printer</w:t>
            </w:r>
          </w:p>
          <w:p w14:paraId="3E942C6E" w14:textId="77777777" w:rsidR="007060DD" w:rsidRDefault="007060DD" w:rsidP="007060DD">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Validation Rules:</w:t>
            </w:r>
          </w:p>
          <w:p w14:paraId="55794848"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None</w:t>
            </w:r>
          </w:p>
          <w:p w14:paraId="28D6E792" w14:textId="77777777" w:rsidR="007060DD" w:rsidRDefault="007060DD" w:rsidP="007060DD">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Special Notes:</w:t>
            </w:r>
          </w:p>
          <w:p w14:paraId="577E97B7"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It will be possible to query Disease-Symptom Matrix by Disease Symptom Code or Disease Code</w:t>
            </w:r>
          </w:p>
          <w:p w14:paraId="2E8F32DB" w14:textId="77777777" w:rsidR="007060DD" w:rsidRDefault="007060DD" w:rsidP="007060DD">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Operation Outline:</w:t>
            </w:r>
          </w:p>
          <w:p w14:paraId="469EBA33"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See generic INQUIRY pseudo-code</w:t>
            </w:r>
          </w:p>
          <w:p w14:paraId="525A0AAC" w14:textId="77777777" w:rsidR="007060DD" w:rsidRDefault="007060DD" w:rsidP="007060DD">
            <w:pPr>
              <w:ind w:left="0"/>
              <w:rPr>
                <w:b/>
              </w:rPr>
            </w:pPr>
            <w:r>
              <w:rPr>
                <w:rFonts w:ascii="Century Gothic" w:hAnsi="Century Gothic" w:cs="Century Gothic"/>
                <w:kern w:val="0"/>
                <w:sz w:val="17"/>
                <w:szCs w:val="17"/>
              </w:rPr>
              <w:t>See generic REPORT pseudo-code</w:t>
            </w:r>
          </w:p>
        </w:tc>
      </w:tr>
    </w:tbl>
    <w:p w14:paraId="4BDB5CFD" w14:textId="77777777" w:rsidR="007060DD" w:rsidRDefault="007060DD" w:rsidP="00513D04">
      <w:pPr>
        <w:ind w:left="0"/>
        <w:rPr>
          <w:b/>
        </w:rPr>
      </w:pPr>
    </w:p>
    <w:p w14:paraId="398B2E07" w14:textId="77777777" w:rsidR="00AC0998" w:rsidRDefault="00AC0998" w:rsidP="00513D04">
      <w:pPr>
        <w:ind w:left="0"/>
        <w:rPr>
          <w:b/>
        </w:rPr>
      </w:pPr>
    </w:p>
    <w:p w14:paraId="2B718D66" w14:textId="77777777" w:rsidR="00AC0998" w:rsidRDefault="00AC0998" w:rsidP="00513D04">
      <w:pPr>
        <w:ind w:left="0"/>
        <w:rPr>
          <w:b/>
        </w:rPr>
      </w:pPr>
    </w:p>
    <w:p w14:paraId="3E4A4724" w14:textId="77777777" w:rsidR="00513D04" w:rsidRDefault="007060DD" w:rsidP="00F814B5">
      <w:pPr>
        <w:pStyle w:val="Heading3"/>
      </w:pPr>
      <w:r>
        <w:lastRenderedPageBreak/>
        <w:t>4.2.9 Country (E05) – ADD/DELETE/MODIFY</w:t>
      </w:r>
    </w:p>
    <w:tbl>
      <w:tblPr>
        <w:tblStyle w:val="TableGrid"/>
        <w:tblW w:w="0" w:type="auto"/>
        <w:tblLook w:val="04A0" w:firstRow="1" w:lastRow="0" w:firstColumn="1" w:lastColumn="0" w:noHBand="0" w:noVBand="1"/>
      </w:tblPr>
      <w:tblGrid>
        <w:gridCol w:w="9350"/>
      </w:tblGrid>
      <w:tr w:rsidR="007060DD" w14:paraId="134BC203" w14:textId="77777777" w:rsidTr="007060DD">
        <w:tc>
          <w:tcPr>
            <w:tcW w:w="9350" w:type="dxa"/>
          </w:tcPr>
          <w:p w14:paraId="4297F5B0" w14:textId="77777777" w:rsidR="007060DD" w:rsidRDefault="007060DD" w:rsidP="007060DD">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Operation Biography:</w:t>
            </w:r>
          </w:p>
          <w:p w14:paraId="5AB930F6"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System: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SVR-DRS</w:t>
            </w:r>
          </w:p>
          <w:p w14:paraId="0D9826E9"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Subsystem: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Control Information Center</w:t>
            </w:r>
          </w:p>
          <w:p w14:paraId="21196E72"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Name: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CICCntryMaster_AO/ CICCntryMaster_ZO/ CICCntryMaster_MO</w:t>
            </w:r>
          </w:p>
          <w:p w14:paraId="67AECEEC"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Description: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Facilitates Addition/Deletion/Modification of items to the Country table</w:t>
            </w:r>
          </w:p>
          <w:p w14:paraId="384526D3"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Category: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Mandatory</w:t>
            </w:r>
          </w:p>
          <w:p w14:paraId="4FEF467E"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Complexity Rank: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8 out of 10</w:t>
            </w:r>
          </w:p>
          <w:p w14:paraId="29702172"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Spec. Author: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GUP &amp; AGU</w:t>
            </w:r>
          </w:p>
          <w:p w14:paraId="4DBFEBCE"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Date: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04/01/2015</w:t>
            </w:r>
          </w:p>
          <w:p w14:paraId="56C60C0F" w14:textId="77777777" w:rsidR="007060DD" w:rsidRDefault="007060DD" w:rsidP="007060DD">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Inputs:</w:t>
            </w:r>
          </w:p>
          <w:p w14:paraId="06C98D92"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Input Form</w:t>
            </w:r>
          </w:p>
          <w:p w14:paraId="7D48BFA6"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CICCntryMaster_BR – Country (E05)</w:t>
            </w:r>
          </w:p>
          <w:p w14:paraId="6AED4A8C" w14:textId="77777777" w:rsidR="007060DD" w:rsidRDefault="007060DD" w:rsidP="007060DD">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Outputs:</w:t>
            </w:r>
          </w:p>
          <w:p w14:paraId="2C51D7D1"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CICCntryMaster_BR – Country (E05)</w:t>
            </w:r>
          </w:p>
          <w:p w14:paraId="5AD1499C" w14:textId="77777777" w:rsidR="007060DD" w:rsidRDefault="007060DD" w:rsidP="007060DD">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Validation Rules:</w:t>
            </w:r>
          </w:p>
          <w:p w14:paraId="2A01D9F6"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None</w:t>
            </w:r>
          </w:p>
          <w:p w14:paraId="2413889D" w14:textId="77777777" w:rsidR="007060DD" w:rsidRDefault="007060DD" w:rsidP="007060DD">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Special Notes:</w:t>
            </w:r>
          </w:p>
          <w:p w14:paraId="1C6CA523"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None</w:t>
            </w:r>
          </w:p>
          <w:p w14:paraId="0F07E8BD" w14:textId="77777777" w:rsidR="007060DD" w:rsidRDefault="007060DD" w:rsidP="007060DD">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Operation Outline:</w:t>
            </w:r>
          </w:p>
          <w:p w14:paraId="3D7856E7"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See generic ADD pseudo-code</w:t>
            </w:r>
          </w:p>
          <w:p w14:paraId="4CAAB741"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See generic MODIFY pseudo-code</w:t>
            </w:r>
          </w:p>
          <w:p w14:paraId="4C452290" w14:textId="77777777" w:rsidR="007060DD" w:rsidRDefault="007060DD" w:rsidP="007060DD">
            <w:pPr>
              <w:ind w:left="0"/>
              <w:rPr>
                <w:b/>
              </w:rPr>
            </w:pPr>
            <w:r>
              <w:rPr>
                <w:rFonts w:ascii="Century Gothic" w:hAnsi="Century Gothic" w:cs="Century Gothic"/>
                <w:kern w:val="0"/>
                <w:sz w:val="17"/>
                <w:szCs w:val="17"/>
              </w:rPr>
              <w:t>See generic DELETE pseudo-code</w:t>
            </w:r>
          </w:p>
        </w:tc>
      </w:tr>
    </w:tbl>
    <w:p w14:paraId="5C5E9C71" w14:textId="77777777" w:rsidR="007060DD" w:rsidRDefault="007060DD" w:rsidP="00513D04">
      <w:pPr>
        <w:ind w:left="0"/>
        <w:rPr>
          <w:b/>
        </w:rPr>
      </w:pPr>
    </w:p>
    <w:p w14:paraId="34A49376" w14:textId="77777777" w:rsidR="00513D04" w:rsidRDefault="007060DD" w:rsidP="00F814B5">
      <w:pPr>
        <w:pStyle w:val="Heading3"/>
      </w:pPr>
      <w:r>
        <w:t>4.2.10 Country (E05) – INQUIRY/REPORT</w:t>
      </w:r>
    </w:p>
    <w:tbl>
      <w:tblPr>
        <w:tblStyle w:val="TableGrid"/>
        <w:tblW w:w="0" w:type="auto"/>
        <w:tblLook w:val="04A0" w:firstRow="1" w:lastRow="0" w:firstColumn="1" w:lastColumn="0" w:noHBand="0" w:noVBand="1"/>
      </w:tblPr>
      <w:tblGrid>
        <w:gridCol w:w="9350"/>
      </w:tblGrid>
      <w:tr w:rsidR="007060DD" w14:paraId="285C40DE" w14:textId="77777777" w:rsidTr="007060DD">
        <w:tc>
          <w:tcPr>
            <w:tcW w:w="9350" w:type="dxa"/>
          </w:tcPr>
          <w:p w14:paraId="28B9EBBD" w14:textId="77777777" w:rsidR="007060DD" w:rsidRDefault="007060DD" w:rsidP="007060DD">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Operation Biography:</w:t>
            </w:r>
          </w:p>
          <w:p w14:paraId="7F956B47"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System: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SVR-DRS</w:t>
            </w:r>
          </w:p>
          <w:p w14:paraId="224176C9"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Subsystem: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Control Information Center</w:t>
            </w:r>
          </w:p>
          <w:p w14:paraId="4476B764"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Name: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CICCntryMaster_IO/ CICCntryMaster_RO</w:t>
            </w:r>
          </w:p>
          <w:p w14:paraId="19663DEA"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Description: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Facilitates INQUIRY/REPORT of items to the Country table</w:t>
            </w:r>
          </w:p>
          <w:p w14:paraId="0261F189"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Category: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Important</w:t>
            </w:r>
          </w:p>
          <w:p w14:paraId="027BB8BD"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Complexity Rank: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7 out of 10</w:t>
            </w:r>
          </w:p>
          <w:p w14:paraId="5F6AE554"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Spec. Author: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GUP &amp; AGU</w:t>
            </w:r>
          </w:p>
          <w:p w14:paraId="22ECC0F9"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Date: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04/01/2015</w:t>
            </w:r>
          </w:p>
          <w:p w14:paraId="6FB3CD25" w14:textId="77777777" w:rsidR="007060DD" w:rsidRDefault="007060DD" w:rsidP="007060DD">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Inputs:</w:t>
            </w:r>
          </w:p>
          <w:p w14:paraId="5FD20996"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Input Form</w:t>
            </w:r>
          </w:p>
          <w:p w14:paraId="17C6B728"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CICCntryMaster_BR – Country (E05)</w:t>
            </w:r>
          </w:p>
          <w:p w14:paraId="3D6D3014" w14:textId="77777777" w:rsidR="007060DD" w:rsidRDefault="007060DD" w:rsidP="007060DD">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Outputs:</w:t>
            </w:r>
          </w:p>
          <w:p w14:paraId="20DA5219"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Monitor |Printer</w:t>
            </w:r>
          </w:p>
          <w:p w14:paraId="728C52F5" w14:textId="77777777" w:rsidR="007060DD" w:rsidRDefault="007060DD" w:rsidP="007060DD">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Validation Rules:</w:t>
            </w:r>
          </w:p>
          <w:p w14:paraId="0C5784F5"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None</w:t>
            </w:r>
          </w:p>
          <w:p w14:paraId="1494598A" w14:textId="77777777" w:rsidR="007060DD" w:rsidRDefault="007060DD" w:rsidP="007060DD">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Special Notes:</w:t>
            </w:r>
          </w:p>
          <w:p w14:paraId="1A3BAEE5"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It will be possible to query Country by Country Code or Country Name</w:t>
            </w:r>
          </w:p>
          <w:p w14:paraId="7EB13DA9" w14:textId="77777777" w:rsidR="007060DD" w:rsidRDefault="007060DD" w:rsidP="007060DD">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Operation Outline:</w:t>
            </w:r>
          </w:p>
          <w:p w14:paraId="70977E9E"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See generic INQUIRY pseudo-code</w:t>
            </w:r>
          </w:p>
          <w:p w14:paraId="7EE167E9" w14:textId="77777777" w:rsidR="007060DD" w:rsidRDefault="007060DD" w:rsidP="007060DD">
            <w:pPr>
              <w:ind w:left="0"/>
              <w:rPr>
                <w:b/>
              </w:rPr>
            </w:pPr>
            <w:r>
              <w:rPr>
                <w:rFonts w:ascii="Century Gothic" w:hAnsi="Century Gothic" w:cs="Century Gothic"/>
                <w:kern w:val="0"/>
                <w:sz w:val="17"/>
                <w:szCs w:val="17"/>
              </w:rPr>
              <w:t>See generic REPORT pseudo-code</w:t>
            </w:r>
          </w:p>
        </w:tc>
      </w:tr>
    </w:tbl>
    <w:p w14:paraId="76315BC9" w14:textId="77777777" w:rsidR="007060DD" w:rsidRDefault="007060DD" w:rsidP="00513D04">
      <w:pPr>
        <w:ind w:left="0"/>
        <w:rPr>
          <w:b/>
        </w:rPr>
      </w:pPr>
    </w:p>
    <w:p w14:paraId="5E9B37BC" w14:textId="77777777" w:rsidR="00AC0998" w:rsidRDefault="00AC0998" w:rsidP="00513D04">
      <w:pPr>
        <w:ind w:left="0"/>
        <w:rPr>
          <w:b/>
        </w:rPr>
      </w:pPr>
    </w:p>
    <w:p w14:paraId="03B6221C" w14:textId="77777777" w:rsidR="00AC0998" w:rsidRDefault="00AC0998" w:rsidP="00513D04">
      <w:pPr>
        <w:ind w:left="0"/>
        <w:rPr>
          <w:b/>
        </w:rPr>
      </w:pPr>
    </w:p>
    <w:p w14:paraId="7D47347B" w14:textId="77777777" w:rsidR="00AC0998" w:rsidRDefault="00AC0998" w:rsidP="00513D04">
      <w:pPr>
        <w:ind w:left="0"/>
        <w:rPr>
          <w:b/>
        </w:rPr>
      </w:pPr>
    </w:p>
    <w:p w14:paraId="2FB5483F" w14:textId="77777777" w:rsidR="00513D04" w:rsidRDefault="007060DD" w:rsidP="00F814B5">
      <w:pPr>
        <w:pStyle w:val="Heading3"/>
      </w:pPr>
      <w:r>
        <w:lastRenderedPageBreak/>
        <w:t>4.2.11 State (E06) – ADD/DELETE/MODIFY</w:t>
      </w:r>
    </w:p>
    <w:tbl>
      <w:tblPr>
        <w:tblStyle w:val="TableGrid"/>
        <w:tblW w:w="0" w:type="auto"/>
        <w:tblLook w:val="04A0" w:firstRow="1" w:lastRow="0" w:firstColumn="1" w:lastColumn="0" w:noHBand="0" w:noVBand="1"/>
      </w:tblPr>
      <w:tblGrid>
        <w:gridCol w:w="9350"/>
      </w:tblGrid>
      <w:tr w:rsidR="007060DD" w14:paraId="3B7B7B32" w14:textId="77777777" w:rsidTr="007060DD">
        <w:tc>
          <w:tcPr>
            <w:tcW w:w="9350" w:type="dxa"/>
          </w:tcPr>
          <w:p w14:paraId="58A17293" w14:textId="77777777" w:rsidR="007060DD" w:rsidRDefault="007060DD" w:rsidP="007060DD">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Operation Biography:</w:t>
            </w:r>
          </w:p>
          <w:p w14:paraId="44B55B80"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System: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SVR-DRS</w:t>
            </w:r>
          </w:p>
          <w:p w14:paraId="7C841F21"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Subsystem: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Control Information Center</w:t>
            </w:r>
          </w:p>
          <w:p w14:paraId="73AB28D3"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Name: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CICStateMaster_AO/ CICStateMaster_ZO/ CICStateMaster_MO</w:t>
            </w:r>
          </w:p>
          <w:p w14:paraId="084A1FF7"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Description: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Facilitates Addition/Deletion/Modification of items to the State table</w:t>
            </w:r>
          </w:p>
          <w:p w14:paraId="1EB8FD35"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Category: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Mandatory</w:t>
            </w:r>
          </w:p>
          <w:p w14:paraId="39D68FC1"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Complexity Rank: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8 out of 10</w:t>
            </w:r>
          </w:p>
          <w:p w14:paraId="7755AD1C"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Spec. Author: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GUP &amp; AGU</w:t>
            </w:r>
          </w:p>
          <w:p w14:paraId="2CDF0EBF"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Date: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04/01/2015</w:t>
            </w:r>
          </w:p>
          <w:p w14:paraId="04458DBB" w14:textId="77777777" w:rsidR="007060DD" w:rsidRDefault="007060DD" w:rsidP="007060DD">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Inputs:</w:t>
            </w:r>
          </w:p>
          <w:p w14:paraId="7B5AF853"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Input Form</w:t>
            </w:r>
          </w:p>
          <w:p w14:paraId="6BF58D99"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CICStateMaster_BR – State (E06)</w:t>
            </w:r>
          </w:p>
          <w:p w14:paraId="464613C1" w14:textId="77777777" w:rsidR="007060DD" w:rsidRDefault="007060DD" w:rsidP="007060DD">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Outputs:</w:t>
            </w:r>
          </w:p>
          <w:p w14:paraId="09709F9E"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CICStateMaster_BR – State (E06)</w:t>
            </w:r>
          </w:p>
          <w:p w14:paraId="40A83555" w14:textId="77777777" w:rsidR="007060DD" w:rsidRDefault="007060DD" w:rsidP="007060DD">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Validation Rules:</w:t>
            </w:r>
          </w:p>
          <w:p w14:paraId="1012DBEB"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None</w:t>
            </w:r>
          </w:p>
          <w:p w14:paraId="3E8B7846" w14:textId="77777777" w:rsidR="007060DD" w:rsidRDefault="007060DD" w:rsidP="007060DD">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Special Notes:</w:t>
            </w:r>
          </w:p>
          <w:p w14:paraId="0791EE39"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None</w:t>
            </w:r>
          </w:p>
          <w:p w14:paraId="046CBD8E" w14:textId="77777777" w:rsidR="007060DD" w:rsidRDefault="007060DD" w:rsidP="007060DD">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Operation Outline:</w:t>
            </w:r>
          </w:p>
          <w:p w14:paraId="5AB09094"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See generic ADD pseudo-code</w:t>
            </w:r>
          </w:p>
          <w:p w14:paraId="42A76D1C" w14:textId="77777777" w:rsidR="007060DD" w:rsidRDefault="007060DD" w:rsidP="007060DD">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See generic MODIFY pseudo-code</w:t>
            </w:r>
          </w:p>
          <w:p w14:paraId="2C11A1DE" w14:textId="77777777" w:rsidR="007060DD" w:rsidRDefault="007060DD" w:rsidP="007060DD">
            <w:pPr>
              <w:ind w:left="0"/>
              <w:rPr>
                <w:b/>
              </w:rPr>
            </w:pPr>
            <w:r>
              <w:rPr>
                <w:rFonts w:ascii="Century Gothic" w:hAnsi="Century Gothic" w:cs="Century Gothic"/>
                <w:kern w:val="0"/>
                <w:sz w:val="17"/>
                <w:szCs w:val="17"/>
              </w:rPr>
              <w:t>See generic DELETE pseudo-code</w:t>
            </w:r>
          </w:p>
        </w:tc>
      </w:tr>
    </w:tbl>
    <w:p w14:paraId="0B31F3D3" w14:textId="77777777" w:rsidR="007060DD" w:rsidRDefault="007060DD" w:rsidP="00513D04">
      <w:pPr>
        <w:ind w:left="0"/>
        <w:rPr>
          <w:b/>
        </w:rPr>
      </w:pPr>
    </w:p>
    <w:p w14:paraId="1663A425" w14:textId="77777777" w:rsidR="00BB1DEA" w:rsidRDefault="00BB1DEA" w:rsidP="00F814B5">
      <w:pPr>
        <w:pStyle w:val="Heading3"/>
      </w:pPr>
      <w:r>
        <w:t>4.2.12 State (E06) – INQUIRY/REPORT</w:t>
      </w:r>
    </w:p>
    <w:tbl>
      <w:tblPr>
        <w:tblStyle w:val="TableGrid"/>
        <w:tblW w:w="0" w:type="auto"/>
        <w:tblLook w:val="04A0" w:firstRow="1" w:lastRow="0" w:firstColumn="1" w:lastColumn="0" w:noHBand="0" w:noVBand="1"/>
      </w:tblPr>
      <w:tblGrid>
        <w:gridCol w:w="9350"/>
      </w:tblGrid>
      <w:tr w:rsidR="00BB1DEA" w14:paraId="115329A2" w14:textId="77777777" w:rsidTr="00BB1DEA">
        <w:tc>
          <w:tcPr>
            <w:tcW w:w="9350" w:type="dxa"/>
          </w:tcPr>
          <w:p w14:paraId="079CE5A7"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Operation Biography:</w:t>
            </w:r>
          </w:p>
          <w:p w14:paraId="2922F2B7"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System: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SVR-DRS</w:t>
            </w:r>
          </w:p>
          <w:p w14:paraId="3CC60F0D"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Subsystem: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Control Information Center</w:t>
            </w:r>
          </w:p>
          <w:p w14:paraId="153C44E2"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Name: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CICStateMaster_IO/ CICStateMaster_RO</w:t>
            </w:r>
          </w:p>
          <w:p w14:paraId="442B5FCD"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Description: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Facilitates INQUIRY/REPORT of items to the State table</w:t>
            </w:r>
          </w:p>
          <w:p w14:paraId="4F07232C"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Category: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Important</w:t>
            </w:r>
          </w:p>
          <w:p w14:paraId="5FDD37CF"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Complexity Rank: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7 out of 10</w:t>
            </w:r>
          </w:p>
          <w:p w14:paraId="44B2DE76"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Spec. Author: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GUP &amp; AGU</w:t>
            </w:r>
          </w:p>
          <w:p w14:paraId="1D0D1BAD"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Date: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04/01/2015</w:t>
            </w:r>
          </w:p>
          <w:p w14:paraId="1AEB8847"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Inputs:</w:t>
            </w:r>
          </w:p>
          <w:p w14:paraId="58D7C9C2"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Input Form</w:t>
            </w:r>
          </w:p>
          <w:p w14:paraId="6963F9A1"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CICStateMaster_BR – State (E06)</w:t>
            </w:r>
          </w:p>
          <w:p w14:paraId="3B6C93BE"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Outputs:</w:t>
            </w:r>
          </w:p>
          <w:p w14:paraId="4F6CBC56"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Monitor |Printer</w:t>
            </w:r>
          </w:p>
          <w:p w14:paraId="198200B1"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Validation Rules:</w:t>
            </w:r>
          </w:p>
          <w:p w14:paraId="2B614AC9"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None</w:t>
            </w:r>
          </w:p>
          <w:p w14:paraId="4E7EDB9B"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Special Notes:</w:t>
            </w:r>
          </w:p>
          <w:p w14:paraId="73BBBA4C"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It will be possible to query State by State Code or State Name</w:t>
            </w:r>
          </w:p>
          <w:p w14:paraId="03E6F285"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Operation Outline:</w:t>
            </w:r>
          </w:p>
          <w:p w14:paraId="4DF28400"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See generic INQUIRY pseudo-code</w:t>
            </w:r>
          </w:p>
          <w:p w14:paraId="6BBEC9DE" w14:textId="77777777" w:rsidR="00BB1DEA" w:rsidRDefault="00BB1DEA" w:rsidP="00BB1DEA">
            <w:pPr>
              <w:ind w:left="0"/>
              <w:rPr>
                <w:b/>
              </w:rPr>
            </w:pPr>
            <w:r>
              <w:rPr>
                <w:rFonts w:ascii="Century Gothic" w:hAnsi="Century Gothic" w:cs="Century Gothic"/>
                <w:kern w:val="0"/>
                <w:sz w:val="17"/>
                <w:szCs w:val="17"/>
              </w:rPr>
              <w:t>See generic REPORT pseudo-code</w:t>
            </w:r>
          </w:p>
        </w:tc>
      </w:tr>
    </w:tbl>
    <w:p w14:paraId="3E70F98D" w14:textId="77777777" w:rsidR="00BB1DEA" w:rsidRDefault="00BB1DEA" w:rsidP="00513D04">
      <w:pPr>
        <w:ind w:left="0"/>
        <w:rPr>
          <w:b/>
        </w:rPr>
      </w:pPr>
    </w:p>
    <w:p w14:paraId="0F227DED" w14:textId="77777777" w:rsidR="00AC0998" w:rsidRDefault="00AC0998" w:rsidP="00513D04">
      <w:pPr>
        <w:ind w:left="0"/>
        <w:rPr>
          <w:b/>
        </w:rPr>
      </w:pPr>
    </w:p>
    <w:p w14:paraId="3945AF8F" w14:textId="77777777" w:rsidR="00AC0998" w:rsidRDefault="00AC0998" w:rsidP="00513D04">
      <w:pPr>
        <w:ind w:left="0"/>
        <w:rPr>
          <w:b/>
        </w:rPr>
      </w:pPr>
    </w:p>
    <w:p w14:paraId="416CDF36" w14:textId="77777777" w:rsidR="00AC0998" w:rsidRDefault="00AC0998" w:rsidP="00513D04">
      <w:pPr>
        <w:ind w:left="0"/>
        <w:rPr>
          <w:b/>
        </w:rPr>
      </w:pPr>
    </w:p>
    <w:p w14:paraId="08BBE16E" w14:textId="77777777" w:rsidR="00BB1DEA" w:rsidRDefault="00BB1DEA" w:rsidP="00F814B5">
      <w:pPr>
        <w:pStyle w:val="Heading3"/>
      </w:pPr>
      <w:r>
        <w:lastRenderedPageBreak/>
        <w:t>4.2.13 Visiting Patron (E07) – ADD/DELETE/MODIFY</w:t>
      </w:r>
    </w:p>
    <w:tbl>
      <w:tblPr>
        <w:tblStyle w:val="TableGrid"/>
        <w:tblW w:w="0" w:type="auto"/>
        <w:tblLook w:val="04A0" w:firstRow="1" w:lastRow="0" w:firstColumn="1" w:lastColumn="0" w:noHBand="0" w:noVBand="1"/>
      </w:tblPr>
      <w:tblGrid>
        <w:gridCol w:w="9350"/>
      </w:tblGrid>
      <w:tr w:rsidR="00BB1DEA" w14:paraId="684B2A23" w14:textId="77777777" w:rsidTr="00BB1DEA">
        <w:tc>
          <w:tcPr>
            <w:tcW w:w="9350" w:type="dxa"/>
          </w:tcPr>
          <w:p w14:paraId="2AC3DF07"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Operation Biography:</w:t>
            </w:r>
          </w:p>
          <w:p w14:paraId="374FCD82"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System: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SVR-DRS</w:t>
            </w:r>
          </w:p>
          <w:p w14:paraId="0B8BD663"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Subsystem: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Control Information Center</w:t>
            </w:r>
          </w:p>
          <w:p w14:paraId="0EAC457F"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Name: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CICVpMaster_AO/ CICVpMaster_ZO/ CICVpMaster_MO</w:t>
            </w:r>
          </w:p>
          <w:p w14:paraId="01F2CF17"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Description: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Facilitates Addition/Deletion/Modification of items to the Visiting Patron table</w:t>
            </w:r>
          </w:p>
          <w:p w14:paraId="5AFF5070"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Category: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Mandatory</w:t>
            </w:r>
          </w:p>
          <w:p w14:paraId="0FBDC38A"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Complexity Rank: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7 out of 10</w:t>
            </w:r>
          </w:p>
          <w:p w14:paraId="7E03505B"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Spec. Author: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GUP &amp; AGU</w:t>
            </w:r>
          </w:p>
          <w:p w14:paraId="602EC159"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Date: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04/01/2015</w:t>
            </w:r>
          </w:p>
          <w:p w14:paraId="7CBC4AC5"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Inputs:</w:t>
            </w:r>
          </w:p>
          <w:p w14:paraId="5E8D66CB"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Input Form</w:t>
            </w:r>
          </w:p>
          <w:p w14:paraId="71AD6411"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CICVpMaster_BR – Visiting Patron (E07)</w:t>
            </w:r>
          </w:p>
          <w:p w14:paraId="23E4D6B7"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CICStateMaster_BR – State (E06)</w:t>
            </w:r>
          </w:p>
          <w:p w14:paraId="1D0DEBBF"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CICCntryMaster_BR – Country (E05)</w:t>
            </w:r>
          </w:p>
          <w:p w14:paraId="3A19B9E1"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CICPhyMaster_BR – Physician (E12)</w:t>
            </w:r>
          </w:p>
          <w:p w14:paraId="07FCCF1F"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Outputs:</w:t>
            </w:r>
          </w:p>
          <w:p w14:paraId="08A29EB3"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CICVpMaster_BR – Visiting Patron (E07)</w:t>
            </w:r>
          </w:p>
          <w:p w14:paraId="61AEE29C"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Validation Rules:</w:t>
            </w:r>
          </w:p>
          <w:p w14:paraId="0D38739C"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1. Province/State Code must already exist in CICStateMaster_BR</w:t>
            </w:r>
          </w:p>
          <w:p w14:paraId="49B7E197"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2. Country Code must already exist in CICCntryMaster_BR</w:t>
            </w:r>
          </w:p>
          <w:p w14:paraId="2E56475B"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3. Physician Code must already exist in CICPhyMaster_BR</w:t>
            </w:r>
          </w:p>
          <w:p w14:paraId="3EFC3E4F"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Special Notes:</w:t>
            </w:r>
          </w:p>
          <w:p w14:paraId="6DEF24C7"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None</w:t>
            </w:r>
          </w:p>
          <w:p w14:paraId="0A62DC75"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Operation Outline:</w:t>
            </w:r>
          </w:p>
          <w:p w14:paraId="0DB03937"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See generic ADD pseudo-code</w:t>
            </w:r>
          </w:p>
          <w:p w14:paraId="3C8FBC1C"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See generic MODIFY pseudo-code</w:t>
            </w:r>
          </w:p>
          <w:p w14:paraId="713062CC" w14:textId="77777777" w:rsidR="00BB1DEA" w:rsidRDefault="00BB1DEA" w:rsidP="00BB1DEA">
            <w:pPr>
              <w:ind w:left="0"/>
              <w:rPr>
                <w:b/>
              </w:rPr>
            </w:pPr>
            <w:r>
              <w:rPr>
                <w:rFonts w:ascii="Century Gothic" w:hAnsi="Century Gothic" w:cs="Century Gothic"/>
                <w:kern w:val="0"/>
                <w:sz w:val="17"/>
                <w:szCs w:val="17"/>
              </w:rPr>
              <w:t>See generic DELETE pseudo-code</w:t>
            </w:r>
          </w:p>
        </w:tc>
      </w:tr>
    </w:tbl>
    <w:p w14:paraId="269C6EA3" w14:textId="77777777" w:rsidR="00BB1DEA" w:rsidRDefault="00BB1DEA" w:rsidP="00AC0998">
      <w:pPr>
        <w:pStyle w:val="Heading3"/>
        <w:ind w:left="0"/>
      </w:pPr>
    </w:p>
    <w:p w14:paraId="5A4D2899" w14:textId="77777777" w:rsidR="00927656" w:rsidRDefault="00927656" w:rsidP="00927656"/>
    <w:p w14:paraId="5D1B5710" w14:textId="77777777" w:rsidR="00927656" w:rsidRDefault="00927656" w:rsidP="00927656"/>
    <w:p w14:paraId="7CE7E6B6" w14:textId="77777777" w:rsidR="00927656" w:rsidRDefault="00927656" w:rsidP="00927656"/>
    <w:p w14:paraId="678AD584" w14:textId="77777777" w:rsidR="00927656" w:rsidRDefault="00927656" w:rsidP="00927656"/>
    <w:p w14:paraId="542E1D77" w14:textId="77777777" w:rsidR="00927656" w:rsidRDefault="00927656" w:rsidP="00927656"/>
    <w:p w14:paraId="082D4962" w14:textId="77777777" w:rsidR="00927656" w:rsidRDefault="00927656" w:rsidP="00927656"/>
    <w:p w14:paraId="4C64DE56" w14:textId="77777777" w:rsidR="00927656" w:rsidRDefault="00927656" w:rsidP="00927656"/>
    <w:p w14:paraId="54B269C0" w14:textId="77777777" w:rsidR="00927656" w:rsidRDefault="00927656" w:rsidP="00927656"/>
    <w:p w14:paraId="5B8FC2CA" w14:textId="77777777" w:rsidR="00927656" w:rsidRDefault="00927656" w:rsidP="00927656"/>
    <w:p w14:paraId="3530A9A2" w14:textId="77777777" w:rsidR="00927656" w:rsidRDefault="00927656" w:rsidP="00927656"/>
    <w:p w14:paraId="26E8750F" w14:textId="77777777" w:rsidR="00927656" w:rsidRDefault="00927656" w:rsidP="00927656"/>
    <w:p w14:paraId="3EDF85AF" w14:textId="77777777" w:rsidR="00927656" w:rsidRDefault="00927656" w:rsidP="00927656"/>
    <w:p w14:paraId="20185E1F" w14:textId="77777777" w:rsidR="00927656" w:rsidRDefault="00927656" w:rsidP="00927656"/>
    <w:p w14:paraId="61DF930B" w14:textId="77777777" w:rsidR="00927656" w:rsidRDefault="00927656" w:rsidP="00927656"/>
    <w:p w14:paraId="5918E749" w14:textId="77777777" w:rsidR="00927656" w:rsidRDefault="00927656" w:rsidP="00927656"/>
    <w:p w14:paraId="2B6DB0A4" w14:textId="77777777" w:rsidR="00927656" w:rsidRPr="00927656" w:rsidRDefault="00927656" w:rsidP="00927656"/>
    <w:p w14:paraId="2A1E443E" w14:textId="77777777" w:rsidR="00BB1DEA" w:rsidRPr="00F814B5" w:rsidRDefault="00BB1DEA" w:rsidP="00F814B5">
      <w:pPr>
        <w:pStyle w:val="Heading3"/>
      </w:pPr>
      <w:r w:rsidRPr="00F814B5">
        <w:lastRenderedPageBreak/>
        <w:t>4.2.14 Visiting Patron (E07) – INQUIRY/REPORT</w:t>
      </w:r>
    </w:p>
    <w:tbl>
      <w:tblPr>
        <w:tblStyle w:val="TableGrid"/>
        <w:tblW w:w="0" w:type="auto"/>
        <w:tblLook w:val="04A0" w:firstRow="1" w:lastRow="0" w:firstColumn="1" w:lastColumn="0" w:noHBand="0" w:noVBand="1"/>
      </w:tblPr>
      <w:tblGrid>
        <w:gridCol w:w="9350"/>
      </w:tblGrid>
      <w:tr w:rsidR="00BB1DEA" w14:paraId="5188A4EF" w14:textId="77777777" w:rsidTr="00BB1DEA">
        <w:tc>
          <w:tcPr>
            <w:tcW w:w="9350" w:type="dxa"/>
          </w:tcPr>
          <w:p w14:paraId="662CCEFF"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Operation Biography:</w:t>
            </w:r>
          </w:p>
          <w:p w14:paraId="600DE99F"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System: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SVR-DRS</w:t>
            </w:r>
          </w:p>
          <w:p w14:paraId="10C86290"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Subsystem: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Control Information Center</w:t>
            </w:r>
          </w:p>
          <w:p w14:paraId="7279F411"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Name: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CICVpMaster_IO/ CICVpMaster_RO</w:t>
            </w:r>
          </w:p>
          <w:p w14:paraId="4B953480"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Description: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Facilitates INQUIRY/REPORT of items to the Visiting Patron table</w:t>
            </w:r>
          </w:p>
          <w:p w14:paraId="360BE3F3"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Category: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Mandatory</w:t>
            </w:r>
          </w:p>
          <w:p w14:paraId="0134A5C4"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Complexity Rank: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10 out of 10</w:t>
            </w:r>
          </w:p>
          <w:p w14:paraId="5BC8046D"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Spec. Author: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GUP &amp; AGU</w:t>
            </w:r>
          </w:p>
          <w:p w14:paraId="235EBA98"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Date: </w:t>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sidR="00EC1C5B">
              <w:rPr>
                <w:rFonts w:ascii="Century Gothic" w:hAnsi="Century Gothic" w:cs="Century Gothic"/>
                <w:kern w:val="0"/>
                <w:sz w:val="17"/>
                <w:szCs w:val="17"/>
              </w:rPr>
              <w:tab/>
            </w:r>
            <w:r>
              <w:rPr>
                <w:rFonts w:ascii="Century Gothic" w:hAnsi="Century Gothic" w:cs="Century Gothic"/>
                <w:kern w:val="0"/>
                <w:sz w:val="17"/>
                <w:szCs w:val="17"/>
              </w:rPr>
              <w:t>04/01/2015</w:t>
            </w:r>
          </w:p>
          <w:p w14:paraId="042914DE"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Inputs:</w:t>
            </w:r>
          </w:p>
          <w:p w14:paraId="37122C3E"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Input Form</w:t>
            </w:r>
          </w:p>
          <w:p w14:paraId="4F3804B7"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CICVpMaster_BR – Visiting Patron (E07)</w:t>
            </w:r>
          </w:p>
          <w:p w14:paraId="3319B12E"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CICStateMaster_BR – State (E06)</w:t>
            </w:r>
          </w:p>
          <w:p w14:paraId="7BAEFD3C"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CICCntryMaster_BR – Country (E05)</w:t>
            </w:r>
          </w:p>
          <w:p w14:paraId="0335EA9A"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CICPhyMaster_BR – Physician (E12)</w:t>
            </w:r>
          </w:p>
          <w:p w14:paraId="4675B68A"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Outputs:</w:t>
            </w:r>
          </w:p>
          <w:p w14:paraId="2CE8A680"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Monitor |Printer</w:t>
            </w:r>
          </w:p>
          <w:p w14:paraId="74484939"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Validation Rules:</w:t>
            </w:r>
          </w:p>
          <w:p w14:paraId="142E0FEA"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None</w:t>
            </w:r>
          </w:p>
          <w:p w14:paraId="46252F64"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Special Notes:</w:t>
            </w:r>
          </w:p>
          <w:p w14:paraId="1B97EFB0"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1. It will be possible to query Visiting Patron by the following paths:</w:t>
            </w:r>
          </w:p>
          <w:p w14:paraId="2ED2FD0B"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1.1 By Patron Code</w:t>
            </w:r>
          </w:p>
          <w:p w14:paraId="6F425B1F"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1.2 By Patron First or Last Name</w:t>
            </w:r>
          </w:p>
          <w:p w14:paraId="5FAEA314"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1.3 By Patron State and Patron Country</w:t>
            </w:r>
          </w:p>
          <w:p w14:paraId="49B328FB"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1.4 By Patron Telephone Number</w:t>
            </w:r>
          </w:p>
          <w:p w14:paraId="7938028B"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1.5 By Patron DoB</w:t>
            </w:r>
          </w:p>
          <w:p w14:paraId="74C674C5"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1.6 By Patron Primary Care</w:t>
            </w:r>
          </w:p>
          <w:p w14:paraId="7C7AA784"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2. Each option will invoke one of six sub-operations (CICVpMaster_I1, CICVpMaster_I2, CICVpMaster_I3,</w:t>
            </w:r>
          </w:p>
          <w:p w14:paraId="08798032"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CICVpMaster_I4, CICVpMaster_I5, CICVpMaster_I6)</w:t>
            </w:r>
          </w:p>
          <w:p w14:paraId="3837C0C7"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3.Utilizes the logical view CICVpMaster_LV1, which joins CICVpMaster_BR with CICStateMaster_BR,</w:t>
            </w:r>
          </w:p>
          <w:p w14:paraId="4DEB5820"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CICCntryMaster_BR and CICPhyMaster_BR</w:t>
            </w:r>
          </w:p>
          <w:p w14:paraId="58A0A88D"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Operation Outline:</w:t>
            </w:r>
          </w:p>
          <w:p w14:paraId="266F1CC4"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See generic INQUIRY pseudo-code</w:t>
            </w:r>
          </w:p>
          <w:p w14:paraId="0FAF4221" w14:textId="77777777" w:rsidR="00BB1DEA" w:rsidRDefault="00BB1DEA" w:rsidP="00BB1DEA">
            <w:pPr>
              <w:ind w:left="0"/>
              <w:rPr>
                <w:b/>
              </w:rPr>
            </w:pPr>
            <w:r>
              <w:rPr>
                <w:rFonts w:ascii="Century Gothic" w:hAnsi="Century Gothic" w:cs="Century Gothic"/>
                <w:kern w:val="0"/>
                <w:sz w:val="17"/>
                <w:szCs w:val="17"/>
              </w:rPr>
              <w:t>See generic REPORT pseudo-code</w:t>
            </w:r>
          </w:p>
        </w:tc>
      </w:tr>
    </w:tbl>
    <w:p w14:paraId="022C4077" w14:textId="77777777" w:rsidR="00BB1DEA" w:rsidRDefault="00BB1DEA" w:rsidP="00513D04">
      <w:pPr>
        <w:ind w:left="0"/>
        <w:rPr>
          <w:b/>
        </w:rPr>
      </w:pPr>
    </w:p>
    <w:p w14:paraId="76B1CE53" w14:textId="77777777" w:rsidR="00927656" w:rsidRDefault="00927656" w:rsidP="00513D04">
      <w:pPr>
        <w:ind w:left="0"/>
        <w:rPr>
          <w:b/>
        </w:rPr>
      </w:pPr>
    </w:p>
    <w:p w14:paraId="1E452FBB" w14:textId="77777777" w:rsidR="00927656" w:rsidRDefault="00927656" w:rsidP="00513D04">
      <w:pPr>
        <w:ind w:left="0"/>
        <w:rPr>
          <w:b/>
        </w:rPr>
      </w:pPr>
    </w:p>
    <w:p w14:paraId="5F44E0CA" w14:textId="77777777" w:rsidR="00927656" w:rsidRDefault="00927656" w:rsidP="00513D04">
      <w:pPr>
        <w:ind w:left="0"/>
        <w:rPr>
          <w:b/>
        </w:rPr>
      </w:pPr>
    </w:p>
    <w:p w14:paraId="707086A3" w14:textId="77777777" w:rsidR="00927656" w:rsidRDefault="00927656" w:rsidP="00513D04">
      <w:pPr>
        <w:ind w:left="0"/>
        <w:rPr>
          <w:b/>
        </w:rPr>
      </w:pPr>
    </w:p>
    <w:p w14:paraId="27EA1294" w14:textId="77777777" w:rsidR="00927656" w:rsidRDefault="00927656" w:rsidP="00513D04">
      <w:pPr>
        <w:ind w:left="0"/>
        <w:rPr>
          <w:b/>
        </w:rPr>
      </w:pPr>
    </w:p>
    <w:p w14:paraId="59D778E1" w14:textId="77777777" w:rsidR="00927656" w:rsidRDefault="00927656" w:rsidP="00513D04">
      <w:pPr>
        <w:ind w:left="0"/>
        <w:rPr>
          <w:b/>
        </w:rPr>
      </w:pPr>
    </w:p>
    <w:p w14:paraId="3A4523A9" w14:textId="77777777" w:rsidR="00927656" w:rsidRDefault="00927656" w:rsidP="00513D04">
      <w:pPr>
        <w:ind w:left="0"/>
        <w:rPr>
          <w:b/>
        </w:rPr>
      </w:pPr>
    </w:p>
    <w:p w14:paraId="0975CEA8" w14:textId="77777777" w:rsidR="00927656" w:rsidRDefault="00927656" w:rsidP="00513D04">
      <w:pPr>
        <w:ind w:left="0"/>
        <w:rPr>
          <w:b/>
        </w:rPr>
      </w:pPr>
    </w:p>
    <w:p w14:paraId="0785C8B8" w14:textId="77777777" w:rsidR="00927656" w:rsidRDefault="00927656" w:rsidP="00513D04">
      <w:pPr>
        <w:ind w:left="0"/>
        <w:rPr>
          <w:b/>
        </w:rPr>
      </w:pPr>
    </w:p>
    <w:p w14:paraId="3271EB79" w14:textId="77777777" w:rsidR="00927656" w:rsidRDefault="00927656" w:rsidP="00513D04">
      <w:pPr>
        <w:ind w:left="0"/>
        <w:rPr>
          <w:b/>
        </w:rPr>
      </w:pPr>
    </w:p>
    <w:p w14:paraId="57635660" w14:textId="77777777" w:rsidR="00927656" w:rsidRDefault="00927656" w:rsidP="00513D04">
      <w:pPr>
        <w:ind w:left="0"/>
        <w:rPr>
          <w:b/>
        </w:rPr>
      </w:pPr>
    </w:p>
    <w:p w14:paraId="18F57D6A" w14:textId="77777777" w:rsidR="00BB1DEA" w:rsidRDefault="00BB1DEA" w:rsidP="00F814B5">
      <w:pPr>
        <w:pStyle w:val="Heading3"/>
      </w:pPr>
      <w:r>
        <w:lastRenderedPageBreak/>
        <w:t>4.2.15 General Prescriptions (E08) – ADD/DELETE/MODIFY</w:t>
      </w:r>
    </w:p>
    <w:tbl>
      <w:tblPr>
        <w:tblStyle w:val="TableGrid"/>
        <w:tblW w:w="0" w:type="auto"/>
        <w:tblLook w:val="04A0" w:firstRow="1" w:lastRow="0" w:firstColumn="1" w:lastColumn="0" w:noHBand="0" w:noVBand="1"/>
      </w:tblPr>
      <w:tblGrid>
        <w:gridCol w:w="9350"/>
      </w:tblGrid>
      <w:tr w:rsidR="00BB1DEA" w14:paraId="27E22779" w14:textId="77777777" w:rsidTr="00BB1DEA">
        <w:tc>
          <w:tcPr>
            <w:tcW w:w="9350" w:type="dxa"/>
          </w:tcPr>
          <w:p w14:paraId="1CD90B80"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Operation Biography:</w:t>
            </w:r>
          </w:p>
          <w:p w14:paraId="4D9AE59F"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System: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SVR-DRS</w:t>
            </w:r>
          </w:p>
          <w:p w14:paraId="4A67E079"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Subsystem: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Disease Diagnosis Center</w:t>
            </w:r>
          </w:p>
          <w:p w14:paraId="0E1B6863"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Name: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DDCGpMaster_AO / DDCGpMaster_ZO/ DDCGpMaster_MO</w:t>
            </w:r>
          </w:p>
          <w:p w14:paraId="4C805D0E"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Description: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 xml:space="preserve">Facilitates Addition/Deletion/Modification of items </w:t>
            </w:r>
            <w:r w:rsidR="00BD11EE">
              <w:rPr>
                <w:rFonts w:ascii="Century Gothic" w:hAnsi="Century Gothic" w:cs="Century Gothic"/>
                <w:kern w:val="0"/>
                <w:sz w:val="17"/>
                <w:szCs w:val="17"/>
              </w:rPr>
              <w:t>to the</w:t>
            </w:r>
            <w:r>
              <w:rPr>
                <w:rFonts w:ascii="Century Gothic" w:hAnsi="Century Gothic" w:cs="Century Gothic"/>
                <w:kern w:val="0"/>
                <w:sz w:val="17"/>
                <w:szCs w:val="17"/>
              </w:rPr>
              <w:t xml:space="preserve"> General Prescriptions </w:t>
            </w:r>
          </w:p>
          <w:p w14:paraId="737EB9AD"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Category: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Mandatory</w:t>
            </w:r>
          </w:p>
          <w:p w14:paraId="5FA608A6"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Complexity Rank: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7 out of 10</w:t>
            </w:r>
          </w:p>
          <w:p w14:paraId="7FA6AA3B"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Spec. Author: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GUP &amp; AGU</w:t>
            </w:r>
          </w:p>
          <w:p w14:paraId="37DDA926"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Date: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04/01/2015</w:t>
            </w:r>
          </w:p>
          <w:p w14:paraId="4DAED944"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Inputs:</w:t>
            </w:r>
          </w:p>
          <w:p w14:paraId="47D1E3F6"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Input Form</w:t>
            </w:r>
          </w:p>
          <w:p w14:paraId="5A234189"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DDCGpMaster_BR – General Prescriptions (E08)</w:t>
            </w:r>
          </w:p>
          <w:p w14:paraId="15961790"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DICDdMaster_BR – Disease Definition (E02)</w:t>
            </w:r>
          </w:p>
          <w:p w14:paraId="3A12AD47"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Outputs:</w:t>
            </w:r>
          </w:p>
          <w:p w14:paraId="798E5EF2"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DDCGpMaster_BR – General Prescriptions (E08)</w:t>
            </w:r>
          </w:p>
          <w:p w14:paraId="65DD682B"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Validation Rules:</w:t>
            </w:r>
          </w:p>
          <w:p w14:paraId="79F21601"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1. Disease Code must already exist in DICDdMaster_BR</w:t>
            </w:r>
          </w:p>
          <w:p w14:paraId="57432324"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Special Notes:</w:t>
            </w:r>
          </w:p>
          <w:p w14:paraId="45A802CE"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None</w:t>
            </w:r>
          </w:p>
          <w:p w14:paraId="598073CC"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Operation Outline:</w:t>
            </w:r>
          </w:p>
          <w:p w14:paraId="2FE74695"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See generic ADD pseudo-code</w:t>
            </w:r>
          </w:p>
          <w:p w14:paraId="568B8411"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See generic MODIFY pseudo-code</w:t>
            </w:r>
          </w:p>
          <w:p w14:paraId="41565405" w14:textId="77777777" w:rsidR="00BB1DEA" w:rsidRDefault="00BB1DEA" w:rsidP="00BB1DEA">
            <w:pPr>
              <w:ind w:left="0"/>
              <w:rPr>
                <w:b/>
              </w:rPr>
            </w:pPr>
            <w:r>
              <w:rPr>
                <w:rFonts w:ascii="Century Gothic" w:hAnsi="Century Gothic" w:cs="Century Gothic"/>
                <w:kern w:val="0"/>
                <w:sz w:val="17"/>
                <w:szCs w:val="17"/>
              </w:rPr>
              <w:t>See generic DELETE pseudo-code</w:t>
            </w:r>
          </w:p>
        </w:tc>
      </w:tr>
    </w:tbl>
    <w:p w14:paraId="2A1116C3" w14:textId="77777777" w:rsidR="00BB1DEA" w:rsidRDefault="00BB1DEA" w:rsidP="00513D04">
      <w:pPr>
        <w:ind w:left="0"/>
        <w:rPr>
          <w:b/>
        </w:rPr>
      </w:pPr>
    </w:p>
    <w:p w14:paraId="6CA30D74" w14:textId="77777777" w:rsidR="00BB1DEA" w:rsidRDefault="00BB1DEA" w:rsidP="00F814B5">
      <w:pPr>
        <w:pStyle w:val="Heading3"/>
      </w:pPr>
      <w:r>
        <w:t>4.2.16 General Prescriptions (E08) – INQUIRY/REPORT</w:t>
      </w:r>
    </w:p>
    <w:tbl>
      <w:tblPr>
        <w:tblStyle w:val="TableGrid"/>
        <w:tblW w:w="0" w:type="auto"/>
        <w:tblLook w:val="04A0" w:firstRow="1" w:lastRow="0" w:firstColumn="1" w:lastColumn="0" w:noHBand="0" w:noVBand="1"/>
      </w:tblPr>
      <w:tblGrid>
        <w:gridCol w:w="9350"/>
      </w:tblGrid>
      <w:tr w:rsidR="00BB1DEA" w14:paraId="53AE696F" w14:textId="77777777" w:rsidTr="00BB1DEA">
        <w:tc>
          <w:tcPr>
            <w:tcW w:w="9350" w:type="dxa"/>
          </w:tcPr>
          <w:p w14:paraId="46481A72"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Operation Biography:</w:t>
            </w:r>
          </w:p>
          <w:p w14:paraId="572B5244"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System: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SVR-DRS</w:t>
            </w:r>
          </w:p>
          <w:p w14:paraId="33FFE627"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Subsystem: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Disease Diagnosis Center</w:t>
            </w:r>
          </w:p>
          <w:p w14:paraId="7B2D2BC6"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Name: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DDCGpMaster_IO / DDCGpMaster_RO</w:t>
            </w:r>
          </w:p>
          <w:p w14:paraId="0EF54152"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Description: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Facilitates INQUIRY/REPORT of items to the General Prescriptions table</w:t>
            </w:r>
          </w:p>
          <w:p w14:paraId="71D799F6"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Category: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Mandatory</w:t>
            </w:r>
          </w:p>
          <w:p w14:paraId="773A74E4"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Complexity Rank: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8 out of 10</w:t>
            </w:r>
          </w:p>
          <w:p w14:paraId="18A338DB"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Spec. Author: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GUP &amp; AGU</w:t>
            </w:r>
          </w:p>
          <w:p w14:paraId="48C8DDEF"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Date: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04/01/2015</w:t>
            </w:r>
          </w:p>
          <w:p w14:paraId="5CF6F263"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Inputs:</w:t>
            </w:r>
          </w:p>
          <w:p w14:paraId="08BDB4A2"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Input Form</w:t>
            </w:r>
          </w:p>
          <w:p w14:paraId="70C75735"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DDCGpMaster_BR – General Prescriptions (E08)</w:t>
            </w:r>
          </w:p>
          <w:p w14:paraId="2A697A7A"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DICDdMaster_BR – Disease Definition (E02)</w:t>
            </w:r>
          </w:p>
          <w:p w14:paraId="2B8C554A"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Outputs:</w:t>
            </w:r>
          </w:p>
          <w:p w14:paraId="41B0CFD9"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Monitor |Printer</w:t>
            </w:r>
          </w:p>
          <w:p w14:paraId="37229B1D"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Validation Rules:</w:t>
            </w:r>
          </w:p>
          <w:p w14:paraId="45A574DC"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None</w:t>
            </w:r>
          </w:p>
          <w:p w14:paraId="77810724"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Special Notes:</w:t>
            </w:r>
          </w:p>
          <w:p w14:paraId="2BFBED82"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Operation Outline:</w:t>
            </w:r>
          </w:p>
          <w:p w14:paraId="7AD370C2"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See generic INQUIRY pseudo-code</w:t>
            </w:r>
          </w:p>
          <w:p w14:paraId="1C99CF32" w14:textId="77777777" w:rsidR="00BB1DEA" w:rsidRDefault="00BB1DEA" w:rsidP="00BB1DEA">
            <w:pPr>
              <w:ind w:left="0"/>
              <w:rPr>
                <w:b/>
              </w:rPr>
            </w:pPr>
            <w:r>
              <w:rPr>
                <w:rFonts w:ascii="Century Gothic" w:hAnsi="Century Gothic" w:cs="Century Gothic"/>
                <w:kern w:val="0"/>
                <w:sz w:val="17"/>
                <w:szCs w:val="17"/>
              </w:rPr>
              <w:t>See generic REPORT pseudo-code</w:t>
            </w:r>
          </w:p>
        </w:tc>
      </w:tr>
    </w:tbl>
    <w:p w14:paraId="650FB0F9" w14:textId="77777777" w:rsidR="00BB1DEA" w:rsidRDefault="00BB1DEA" w:rsidP="00513D04">
      <w:pPr>
        <w:ind w:left="0"/>
        <w:rPr>
          <w:b/>
        </w:rPr>
      </w:pPr>
    </w:p>
    <w:p w14:paraId="26051EA5" w14:textId="77777777" w:rsidR="00927656" w:rsidRDefault="00927656" w:rsidP="00513D04">
      <w:pPr>
        <w:ind w:left="0"/>
        <w:rPr>
          <w:b/>
        </w:rPr>
      </w:pPr>
    </w:p>
    <w:p w14:paraId="2D755FC8" w14:textId="77777777" w:rsidR="00927656" w:rsidRDefault="00927656" w:rsidP="00513D04">
      <w:pPr>
        <w:ind w:left="0"/>
        <w:rPr>
          <w:b/>
        </w:rPr>
      </w:pPr>
    </w:p>
    <w:p w14:paraId="0AE84C35" w14:textId="77777777" w:rsidR="00927656" w:rsidRDefault="00927656" w:rsidP="00513D04">
      <w:pPr>
        <w:ind w:left="0"/>
        <w:rPr>
          <w:b/>
        </w:rPr>
      </w:pPr>
    </w:p>
    <w:p w14:paraId="0CC04AD9" w14:textId="77777777" w:rsidR="00BB1DEA" w:rsidRDefault="00BB1DEA" w:rsidP="00F814B5">
      <w:pPr>
        <w:pStyle w:val="Heading3"/>
      </w:pPr>
      <w:r>
        <w:lastRenderedPageBreak/>
        <w:t>4.2.17 Diagnosis Summary (E09) – ADD/DELETE/MODIFY</w:t>
      </w:r>
    </w:p>
    <w:tbl>
      <w:tblPr>
        <w:tblStyle w:val="TableGrid"/>
        <w:tblW w:w="0" w:type="auto"/>
        <w:tblLook w:val="04A0" w:firstRow="1" w:lastRow="0" w:firstColumn="1" w:lastColumn="0" w:noHBand="0" w:noVBand="1"/>
      </w:tblPr>
      <w:tblGrid>
        <w:gridCol w:w="9350"/>
      </w:tblGrid>
      <w:tr w:rsidR="00BB1DEA" w14:paraId="0C40F784" w14:textId="77777777" w:rsidTr="00BB1DEA">
        <w:tc>
          <w:tcPr>
            <w:tcW w:w="9350" w:type="dxa"/>
          </w:tcPr>
          <w:p w14:paraId="48042625"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Operation Biography:</w:t>
            </w:r>
          </w:p>
          <w:p w14:paraId="623845F0"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System: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SVR-DRS</w:t>
            </w:r>
          </w:p>
          <w:p w14:paraId="23DFE2A1"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Subsystem: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Disease Diagnosis Center</w:t>
            </w:r>
          </w:p>
          <w:p w14:paraId="5F05F72E"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Name: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DDCDsmmryMaster_AO/ DDCDsmmryMaster_ZO/ DDCDsmmryMaster_MO</w:t>
            </w:r>
          </w:p>
          <w:p w14:paraId="02E87E80"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Description: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Facilitates Addition/Deletion/Modification of items to the Diagnosis Summary table</w:t>
            </w:r>
          </w:p>
          <w:p w14:paraId="2C499F5C"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Category: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Mandatory</w:t>
            </w:r>
          </w:p>
          <w:p w14:paraId="1F73625F"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Complexity Rank: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7 out of 10</w:t>
            </w:r>
          </w:p>
          <w:p w14:paraId="289187BE"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Spec. Author: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GUP &amp; AGU</w:t>
            </w:r>
          </w:p>
          <w:p w14:paraId="72114476"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Date: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04/01/2015</w:t>
            </w:r>
          </w:p>
          <w:p w14:paraId="1B7C44CD"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Inputs:</w:t>
            </w:r>
          </w:p>
          <w:p w14:paraId="09682F8A"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Input Form</w:t>
            </w:r>
          </w:p>
          <w:p w14:paraId="7CF4640C"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DDCDsmmryMaster_BR – Diagnosis Summary (E09)</w:t>
            </w:r>
          </w:p>
          <w:p w14:paraId="46AF12ED"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CICVpMaster_BR – Visiting Patron (E07)</w:t>
            </w:r>
          </w:p>
          <w:p w14:paraId="4575DD99"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CICPhyMaster_BR – Physician (E12)</w:t>
            </w:r>
          </w:p>
          <w:p w14:paraId="55C305B5"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Outputs:</w:t>
            </w:r>
          </w:p>
          <w:p w14:paraId="35BEC367"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DDCDsmmryMaster_BR – Diagnosis Summary (E09)</w:t>
            </w:r>
          </w:p>
          <w:p w14:paraId="725B074E"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Validation Rules:</w:t>
            </w:r>
          </w:p>
          <w:p w14:paraId="293420B7"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1. Visiting Patron Code must already exist in CICVpMaster_BR</w:t>
            </w:r>
          </w:p>
          <w:p w14:paraId="4FD7DD2D"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3. Physician Code must already exist in CICPhyMaster_BR</w:t>
            </w:r>
          </w:p>
          <w:p w14:paraId="274CF93E"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Special Notes:</w:t>
            </w:r>
          </w:p>
          <w:p w14:paraId="4F027698"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None</w:t>
            </w:r>
          </w:p>
          <w:p w14:paraId="2C8C9277"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Operation Outline:</w:t>
            </w:r>
          </w:p>
          <w:p w14:paraId="27DBB2A1"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See generic ADD pseudo-code</w:t>
            </w:r>
          </w:p>
          <w:p w14:paraId="32608456"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See generic MODIFY pseudo-code</w:t>
            </w:r>
          </w:p>
          <w:p w14:paraId="3BC19369" w14:textId="77777777" w:rsidR="00BB1DEA" w:rsidRDefault="00BB1DEA" w:rsidP="00BB1DEA">
            <w:pPr>
              <w:ind w:left="0"/>
              <w:rPr>
                <w:b/>
              </w:rPr>
            </w:pPr>
            <w:r>
              <w:rPr>
                <w:rFonts w:ascii="Century Gothic" w:hAnsi="Century Gothic" w:cs="Century Gothic"/>
                <w:kern w:val="0"/>
                <w:sz w:val="17"/>
                <w:szCs w:val="17"/>
              </w:rPr>
              <w:t>See generic DELETE pseudo-code</w:t>
            </w:r>
          </w:p>
        </w:tc>
      </w:tr>
    </w:tbl>
    <w:p w14:paraId="33644AA9" w14:textId="77777777" w:rsidR="00BB1DEA" w:rsidRDefault="00BB1DEA" w:rsidP="00513D04">
      <w:pPr>
        <w:ind w:left="0"/>
        <w:rPr>
          <w:b/>
        </w:rPr>
      </w:pPr>
    </w:p>
    <w:p w14:paraId="299108B7" w14:textId="77777777" w:rsidR="00927656" w:rsidRDefault="00927656" w:rsidP="00513D04">
      <w:pPr>
        <w:ind w:left="0"/>
        <w:rPr>
          <w:b/>
        </w:rPr>
      </w:pPr>
    </w:p>
    <w:p w14:paraId="3C082DB8" w14:textId="77777777" w:rsidR="00927656" w:rsidRDefault="00927656" w:rsidP="00513D04">
      <w:pPr>
        <w:ind w:left="0"/>
        <w:rPr>
          <w:b/>
        </w:rPr>
      </w:pPr>
    </w:p>
    <w:p w14:paraId="20CED27F" w14:textId="77777777" w:rsidR="00927656" w:rsidRDefault="00927656" w:rsidP="00513D04">
      <w:pPr>
        <w:ind w:left="0"/>
        <w:rPr>
          <w:b/>
        </w:rPr>
      </w:pPr>
    </w:p>
    <w:p w14:paraId="396E2622" w14:textId="77777777" w:rsidR="00927656" w:rsidRDefault="00927656" w:rsidP="00513D04">
      <w:pPr>
        <w:ind w:left="0"/>
        <w:rPr>
          <w:b/>
        </w:rPr>
      </w:pPr>
    </w:p>
    <w:p w14:paraId="51B9B194" w14:textId="77777777" w:rsidR="00927656" w:rsidRDefault="00927656" w:rsidP="00513D04">
      <w:pPr>
        <w:ind w:left="0"/>
        <w:rPr>
          <w:b/>
        </w:rPr>
      </w:pPr>
    </w:p>
    <w:p w14:paraId="5BDE62B1" w14:textId="77777777" w:rsidR="00927656" w:rsidRDefault="00927656" w:rsidP="00513D04">
      <w:pPr>
        <w:ind w:left="0"/>
        <w:rPr>
          <w:b/>
        </w:rPr>
      </w:pPr>
    </w:p>
    <w:p w14:paraId="7D7CF7AA" w14:textId="77777777" w:rsidR="00927656" w:rsidRDefault="00927656" w:rsidP="00513D04">
      <w:pPr>
        <w:ind w:left="0"/>
        <w:rPr>
          <w:b/>
        </w:rPr>
      </w:pPr>
    </w:p>
    <w:p w14:paraId="3E362D05" w14:textId="77777777" w:rsidR="00927656" w:rsidRDefault="00927656" w:rsidP="00513D04">
      <w:pPr>
        <w:ind w:left="0"/>
        <w:rPr>
          <w:b/>
        </w:rPr>
      </w:pPr>
    </w:p>
    <w:p w14:paraId="3F69E0D3" w14:textId="77777777" w:rsidR="00927656" w:rsidRDefault="00927656" w:rsidP="00513D04">
      <w:pPr>
        <w:ind w:left="0"/>
        <w:rPr>
          <w:b/>
        </w:rPr>
      </w:pPr>
    </w:p>
    <w:p w14:paraId="5BE2C77B" w14:textId="77777777" w:rsidR="00927656" w:rsidRDefault="00927656" w:rsidP="00513D04">
      <w:pPr>
        <w:ind w:left="0"/>
        <w:rPr>
          <w:b/>
        </w:rPr>
      </w:pPr>
    </w:p>
    <w:p w14:paraId="260BA8CE" w14:textId="77777777" w:rsidR="00927656" w:rsidRDefault="00927656" w:rsidP="00513D04">
      <w:pPr>
        <w:ind w:left="0"/>
        <w:rPr>
          <w:b/>
        </w:rPr>
      </w:pPr>
    </w:p>
    <w:p w14:paraId="2857A8A0" w14:textId="77777777" w:rsidR="00927656" w:rsidRDefault="00927656" w:rsidP="00513D04">
      <w:pPr>
        <w:ind w:left="0"/>
        <w:rPr>
          <w:b/>
        </w:rPr>
      </w:pPr>
    </w:p>
    <w:p w14:paraId="45ECC808" w14:textId="77777777" w:rsidR="00927656" w:rsidRDefault="00927656" w:rsidP="00513D04">
      <w:pPr>
        <w:ind w:left="0"/>
        <w:rPr>
          <w:b/>
        </w:rPr>
      </w:pPr>
    </w:p>
    <w:p w14:paraId="27C2C6CE" w14:textId="77777777" w:rsidR="00927656" w:rsidRDefault="00927656" w:rsidP="00513D04">
      <w:pPr>
        <w:ind w:left="0"/>
        <w:rPr>
          <w:b/>
        </w:rPr>
      </w:pPr>
    </w:p>
    <w:p w14:paraId="765195E3" w14:textId="77777777" w:rsidR="00927656" w:rsidRDefault="00927656" w:rsidP="00513D04">
      <w:pPr>
        <w:ind w:left="0"/>
        <w:rPr>
          <w:b/>
        </w:rPr>
      </w:pPr>
    </w:p>
    <w:p w14:paraId="32F0297D" w14:textId="77777777" w:rsidR="00927656" w:rsidRDefault="00927656" w:rsidP="00513D04">
      <w:pPr>
        <w:ind w:left="0"/>
        <w:rPr>
          <w:b/>
        </w:rPr>
      </w:pPr>
    </w:p>
    <w:p w14:paraId="42747C59" w14:textId="77777777" w:rsidR="00BB1DEA" w:rsidRDefault="00BB1DEA" w:rsidP="00F814B5">
      <w:pPr>
        <w:pStyle w:val="Heading3"/>
      </w:pPr>
      <w:r>
        <w:lastRenderedPageBreak/>
        <w:t>4.2.18 Diagnosis Summary (E09) – INQUIRY/REPORT</w:t>
      </w:r>
    </w:p>
    <w:tbl>
      <w:tblPr>
        <w:tblStyle w:val="TableGrid"/>
        <w:tblW w:w="0" w:type="auto"/>
        <w:tblLook w:val="04A0" w:firstRow="1" w:lastRow="0" w:firstColumn="1" w:lastColumn="0" w:noHBand="0" w:noVBand="1"/>
      </w:tblPr>
      <w:tblGrid>
        <w:gridCol w:w="9350"/>
      </w:tblGrid>
      <w:tr w:rsidR="00BB1DEA" w14:paraId="2DF4C36F" w14:textId="77777777" w:rsidTr="00BB1DEA">
        <w:tc>
          <w:tcPr>
            <w:tcW w:w="9350" w:type="dxa"/>
          </w:tcPr>
          <w:p w14:paraId="09D3374E"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Operation Biography:</w:t>
            </w:r>
          </w:p>
          <w:p w14:paraId="06FD5E11"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System: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SVR-DRS</w:t>
            </w:r>
          </w:p>
          <w:p w14:paraId="410E6487"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Subsystem: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Disease Diagnosis Center</w:t>
            </w:r>
          </w:p>
          <w:p w14:paraId="60336B47"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Name: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DDCDsmmryMaster_IO/ DDCDsmmryMaster_RO</w:t>
            </w:r>
          </w:p>
          <w:p w14:paraId="2FA773A3"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Description: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Facilitates INQUIRY/REPORT of items to the General Prescriptions table</w:t>
            </w:r>
          </w:p>
          <w:p w14:paraId="460BFCD2"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Category: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Mandatory</w:t>
            </w:r>
          </w:p>
          <w:p w14:paraId="54EEDE80"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Complexity Rank: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10 out of 10</w:t>
            </w:r>
          </w:p>
          <w:p w14:paraId="6ADAC903"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Spec. Author: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GUP &amp; AGU</w:t>
            </w:r>
          </w:p>
          <w:p w14:paraId="665E633C"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Date: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04/01/2015</w:t>
            </w:r>
          </w:p>
          <w:p w14:paraId="4E11EB68"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Inputs:</w:t>
            </w:r>
          </w:p>
          <w:p w14:paraId="2080E33A"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Input Form</w:t>
            </w:r>
          </w:p>
          <w:p w14:paraId="0B99F7DF"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DDCDsmmryMaster_BR – Diagnosis Summary (E09)</w:t>
            </w:r>
          </w:p>
          <w:p w14:paraId="2CC6EAA6"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CICVpMaster_BR – Visiting Patron (E07)</w:t>
            </w:r>
          </w:p>
          <w:p w14:paraId="6624A477"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CICPhyMaster_BR – Physician (E12)</w:t>
            </w:r>
          </w:p>
          <w:p w14:paraId="26C651FB"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Outputs:</w:t>
            </w:r>
          </w:p>
          <w:p w14:paraId="2143E17A"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Monitor |Printer</w:t>
            </w:r>
          </w:p>
          <w:p w14:paraId="442DD040"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Validation Rules:</w:t>
            </w:r>
          </w:p>
          <w:p w14:paraId="2C9AF34E"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None</w:t>
            </w:r>
          </w:p>
          <w:p w14:paraId="4F74B8D3"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Special Notes:</w:t>
            </w:r>
          </w:p>
          <w:p w14:paraId="4BE3470D"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1. It will be possible to query General Prescriptions by the following paths:</w:t>
            </w:r>
          </w:p>
          <w:p w14:paraId="692993BD"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1.1 By Diagnosis Reference Number</w:t>
            </w:r>
          </w:p>
          <w:p w14:paraId="7B15A794"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1.2 By Patron Code</w:t>
            </w:r>
          </w:p>
          <w:p w14:paraId="08CAC484"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1.3 By Physician Code</w:t>
            </w:r>
          </w:p>
          <w:p w14:paraId="65E1B738"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2. Each option will invoke one of six sub-operations (DDCDsmmryMaster _I1, DDCDsmmryMaster _I2,</w:t>
            </w:r>
          </w:p>
          <w:p w14:paraId="1F3ED32F"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DDCDsmmryMaster _I3</w:t>
            </w:r>
          </w:p>
          <w:p w14:paraId="483884DF"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3.Utilizes the logical view DDCDsmmryMaster _LV1, which joins DDCDsmmryMaster _BR with CICVpMaster_BR, and</w:t>
            </w:r>
          </w:p>
          <w:p w14:paraId="3B4E2DD6"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CICPhyMaster_BR</w:t>
            </w:r>
          </w:p>
          <w:p w14:paraId="414147E1"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Operation Outline:</w:t>
            </w:r>
          </w:p>
          <w:p w14:paraId="006F541D"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See generic INQUIRY pseudo-code</w:t>
            </w:r>
          </w:p>
          <w:p w14:paraId="49FA9A0D" w14:textId="77777777" w:rsidR="00BB1DEA" w:rsidRDefault="00BB1DEA" w:rsidP="00BB1DEA">
            <w:pPr>
              <w:ind w:left="0"/>
              <w:rPr>
                <w:b/>
              </w:rPr>
            </w:pPr>
            <w:r>
              <w:rPr>
                <w:rFonts w:ascii="Century Gothic" w:hAnsi="Century Gothic" w:cs="Century Gothic"/>
                <w:kern w:val="0"/>
                <w:sz w:val="17"/>
                <w:szCs w:val="17"/>
              </w:rPr>
              <w:t>See generic REPORT pseudo-code</w:t>
            </w:r>
          </w:p>
        </w:tc>
      </w:tr>
    </w:tbl>
    <w:p w14:paraId="21FA4F0B" w14:textId="77777777" w:rsidR="00BB1DEA" w:rsidRDefault="00BB1DEA" w:rsidP="00513D04">
      <w:pPr>
        <w:ind w:left="0"/>
        <w:rPr>
          <w:b/>
        </w:rPr>
      </w:pPr>
    </w:p>
    <w:p w14:paraId="1AB72B0C" w14:textId="77777777" w:rsidR="00BB1DEA" w:rsidRDefault="00BB1DEA" w:rsidP="00F814B5">
      <w:pPr>
        <w:pStyle w:val="Heading3"/>
      </w:pPr>
      <w:r>
        <w:t>4.2.19 Diagnosis Symptoms (E10) – ADD/DELETE/MODIFY</w:t>
      </w:r>
    </w:p>
    <w:tbl>
      <w:tblPr>
        <w:tblStyle w:val="TableGrid"/>
        <w:tblW w:w="0" w:type="auto"/>
        <w:tblLook w:val="04A0" w:firstRow="1" w:lastRow="0" w:firstColumn="1" w:lastColumn="0" w:noHBand="0" w:noVBand="1"/>
      </w:tblPr>
      <w:tblGrid>
        <w:gridCol w:w="9350"/>
      </w:tblGrid>
      <w:tr w:rsidR="00BB1DEA" w14:paraId="2650E6A1" w14:textId="77777777" w:rsidTr="00BB1DEA">
        <w:tc>
          <w:tcPr>
            <w:tcW w:w="9350" w:type="dxa"/>
          </w:tcPr>
          <w:p w14:paraId="7FFB1ADC"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Operation Biography:</w:t>
            </w:r>
          </w:p>
          <w:p w14:paraId="5F427044"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System: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SVR-DRS</w:t>
            </w:r>
          </w:p>
          <w:p w14:paraId="12D9D4C5"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Subsystem: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Disease Diagnosis Center</w:t>
            </w:r>
          </w:p>
          <w:p w14:paraId="49C44AE7"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Name: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DDCDsympMaster_AO / DDCDsympMaster_ZO/ DDCDsympMaster_MO</w:t>
            </w:r>
          </w:p>
          <w:p w14:paraId="0A7A68BF"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Description: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 xml:space="preserve">Facilitates Addition/Deletion/Modification of items to the Diagnosis Symptoms </w:t>
            </w:r>
          </w:p>
          <w:p w14:paraId="15111F49"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Category: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Mandatory</w:t>
            </w:r>
          </w:p>
          <w:p w14:paraId="4CE9FA54"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Complexity Rank: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7 out of 10</w:t>
            </w:r>
          </w:p>
          <w:p w14:paraId="473534F1"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Spec. Author: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GUP &amp; AGU</w:t>
            </w:r>
          </w:p>
          <w:p w14:paraId="5F3CE5E1"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Date: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04/01/2015</w:t>
            </w:r>
          </w:p>
          <w:p w14:paraId="3E4BCAE5"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Inputs:</w:t>
            </w:r>
          </w:p>
          <w:p w14:paraId="7CB38B14"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Input Form</w:t>
            </w:r>
          </w:p>
          <w:p w14:paraId="0EEB80F2"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DDCDsympMaster – Diagnosis Symptoms (E10)</w:t>
            </w:r>
          </w:p>
          <w:p w14:paraId="7BBE6EFF"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DICDsMaster_BR – Disease Symptoms (E03)</w:t>
            </w:r>
          </w:p>
          <w:p w14:paraId="53B5177C"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Outputs:</w:t>
            </w:r>
          </w:p>
          <w:p w14:paraId="6552CAC8"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DDCDsympMaster – Diagnosis Symptoms (E10)</w:t>
            </w:r>
          </w:p>
          <w:p w14:paraId="343A5996"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Validation Rules:</w:t>
            </w:r>
          </w:p>
          <w:p w14:paraId="3D8B9DCB"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1. Disease Symptoms Code must already exist in DICDsMaster_BR</w:t>
            </w:r>
          </w:p>
          <w:p w14:paraId="30314778"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Special Notes:</w:t>
            </w:r>
          </w:p>
          <w:p w14:paraId="6D8F8E73"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None</w:t>
            </w:r>
          </w:p>
          <w:p w14:paraId="3758B309"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Operation Outline:</w:t>
            </w:r>
          </w:p>
          <w:p w14:paraId="60D9316A"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See generic ADD pseudo-code</w:t>
            </w:r>
          </w:p>
          <w:p w14:paraId="0749A4D9"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See generic MODIFY pseudo-code</w:t>
            </w:r>
          </w:p>
          <w:p w14:paraId="2F45DD8B" w14:textId="77777777" w:rsidR="00BB1DEA" w:rsidRDefault="00BB1DEA" w:rsidP="00BB1DEA">
            <w:pPr>
              <w:ind w:left="0"/>
              <w:rPr>
                <w:b/>
              </w:rPr>
            </w:pPr>
            <w:r>
              <w:rPr>
                <w:rFonts w:ascii="Century Gothic" w:hAnsi="Century Gothic" w:cs="Century Gothic"/>
                <w:kern w:val="0"/>
                <w:sz w:val="17"/>
                <w:szCs w:val="17"/>
              </w:rPr>
              <w:t>See generic DELETE pseudo-code</w:t>
            </w:r>
          </w:p>
        </w:tc>
      </w:tr>
    </w:tbl>
    <w:p w14:paraId="08AC6CC2" w14:textId="77777777" w:rsidR="00BB1DEA" w:rsidRDefault="00BB1DEA" w:rsidP="00513D04">
      <w:pPr>
        <w:ind w:left="0"/>
        <w:rPr>
          <w:b/>
        </w:rPr>
      </w:pPr>
    </w:p>
    <w:p w14:paraId="59D4FFC7" w14:textId="77777777" w:rsidR="00BB1DEA" w:rsidRDefault="00BB1DEA" w:rsidP="00513D04">
      <w:pPr>
        <w:ind w:left="0"/>
        <w:rPr>
          <w:b/>
        </w:rPr>
      </w:pPr>
    </w:p>
    <w:p w14:paraId="5B656310" w14:textId="77777777" w:rsidR="00BB1DEA" w:rsidRDefault="00BB1DEA" w:rsidP="00F814B5">
      <w:pPr>
        <w:pStyle w:val="Heading3"/>
      </w:pPr>
      <w:r>
        <w:t>4.2.20 Diagnosis Symptoms (E10) – INQUIRY/REPORT</w:t>
      </w:r>
    </w:p>
    <w:tbl>
      <w:tblPr>
        <w:tblStyle w:val="TableGrid"/>
        <w:tblW w:w="0" w:type="auto"/>
        <w:tblLook w:val="04A0" w:firstRow="1" w:lastRow="0" w:firstColumn="1" w:lastColumn="0" w:noHBand="0" w:noVBand="1"/>
      </w:tblPr>
      <w:tblGrid>
        <w:gridCol w:w="9350"/>
      </w:tblGrid>
      <w:tr w:rsidR="00BB1DEA" w14:paraId="6F914221" w14:textId="77777777" w:rsidTr="00BB1DEA">
        <w:tc>
          <w:tcPr>
            <w:tcW w:w="9350" w:type="dxa"/>
          </w:tcPr>
          <w:p w14:paraId="5B963A9F"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Operation Biography:</w:t>
            </w:r>
          </w:p>
          <w:p w14:paraId="2D53CF7D"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System:</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SVR-DRS</w:t>
            </w:r>
          </w:p>
          <w:p w14:paraId="034BAD34"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Subsystem: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Disease Diagnosis Center</w:t>
            </w:r>
          </w:p>
          <w:p w14:paraId="09405F9D"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Name: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DDCDsympMaster_IO / DDCDsympMaster_RO</w:t>
            </w:r>
          </w:p>
          <w:p w14:paraId="05A0B49A"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Description: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Facilitates INQUIRY/REPORT of items to the Diagnosis Symptoms table</w:t>
            </w:r>
          </w:p>
          <w:p w14:paraId="013D22A6"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Category: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Mandatory</w:t>
            </w:r>
          </w:p>
          <w:p w14:paraId="2166F30E"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Complexity Rank: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8 out of 10</w:t>
            </w:r>
          </w:p>
          <w:p w14:paraId="05872E3B"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Spec. Author: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GUP &amp; AGU</w:t>
            </w:r>
          </w:p>
          <w:p w14:paraId="2E054E79"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Date: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04/01/2015</w:t>
            </w:r>
          </w:p>
          <w:p w14:paraId="1CA044E9"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Inputs:</w:t>
            </w:r>
          </w:p>
          <w:p w14:paraId="4B806706"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Input Form</w:t>
            </w:r>
          </w:p>
          <w:p w14:paraId="17FD3CDB"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DDCDsympMaster – Diagnosis Symptoms (E10)</w:t>
            </w:r>
          </w:p>
          <w:p w14:paraId="691451B5"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DICDsMaster_BR – Disease Symptoms (E03)</w:t>
            </w:r>
          </w:p>
          <w:p w14:paraId="4B8F76C7"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Outputs:</w:t>
            </w:r>
          </w:p>
          <w:p w14:paraId="59CC8AF4"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Monitor |Printer</w:t>
            </w:r>
          </w:p>
          <w:p w14:paraId="16FBAA9B"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Validation Rules:</w:t>
            </w:r>
          </w:p>
          <w:p w14:paraId="4FCCA85E"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None</w:t>
            </w:r>
          </w:p>
          <w:p w14:paraId="7963F07E"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Special Notes:</w:t>
            </w:r>
          </w:p>
          <w:p w14:paraId="0A0E0385"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Operation Outline:</w:t>
            </w:r>
          </w:p>
          <w:p w14:paraId="56A9AE9A"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See generic INQUIRY pseudo-code</w:t>
            </w:r>
          </w:p>
          <w:p w14:paraId="469C2702" w14:textId="77777777" w:rsidR="00BB1DEA" w:rsidRDefault="00BB1DEA" w:rsidP="00BB1DEA">
            <w:pPr>
              <w:ind w:left="0"/>
              <w:rPr>
                <w:b/>
              </w:rPr>
            </w:pPr>
            <w:r>
              <w:rPr>
                <w:rFonts w:ascii="Century Gothic" w:hAnsi="Century Gothic" w:cs="Century Gothic"/>
                <w:kern w:val="0"/>
                <w:sz w:val="17"/>
                <w:szCs w:val="17"/>
              </w:rPr>
              <w:t>See generic REPORT pseudo-code</w:t>
            </w:r>
          </w:p>
        </w:tc>
      </w:tr>
    </w:tbl>
    <w:p w14:paraId="32A2D3FD" w14:textId="77777777" w:rsidR="00BB1DEA" w:rsidRDefault="00BB1DEA" w:rsidP="00513D04">
      <w:pPr>
        <w:ind w:left="0"/>
        <w:rPr>
          <w:b/>
        </w:rPr>
      </w:pPr>
    </w:p>
    <w:p w14:paraId="2BAB6F3F" w14:textId="77777777" w:rsidR="00BB1DEA" w:rsidRDefault="00BB1DEA" w:rsidP="00F814B5">
      <w:pPr>
        <w:pStyle w:val="Heading3"/>
      </w:pPr>
      <w:r>
        <w:t>4.2.21 Diagnosis Prescriptions (E11) – ADD/DELETE/MODIFY</w:t>
      </w:r>
    </w:p>
    <w:tbl>
      <w:tblPr>
        <w:tblStyle w:val="TableGrid"/>
        <w:tblW w:w="0" w:type="auto"/>
        <w:tblLook w:val="04A0" w:firstRow="1" w:lastRow="0" w:firstColumn="1" w:lastColumn="0" w:noHBand="0" w:noVBand="1"/>
      </w:tblPr>
      <w:tblGrid>
        <w:gridCol w:w="9350"/>
      </w:tblGrid>
      <w:tr w:rsidR="00BB1DEA" w14:paraId="3742297F" w14:textId="77777777" w:rsidTr="00BB1DEA">
        <w:tc>
          <w:tcPr>
            <w:tcW w:w="9350" w:type="dxa"/>
          </w:tcPr>
          <w:p w14:paraId="6AD791A9"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Operation Biography:</w:t>
            </w:r>
          </w:p>
          <w:p w14:paraId="6AFBEF10"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System: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SVR-DRS</w:t>
            </w:r>
          </w:p>
          <w:p w14:paraId="5E0F1D97"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Subsystem: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Disease Diagnosis Center</w:t>
            </w:r>
          </w:p>
          <w:p w14:paraId="04EF0F89"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Name: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DDCDprscrptMaster_AO / DDCDprscrptMaster_ZO/ DDCDprscrptMaster_MO</w:t>
            </w:r>
          </w:p>
          <w:p w14:paraId="6233C0E7"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Description: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 xml:space="preserve">Facilitates Addition/Deletion/Modification of items to the Diagnosis Prescriptions </w:t>
            </w:r>
          </w:p>
          <w:p w14:paraId="767C385A"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Category: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Mandatory</w:t>
            </w:r>
          </w:p>
          <w:p w14:paraId="168ADE1E"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Complexity Rank:</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7 out of 10</w:t>
            </w:r>
          </w:p>
          <w:p w14:paraId="6877DD78"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Spec. Author: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GUP &amp; AGU</w:t>
            </w:r>
          </w:p>
          <w:p w14:paraId="597823C0"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Date: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04/01/2015</w:t>
            </w:r>
          </w:p>
          <w:p w14:paraId="710070D0"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Inputs:</w:t>
            </w:r>
          </w:p>
          <w:p w14:paraId="38F4C344"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Input Form</w:t>
            </w:r>
          </w:p>
          <w:p w14:paraId="20F3CA2B"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DDCDprscrptMaster_BR – Diagnosis Prescriptions (E11)</w:t>
            </w:r>
          </w:p>
          <w:p w14:paraId="439F8B85"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DDCGpMaster_BR – General Prescriptions (E08)</w:t>
            </w:r>
          </w:p>
          <w:p w14:paraId="5AB8341F"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DDCDsmmryMaster_BR – Diagnosis Summary (E09)</w:t>
            </w:r>
          </w:p>
          <w:p w14:paraId="67B47C0D"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Outputs:</w:t>
            </w:r>
          </w:p>
          <w:p w14:paraId="1207E30E"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DDCDprscrptMaster_BR – Diagnosis Prescriptions (E11)</w:t>
            </w:r>
          </w:p>
          <w:p w14:paraId="539E4BE1"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Validation Rules:</w:t>
            </w:r>
          </w:p>
          <w:p w14:paraId="7AD1CEA0"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1. Prescription Code must already exist in DDCGpMaster_BR</w:t>
            </w:r>
          </w:p>
          <w:p w14:paraId="5DF0D2CC"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2. Diagnosis Reference Number must already exist in DDCDsmmryMaster_BR</w:t>
            </w:r>
          </w:p>
          <w:p w14:paraId="7AD3D3EB"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Special Notes:</w:t>
            </w:r>
          </w:p>
          <w:p w14:paraId="2B75C938"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None</w:t>
            </w:r>
          </w:p>
          <w:p w14:paraId="60B54415"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Operation Outline:</w:t>
            </w:r>
          </w:p>
          <w:p w14:paraId="2501B232"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See generic ADD pseudo-code</w:t>
            </w:r>
          </w:p>
          <w:p w14:paraId="4D1DF677"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See generic MODIFY pseudo-code</w:t>
            </w:r>
          </w:p>
          <w:p w14:paraId="118505F4" w14:textId="77777777" w:rsidR="00BB1DEA" w:rsidRDefault="00BB1DEA" w:rsidP="00BB1DEA">
            <w:pPr>
              <w:ind w:left="0"/>
              <w:rPr>
                <w:b/>
              </w:rPr>
            </w:pPr>
            <w:r>
              <w:rPr>
                <w:rFonts w:ascii="Century Gothic" w:hAnsi="Century Gothic" w:cs="Century Gothic"/>
                <w:kern w:val="0"/>
                <w:sz w:val="17"/>
                <w:szCs w:val="17"/>
              </w:rPr>
              <w:t>See generic DELETE pseudo-code</w:t>
            </w:r>
          </w:p>
        </w:tc>
      </w:tr>
    </w:tbl>
    <w:p w14:paraId="003ECE66" w14:textId="77777777" w:rsidR="00BB1DEA" w:rsidRDefault="00BB1DEA" w:rsidP="00513D04">
      <w:pPr>
        <w:ind w:left="0"/>
        <w:rPr>
          <w:b/>
        </w:rPr>
      </w:pPr>
    </w:p>
    <w:p w14:paraId="0480C9B1" w14:textId="77777777" w:rsidR="00BB1DEA" w:rsidRDefault="00BB1DEA" w:rsidP="00F814B5">
      <w:pPr>
        <w:pStyle w:val="Heading3"/>
      </w:pPr>
      <w:r>
        <w:lastRenderedPageBreak/>
        <w:t>4.2.22 Diagnosis Prescriptions (E11) – INQUIRY/REPORT</w:t>
      </w:r>
    </w:p>
    <w:tbl>
      <w:tblPr>
        <w:tblStyle w:val="TableGrid"/>
        <w:tblW w:w="0" w:type="auto"/>
        <w:tblLook w:val="04A0" w:firstRow="1" w:lastRow="0" w:firstColumn="1" w:lastColumn="0" w:noHBand="0" w:noVBand="1"/>
      </w:tblPr>
      <w:tblGrid>
        <w:gridCol w:w="9350"/>
      </w:tblGrid>
      <w:tr w:rsidR="00BB1DEA" w14:paraId="29448AA5" w14:textId="77777777" w:rsidTr="00BB1DEA">
        <w:tc>
          <w:tcPr>
            <w:tcW w:w="9350" w:type="dxa"/>
          </w:tcPr>
          <w:p w14:paraId="5BC64C57"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Operation Biography:</w:t>
            </w:r>
          </w:p>
          <w:p w14:paraId="616B80ED"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System: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SVR-DRS</w:t>
            </w:r>
          </w:p>
          <w:p w14:paraId="743DFD8E"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Subsystem: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Disease Diagnosis Center</w:t>
            </w:r>
          </w:p>
          <w:p w14:paraId="09351B4A"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Name: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DDCDprscrptMaster_IO / DDCDprscrptMaster_RO</w:t>
            </w:r>
          </w:p>
          <w:p w14:paraId="55648C2C"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Description: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Facilitates INQUIRY/REPORT of items to the Diagnosis Prescriptions table</w:t>
            </w:r>
          </w:p>
          <w:p w14:paraId="0D6246DC"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Category: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Mandatory</w:t>
            </w:r>
          </w:p>
          <w:p w14:paraId="0E45155B"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Complexity Rank: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8 out of 10</w:t>
            </w:r>
          </w:p>
          <w:p w14:paraId="0B50F6B7"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Spec. Author: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GUP &amp; AGU</w:t>
            </w:r>
          </w:p>
          <w:p w14:paraId="3C1575DD"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Date: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04/01/2015</w:t>
            </w:r>
          </w:p>
          <w:p w14:paraId="1E577FA5"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Inputs:</w:t>
            </w:r>
          </w:p>
          <w:p w14:paraId="1DC8A70C"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Input Form</w:t>
            </w:r>
          </w:p>
          <w:p w14:paraId="35BD437D"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DDCDprscrptMaster_BR – Diagnosis Prescriptions (E11)</w:t>
            </w:r>
          </w:p>
          <w:p w14:paraId="38D2DADE"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DDCGpMaster_BR – General Prescriptions (E08)</w:t>
            </w:r>
          </w:p>
          <w:p w14:paraId="0C2342EE"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DDCDsmmryMaster_BR – Diagnosis Summary (E09)</w:t>
            </w:r>
          </w:p>
          <w:p w14:paraId="3FCB547E"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Outputs:</w:t>
            </w:r>
          </w:p>
          <w:p w14:paraId="767529CE"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Monitor |Printer</w:t>
            </w:r>
          </w:p>
          <w:p w14:paraId="07D1C158"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Validation Rules:</w:t>
            </w:r>
          </w:p>
          <w:p w14:paraId="14F30A0A"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None</w:t>
            </w:r>
          </w:p>
          <w:p w14:paraId="4AD4D688"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Special Notes:</w:t>
            </w:r>
          </w:p>
          <w:p w14:paraId="62370262"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Operation Outline:</w:t>
            </w:r>
          </w:p>
          <w:p w14:paraId="736367C7"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See generic INQUIRY pseudo-code</w:t>
            </w:r>
          </w:p>
          <w:p w14:paraId="47913900" w14:textId="77777777" w:rsidR="00BB1DEA" w:rsidRDefault="00BB1DEA" w:rsidP="00BB1DEA">
            <w:pPr>
              <w:ind w:left="0"/>
              <w:rPr>
                <w:b/>
              </w:rPr>
            </w:pPr>
            <w:r>
              <w:rPr>
                <w:rFonts w:ascii="Century Gothic" w:hAnsi="Century Gothic" w:cs="Century Gothic"/>
                <w:kern w:val="0"/>
                <w:sz w:val="17"/>
                <w:szCs w:val="17"/>
              </w:rPr>
              <w:t>See generic REPORT pseudo-code</w:t>
            </w:r>
          </w:p>
        </w:tc>
      </w:tr>
    </w:tbl>
    <w:p w14:paraId="4587A705" w14:textId="77777777" w:rsidR="00BB1DEA" w:rsidRDefault="00BB1DEA" w:rsidP="00513D04">
      <w:pPr>
        <w:ind w:left="0"/>
        <w:rPr>
          <w:b/>
        </w:rPr>
      </w:pPr>
    </w:p>
    <w:p w14:paraId="001F44CF" w14:textId="77777777" w:rsidR="00BB1DEA" w:rsidRDefault="00BB1DEA" w:rsidP="00F814B5">
      <w:pPr>
        <w:pStyle w:val="Heading3"/>
      </w:pPr>
      <w:r>
        <w:t>4.2.23 Physician (E12) – ADD/DELETE/MODIFY</w:t>
      </w:r>
    </w:p>
    <w:tbl>
      <w:tblPr>
        <w:tblStyle w:val="TableGrid"/>
        <w:tblW w:w="0" w:type="auto"/>
        <w:tblLook w:val="04A0" w:firstRow="1" w:lastRow="0" w:firstColumn="1" w:lastColumn="0" w:noHBand="0" w:noVBand="1"/>
      </w:tblPr>
      <w:tblGrid>
        <w:gridCol w:w="9350"/>
      </w:tblGrid>
      <w:tr w:rsidR="00BB1DEA" w14:paraId="097B1090" w14:textId="77777777" w:rsidTr="00BB1DEA">
        <w:tc>
          <w:tcPr>
            <w:tcW w:w="9350" w:type="dxa"/>
          </w:tcPr>
          <w:p w14:paraId="4A9F7272"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Operation Biography:</w:t>
            </w:r>
          </w:p>
          <w:p w14:paraId="61F65090"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System: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SVR-DRS</w:t>
            </w:r>
          </w:p>
          <w:p w14:paraId="417D81AC"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Subsystem: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Control Information Center</w:t>
            </w:r>
          </w:p>
          <w:p w14:paraId="06E489C4"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Name: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CICPhyMaster_AO/ CICPhyMaster_ZO/ CICPhyMaster_MO</w:t>
            </w:r>
          </w:p>
          <w:p w14:paraId="0885D55C"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Description: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Facilitates Addition/Deletion/Modification of items to the Physician table</w:t>
            </w:r>
          </w:p>
          <w:p w14:paraId="1156E3E5"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Category: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Mandatory</w:t>
            </w:r>
          </w:p>
          <w:p w14:paraId="4D7187E1"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Complexity Rank: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7 out of 10</w:t>
            </w:r>
          </w:p>
          <w:p w14:paraId="1776ABB7"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Spec. Author: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GUP &amp; AGU</w:t>
            </w:r>
          </w:p>
          <w:p w14:paraId="3EA65150"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Date: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04/01/2015</w:t>
            </w:r>
          </w:p>
          <w:p w14:paraId="0D8A4EFF"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Inputs:</w:t>
            </w:r>
          </w:p>
          <w:p w14:paraId="0E053374"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Input Form</w:t>
            </w:r>
          </w:p>
          <w:p w14:paraId="7893A00F"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CICPhyMaster_BR – Physician (E12)</w:t>
            </w:r>
          </w:p>
          <w:p w14:paraId="5270651F"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CICStateMaster_BR – State (E06)</w:t>
            </w:r>
          </w:p>
          <w:p w14:paraId="3CE431E6"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CICCntryMaster_BR – Country (E05)</w:t>
            </w:r>
          </w:p>
          <w:p w14:paraId="195B2404"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Outputs:</w:t>
            </w:r>
          </w:p>
          <w:p w14:paraId="588170AA"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CICPhyMaster_BR – Physician (E12)</w:t>
            </w:r>
          </w:p>
          <w:p w14:paraId="78CC00F9"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Validation Rules:</w:t>
            </w:r>
          </w:p>
          <w:p w14:paraId="454E3AC8"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1. Province/State Code must already exist in CICStateMaster_BR</w:t>
            </w:r>
          </w:p>
          <w:p w14:paraId="6531DAE7"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2. Country Code must already exist in CICCntryMaster_BR</w:t>
            </w:r>
          </w:p>
          <w:p w14:paraId="44A7BE5D"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Special Notes:</w:t>
            </w:r>
          </w:p>
          <w:p w14:paraId="723EC595"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None</w:t>
            </w:r>
          </w:p>
          <w:p w14:paraId="6D2ED020"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Operation Outline:</w:t>
            </w:r>
          </w:p>
          <w:p w14:paraId="37F34427"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See generic ADD pseudo-code</w:t>
            </w:r>
          </w:p>
          <w:p w14:paraId="0A8A4EA2"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See generic MODIFY pseudo-code</w:t>
            </w:r>
          </w:p>
          <w:p w14:paraId="76F754BF" w14:textId="77777777" w:rsidR="00BB1DEA" w:rsidRDefault="00BB1DEA" w:rsidP="00BB1DEA">
            <w:pPr>
              <w:ind w:left="0"/>
              <w:rPr>
                <w:b/>
              </w:rPr>
            </w:pPr>
            <w:r>
              <w:rPr>
                <w:rFonts w:ascii="Century Gothic" w:hAnsi="Century Gothic" w:cs="Century Gothic"/>
                <w:kern w:val="0"/>
                <w:sz w:val="17"/>
                <w:szCs w:val="17"/>
              </w:rPr>
              <w:t>See generic DELETE pseudo-code</w:t>
            </w:r>
          </w:p>
        </w:tc>
      </w:tr>
    </w:tbl>
    <w:p w14:paraId="51370A73" w14:textId="77777777" w:rsidR="00BB1DEA" w:rsidRDefault="00BB1DEA" w:rsidP="00513D04">
      <w:pPr>
        <w:ind w:left="0"/>
        <w:rPr>
          <w:b/>
        </w:rPr>
      </w:pPr>
    </w:p>
    <w:p w14:paraId="4798C913" w14:textId="77777777" w:rsidR="00927656" w:rsidRDefault="00927656" w:rsidP="00513D04">
      <w:pPr>
        <w:ind w:left="0"/>
        <w:rPr>
          <w:b/>
        </w:rPr>
      </w:pPr>
    </w:p>
    <w:p w14:paraId="4B66BBF0" w14:textId="77777777" w:rsidR="00927656" w:rsidRDefault="00927656" w:rsidP="00513D04">
      <w:pPr>
        <w:ind w:left="0"/>
        <w:rPr>
          <w:b/>
        </w:rPr>
      </w:pPr>
    </w:p>
    <w:p w14:paraId="3F44BE74" w14:textId="77777777" w:rsidR="00BB1DEA" w:rsidRDefault="00BB1DEA" w:rsidP="00F814B5">
      <w:pPr>
        <w:pStyle w:val="Heading3"/>
      </w:pPr>
      <w:r>
        <w:lastRenderedPageBreak/>
        <w:t>4.2.24 Physician (E12) – INQUIRY/REPORT</w:t>
      </w:r>
    </w:p>
    <w:tbl>
      <w:tblPr>
        <w:tblStyle w:val="TableGrid"/>
        <w:tblW w:w="0" w:type="auto"/>
        <w:tblLook w:val="04A0" w:firstRow="1" w:lastRow="0" w:firstColumn="1" w:lastColumn="0" w:noHBand="0" w:noVBand="1"/>
      </w:tblPr>
      <w:tblGrid>
        <w:gridCol w:w="9350"/>
      </w:tblGrid>
      <w:tr w:rsidR="00BB1DEA" w14:paraId="63D584BE" w14:textId="77777777" w:rsidTr="00BB1DEA">
        <w:tc>
          <w:tcPr>
            <w:tcW w:w="9350" w:type="dxa"/>
          </w:tcPr>
          <w:p w14:paraId="4B4B40EE"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Operation Biography:</w:t>
            </w:r>
          </w:p>
          <w:p w14:paraId="2106CDAB"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System: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SVR-DRS</w:t>
            </w:r>
          </w:p>
          <w:p w14:paraId="1D0CDF7B"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Subsystem: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Control Information Center</w:t>
            </w:r>
          </w:p>
          <w:p w14:paraId="11E63AAB"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Name: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CICPhyMaster_IO/ CICPhyMaster_RO</w:t>
            </w:r>
          </w:p>
          <w:p w14:paraId="48656273"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Description: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Facilitates INQUIRY/REPORT of items to the Physician table</w:t>
            </w:r>
          </w:p>
          <w:p w14:paraId="747EB5AF"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Operation Category: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Mandatory</w:t>
            </w:r>
          </w:p>
          <w:p w14:paraId="3C0CE798"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Complexity Rank: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10 out of 10</w:t>
            </w:r>
          </w:p>
          <w:p w14:paraId="561D9725"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Spec. Author: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GUP &amp; AGU</w:t>
            </w:r>
          </w:p>
          <w:p w14:paraId="483C59FB"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 xml:space="preserve">Date: </w:t>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sidR="00BD11EE">
              <w:rPr>
                <w:rFonts w:ascii="Century Gothic" w:hAnsi="Century Gothic" w:cs="Century Gothic"/>
                <w:kern w:val="0"/>
                <w:sz w:val="17"/>
                <w:szCs w:val="17"/>
              </w:rPr>
              <w:tab/>
            </w:r>
            <w:r>
              <w:rPr>
                <w:rFonts w:ascii="Century Gothic" w:hAnsi="Century Gothic" w:cs="Century Gothic"/>
                <w:kern w:val="0"/>
                <w:sz w:val="17"/>
                <w:szCs w:val="17"/>
              </w:rPr>
              <w:t>04/01/2015</w:t>
            </w:r>
          </w:p>
          <w:p w14:paraId="4E54CF78"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Inputs:</w:t>
            </w:r>
          </w:p>
          <w:p w14:paraId="26A80DE8"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Input Form</w:t>
            </w:r>
          </w:p>
          <w:p w14:paraId="182A328F"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CICPhyMaster_BR – Physician (E12)</w:t>
            </w:r>
          </w:p>
          <w:p w14:paraId="25E2510C"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CICStateMaster_BR – State (E06)</w:t>
            </w:r>
          </w:p>
          <w:p w14:paraId="764BFC91"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CICCntryMaster_BR – Country (E05)</w:t>
            </w:r>
          </w:p>
          <w:p w14:paraId="5C254441"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Outputs:</w:t>
            </w:r>
          </w:p>
          <w:p w14:paraId="1CB85BF0"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Monitor |Printer</w:t>
            </w:r>
          </w:p>
          <w:p w14:paraId="67ABD65C"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Validation Rules:</w:t>
            </w:r>
          </w:p>
          <w:p w14:paraId="464B6EE6"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None</w:t>
            </w:r>
          </w:p>
          <w:p w14:paraId="56EA4179"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Special Notes:</w:t>
            </w:r>
          </w:p>
          <w:p w14:paraId="73DEA994" w14:textId="77777777" w:rsidR="00BB1DEA" w:rsidRDefault="00BB1DEA" w:rsidP="00BB1DEA">
            <w:pPr>
              <w:autoSpaceDE w:val="0"/>
              <w:autoSpaceDN w:val="0"/>
              <w:adjustRightInd w:val="0"/>
              <w:spacing w:before="0"/>
              <w:ind w:left="0" w:right="0"/>
              <w:rPr>
                <w:rFonts w:ascii="Century Gothic,Bold" w:hAnsi="Century Gothic,Bold" w:cs="Century Gothic,Bold"/>
                <w:b/>
                <w:bCs/>
                <w:kern w:val="0"/>
                <w:sz w:val="17"/>
                <w:szCs w:val="17"/>
              </w:rPr>
            </w:pPr>
            <w:r>
              <w:rPr>
                <w:rFonts w:ascii="Century Gothic,Bold" w:hAnsi="Century Gothic,Bold" w:cs="Century Gothic,Bold"/>
                <w:b/>
                <w:bCs/>
                <w:kern w:val="0"/>
                <w:sz w:val="17"/>
                <w:szCs w:val="17"/>
              </w:rPr>
              <w:t>Operation Outline:</w:t>
            </w:r>
          </w:p>
          <w:p w14:paraId="401C7ED0" w14:textId="77777777" w:rsidR="00BB1DEA" w:rsidRDefault="00BB1DEA" w:rsidP="00BB1DEA">
            <w:pPr>
              <w:autoSpaceDE w:val="0"/>
              <w:autoSpaceDN w:val="0"/>
              <w:adjustRightInd w:val="0"/>
              <w:spacing w:before="0"/>
              <w:ind w:left="0" w:right="0"/>
              <w:rPr>
                <w:rFonts w:ascii="Century Gothic" w:hAnsi="Century Gothic" w:cs="Century Gothic"/>
                <w:kern w:val="0"/>
                <w:sz w:val="17"/>
                <w:szCs w:val="17"/>
              </w:rPr>
            </w:pPr>
            <w:r>
              <w:rPr>
                <w:rFonts w:ascii="Century Gothic" w:hAnsi="Century Gothic" w:cs="Century Gothic"/>
                <w:kern w:val="0"/>
                <w:sz w:val="17"/>
                <w:szCs w:val="17"/>
              </w:rPr>
              <w:t>See generic INQUIRY pseudo-code</w:t>
            </w:r>
          </w:p>
          <w:p w14:paraId="2039C8B5" w14:textId="457C367D" w:rsidR="00653524" w:rsidRPr="00653524" w:rsidRDefault="00BB1DEA" w:rsidP="00BB1DEA">
            <w:pPr>
              <w:ind w:left="0"/>
              <w:rPr>
                <w:rFonts w:ascii="Century Gothic" w:hAnsi="Century Gothic" w:cs="Century Gothic"/>
                <w:kern w:val="0"/>
                <w:sz w:val="17"/>
                <w:szCs w:val="17"/>
              </w:rPr>
            </w:pPr>
            <w:r>
              <w:rPr>
                <w:rFonts w:ascii="Century Gothic" w:hAnsi="Century Gothic" w:cs="Century Gothic"/>
                <w:kern w:val="0"/>
                <w:sz w:val="17"/>
                <w:szCs w:val="17"/>
              </w:rPr>
              <w:t>See generic REPORT pseudo-code</w:t>
            </w:r>
          </w:p>
        </w:tc>
      </w:tr>
    </w:tbl>
    <w:p w14:paraId="472EB538" w14:textId="5D5CD197" w:rsidR="00653524" w:rsidRDefault="00653524" w:rsidP="00653524"/>
    <w:p w14:paraId="4CE18777" w14:textId="20928C72" w:rsidR="000D7A10" w:rsidRDefault="000D7A10" w:rsidP="00653524"/>
    <w:p w14:paraId="3122A2DE" w14:textId="7A908709" w:rsidR="000D7A10" w:rsidRDefault="000D7A10" w:rsidP="00653524"/>
    <w:p w14:paraId="15995F14" w14:textId="05DB1DF4" w:rsidR="000D7A10" w:rsidRDefault="000D7A10" w:rsidP="00653524"/>
    <w:p w14:paraId="4218BB0F" w14:textId="40E2CDC0" w:rsidR="000D7A10" w:rsidRDefault="000D7A10" w:rsidP="00653524"/>
    <w:p w14:paraId="57FC1BBC" w14:textId="20F4D28C" w:rsidR="000D7A10" w:rsidRDefault="000D7A10" w:rsidP="00653524"/>
    <w:p w14:paraId="6B3E0A2A" w14:textId="79CF1370" w:rsidR="000D7A10" w:rsidRDefault="000D7A10" w:rsidP="00653524"/>
    <w:p w14:paraId="1829A314" w14:textId="7A673C8A" w:rsidR="000D7A10" w:rsidRDefault="000D7A10" w:rsidP="00653524"/>
    <w:p w14:paraId="658A7BAF" w14:textId="3FA56DA9" w:rsidR="000D7A10" w:rsidRDefault="000D7A10" w:rsidP="00653524"/>
    <w:p w14:paraId="486CC1F6" w14:textId="329238E0" w:rsidR="000D7A10" w:rsidRDefault="000D7A10" w:rsidP="00653524"/>
    <w:p w14:paraId="2E9CBC19" w14:textId="57A02962" w:rsidR="000D7A10" w:rsidRDefault="000D7A10" w:rsidP="00653524"/>
    <w:p w14:paraId="366087FE" w14:textId="006AAE06" w:rsidR="000D7A10" w:rsidRDefault="000D7A10" w:rsidP="00653524"/>
    <w:p w14:paraId="17A2DEDE" w14:textId="69C86DD5" w:rsidR="000D7A10" w:rsidRDefault="000D7A10" w:rsidP="00653524"/>
    <w:p w14:paraId="492A767F" w14:textId="4DD42CF1" w:rsidR="000D7A10" w:rsidRDefault="000D7A10" w:rsidP="00653524"/>
    <w:p w14:paraId="5FCD0991" w14:textId="433A4BB9" w:rsidR="000D7A10" w:rsidRDefault="000D7A10" w:rsidP="00653524"/>
    <w:p w14:paraId="2E77C28A" w14:textId="4020AE20" w:rsidR="000D7A10" w:rsidRDefault="000D7A10" w:rsidP="00653524"/>
    <w:p w14:paraId="40C4DD7D" w14:textId="77777777" w:rsidR="000D7A10" w:rsidRDefault="000D7A10" w:rsidP="00653524"/>
    <w:p w14:paraId="65599FA0" w14:textId="12E03A3C" w:rsidR="00653524" w:rsidRDefault="00653524" w:rsidP="00653524"/>
    <w:p w14:paraId="3F26CD17" w14:textId="77777777" w:rsidR="00653524" w:rsidRPr="00653524" w:rsidRDefault="00653524" w:rsidP="00653524"/>
    <w:p w14:paraId="115267AF" w14:textId="303C8A4A" w:rsidR="00021FD2" w:rsidRDefault="00C42F0D" w:rsidP="002655FE">
      <w:pPr>
        <w:pStyle w:val="Heading2"/>
        <w:numPr>
          <w:ilvl w:val="0"/>
          <w:numId w:val="26"/>
        </w:numPr>
      </w:pPr>
      <w:r>
        <w:lastRenderedPageBreak/>
        <w:t>User Interface Design</w:t>
      </w:r>
    </w:p>
    <w:p w14:paraId="7E8DAF32" w14:textId="77777777" w:rsidR="00653524" w:rsidRDefault="00653524" w:rsidP="00653524">
      <w:pPr>
        <w:ind w:firstLine="216"/>
      </w:pPr>
      <w:r>
        <w:t>The user interface design is based on Schneiderman’s object-action interface (OAI) model for user interfaces. The real benefit of this approach is that it is consistent with the waypeople tend to think: People do not think about the functional intricacies of their daily activities; rather, they think about objects and what they desire to do with them. Because of the natural fit to the typical thought process on the job, user learning will be enhanced.</w:t>
      </w:r>
    </w:p>
    <w:p w14:paraId="1C86FC8A" w14:textId="77777777" w:rsidR="00653524" w:rsidRDefault="00653524" w:rsidP="00653524">
      <w:pPr>
        <w:ind w:firstLine="216"/>
      </w:pPr>
      <w:r>
        <w:t>The menu system will be hierarchical, as represented in the user interface topology chart (UITC). The user interface will be two GUI’s (one for the doctor and one for the patient) with the following features:</w:t>
      </w:r>
    </w:p>
    <w:p w14:paraId="0192F8DA" w14:textId="77777777" w:rsidR="00653524" w:rsidRDefault="00653524" w:rsidP="00653524">
      <w:pPr>
        <w:ind w:left="288"/>
      </w:pPr>
      <w:r>
        <w:t>• For each subsystem, the menu options will point to each information entity managed in that subsystem.</w:t>
      </w:r>
    </w:p>
    <w:p w14:paraId="7E6177F1" w14:textId="77777777" w:rsidR="00653524" w:rsidRDefault="00653524" w:rsidP="00653524">
      <w:pPr>
        <w:ind w:left="288"/>
      </w:pPr>
      <w:r>
        <w:t>• Any option taken from a subsystem menu will invoke a pop-up menu with the operations relevant to that entity.</w:t>
      </w:r>
    </w:p>
    <w:p w14:paraId="7C4353F5" w14:textId="77777777" w:rsidR="00653524" w:rsidRDefault="00653524" w:rsidP="00653524">
      <w:r>
        <w:t>The User Interface Design will proceed under the following captions:</w:t>
      </w:r>
    </w:p>
    <w:p w14:paraId="3DF8C9AD" w14:textId="77777777" w:rsidR="00653524" w:rsidRDefault="00653524" w:rsidP="00653524">
      <w:pPr>
        <w:ind w:left="288"/>
      </w:pPr>
      <w:r>
        <w:t>• Patient UI</w:t>
      </w:r>
    </w:p>
    <w:p w14:paraId="0C5DCC70" w14:textId="77777777" w:rsidR="00653524" w:rsidRDefault="00653524" w:rsidP="00653524">
      <w:pPr>
        <w:ind w:left="288"/>
      </w:pPr>
      <w:r>
        <w:t>• Doctor UI</w:t>
      </w:r>
    </w:p>
    <w:p w14:paraId="0A1B8582" w14:textId="77777777" w:rsidR="00084C15" w:rsidRDefault="00084C15" w:rsidP="00084C15">
      <w:pPr>
        <w:pStyle w:val="Heading3"/>
        <w:numPr>
          <w:ilvl w:val="1"/>
          <w:numId w:val="26"/>
        </w:numPr>
      </w:pPr>
      <w:r>
        <w:t>patient UI</w:t>
      </w:r>
    </w:p>
    <w:p w14:paraId="5CDD7EBA" w14:textId="77777777" w:rsidR="00084C15" w:rsidRDefault="00653524" w:rsidP="00084C15">
      <w:pPr>
        <w:pStyle w:val="ListParagraph"/>
        <w:ind w:left="432"/>
      </w:pPr>
      <w:r>
        <w:pict w14:anchorId="32CE09E5">
          <v:shape id="_x0000_i1027" type="#_x0000_t75" style="width:246.75pt;height:288.75pt">
            <v:imagedata r:id="rId14" o:title="Country"/>
          </v:shape>
        </w:pict>
      </w:r>
    </w:p>
    <w:p w14:paraId="38538FBF" w14:textId="77777777" w:rsidR="00611C24" w:rsidRDefault="00653524" w:rsidP="00084C15">
      <w:pPr>
        <w:pStyle w:val="ListParagraph"/>
        <w:ind w:left="432"/>
      </w:pPr>
      <w:r>
        <w:lastRenderedPageBreak/>
        <w:pict w14:anchorId="255E591B">
          <v:shape id="_x0000_i1028" type="#_x0000_t75" style="width:196.5pt;height:315.75pt">
            <v:imagedata r:id="rId15" o:title="inquirepatron"/>
          </v:shape>
        </w:pict>
      </w:r>
    </w:p>
    <w:p w14:paraId="78BE549F" w14:textId="77777777" w:rsidR="00611C24" w:rsidRDefault="00653524" w:rsidP="00084C15">
      <w:pPr>
        <w:pStyle w:val="ListParagraph"/>
        <w:ind w:left="432"/>
      </w:pPr>
      <w:r>
        <w:pict w14:anchorId="2F8D1C27">
          <v:shape id="_x0000_i1029" type="#_x0000_t75" style="width:3in;height:303pt">
            <v:imagedata r:id="rId16" o:title="PatronInsuranceInfo"/>
          </v:shape>
        </w:pict>
      </w:r>
    </w:p>
    <w:p w14:paraId="38C1477B" w14:textId="77777777" w:rsidR="00611C24" w:rsidRDefault="00653524" w:rsidP="00084C15">
      <w:pPr>
        <w:pStyle w:val="ListParagraph"/>
        <w:ind w:left="432"/>
      </w:pPr>
      <w:r>
        <w:lastRenderedPageBreak/>
        <w:pict w14:anchorId="537DD89C">
          <v:shape id="_x0000_i1030" type="#_x0000_t75" style="width:228pt;height:340.5pt">
            <v:imagedata r:id="rId17" o:title="PatronSymptoms"/>
          </v:shape>
        </w:pict>
      </w:r>
    </w:p>
    <w:p w14:paraId="69E00CED" w14:textId="451A5F67" w:rsidR="00611C24" w:rsidRDefault="00653524" w:rsidP="004B586A">
      <w:pPr>
        <w:pStyle w:val="ListParagraph"/>
        <w:ind w:left="432"/>
      </w:pPr>
      <w:r>
        <w:lastRenderedPageBreak/>
        <w:pict w14:anchorId="1DEBCDB6">
          <v:shape id="_x0000_i1031" type="#_x0000_t75" style="width:134.25pt;height:312.75pt">
            <v:imagedata r:id="rId18" o:title="patronUI"/>
          </v:shape>
        </w:pict>
      </w:r>
    </w:p>
    <w:p w14:paraId="1FCACB23" w14:textId="5C74DE81" w:rsidR="000D7A10" w:rsidRDefault="000D7A10" w:rsidP="004B586A">
      <w:pPr>
        <w:pStyle w:val="ListParagraph"/>
        <w:ind w:left="432"/>
      </w:pPr>
    </w:p>
    <w:p w14:paraId="0A88E497" w14:textId="77777777" w:rsidR="000D7A10" w:rsidRDefault="000D7A10" w:rsidP="004B586A">
      <w:pPr>
        <w:pStyle w:val="ListParagraph"/>
        <w:ind w:left="432"/>
      </w:pPr>
    </w:p>
    <w:p w14:paraId="535CD8BB" w14:textId="77777777" w:rsidR="004B586A" w:rsidRDefault="004B586A" w:rsidP="004B586A">
      <w:pPr>
        <w:pStyle w:val="ListParagraph"/>
        <w:ind w:left="432"/>
      </w:pPr>
    </w:p>
    <w:p w14:paraId="2BF368B5" w14:textId="77777777" w:rsidR="004B586A" w:rsidRDefault="00084C15" w:rsidP="004B586A">
      <w:pPr>
        <w:pStyle w:val="Heading3"/>
        <w:numPr>
          <w:ilvl w:val="1"/>
          <w:numId w:val="26"/>
        </w:numPr>
      </w:pPr>
      <w:r>
        <w:lastRenderedPageBreak/>
        <w:t>Doctor UI</w:t>
      </w:r>
    </w:p>
    <w:p w14:paraId="3404BB60" w14:textId="77777777" w:rsidR="004B586A" w:rsidRDefault="00653524" w:rsidP="004B586A">
      <w:r>
        <w:pict w14:anchorId="7A3F8E50">
          <v:shape id="_x0000_i1032" type="#_x0000_t75" style="width:161.25pt;height:287.25pt">
            <v:imagedata r:id="rId19" o:title="Diagnosis Prescription"/>
          </v:shape>
        </w:pict>
      </w:r>
    </w:p>
    <w:p w14:paraId="349520A0" w14:textId="529DBA97" w:rsidR="004B586A" w:rsidRDefault="000D7A10" w:rsidP="004B586A">
      <w:r>
        <w:pict w14:anchorId="7343930A">
          <v:shape id="_x0000_i1033" type="#_x0000_t75" style="width:147.75pt;height:312pt">
            <v:imagedata r:id="rId20" o:title="DiagnosisSummary"/>
          </v:shape>
        </w:pict>
      </w:r>
      <w:r w:rsidR="00653524">
        <w:pict w14:anchorId="026CC9C4">
          <v:shape id="_x0000_i1034" type="#_x0000_t75" style="width:147pt;height:314.25pt">
            <v:imagedata r:id="rId21" o:title="DiagnosisSymptoms"/>
          </v:shape>
        </w:pict>
      </w:r>
    </w:p>
    <w:p w14:paraId="5811704B" w14:textId="77777777" w:rsidR="004B586A" w:rsidRDefault="00653524" w:rsidP="004B586A">
      <w:r>
        <w:lastRenderedPageBreak/>
        <w:pict w14:anchorId="228523AB">
          <v:shape id="_x0000_i1035" type="#_x0000_t75" style="width:161.25pt;height:278.25pt">
            <v:imagedata r:id="rId22" o:title="Disease Category"/>
          </v:shape>
        </w:pict>
      </w:r>
      <w:r>
        <w:pict w14:anchorId="68B62B31">
          <v:shape id="_x0000_i1036" type="#_x0000_t75" style="width:145.5pt;height:270pt">
            <v:imagedata r:id="rId23" o:title="Disease Definition"/>
          </v:shape>
        </w:pict>
      </w:r>
    </w:p>
    <w:p w14:paraId="300DC2BE" w14:textId="77777777" w:rsidR="004B586A" w:rsidRDefault="004B586A" w:rsidP="004B586A"/>
    <w:p w14:paraId="1AF4B02B" w14:textId="77777777" w:rsidR="00084C15" w:rsidRDefault="00653524" w:rsidP="004B586A">
      <w:r>
        <w:lastRenderedPageBreak/>
        <w:pict w14:anchorId="2FA3E000">
          <v:shape id="_x0000_i1037" type="#_x0000_t75" style="width:450.75pt;height:341.25pt">
            <v:imagedata r:id="rId24" o:title="DoctorUI"/>
          </v:shape>
        </w:pict>
      </w:r>
      <w:r w:rsidR="004B586A">
        <w:rPr>
          <w:noProof/>
          <w:lang w:eastAsia="en-US"/>
        </w:rPr>
        <w:drawing>
          <wp:inline distT="0" distB="0" distL="0" distR="0" wp14:anchorId="3CD53ABD" wp14:editId="5B3B3D39">
            <wp:extent cx="1600200" cy="2962275"/>
            <wp:effectExtent l="0" t="0" r="0" b="9525"/>
            <wp:docPr id="17" name="Picture 17" descr="C:\Users\peter\AppData\Local\Microsoft\Windows\INetCacheContent.Word\General Pr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peter\AppData\Local\Microsoft\Windows\INetCacheContent.Word\General Prescriptio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00200" cy="2962275"/>
                    </a:xfrm>
                    <a:prstGeom prst="rect">
                      <a:avLst/>
                    </a:prstGeom>
                    <a:noFill/>
                    <a:ln>
                      <a:noFill/>
                    </a:ln>
                  </pic:spPr>
                </pic:pic>
              </a:graphicData>
            </a:graphic>
          </wp:inline>
        </w:drawing>
      </w:r>
      <w:r>
        <w:pict w14:anchorId="0AA8A860">
          <v:shape id="_x0000_i1038" type="#_x0000_t75" style="width:147.75pt;height:261pt">
            <v:imagedata r:id="rId26" o:title="Patron"/>
          </v:shape>
        </w:pict>
      </w:r>
    </w:p>
    <w:p w14:paraId="38171D7D" w14:textId="77777777" w:rsidR="004B586A" w:rsidRDefault="004B586A" w:rsidP="00084C15"/>
    <w:p w14:paraId="69D32344" w14:textId="77777777" w:rsidR="004B586A" w:rsidRPr="00084C15" w:rsidRDefault="004B586A" w:rsidP="00084C15"/>
    <w:p w14:paraId="63FCE641" w14:textId="77777777" w:rsidR="00021FD2" w:rsidRDefault="00C42F0D" w:rsidP="002655FE">
      <w:pPr>
        <w:pStyle w:val="Heading2"/>
        <w:numPr>
          <w:ilvl w:val="0"/>
          <w:numId w:val="26"/>
        </w:numPr>
      </w:pPr>
      <w:r>
        <w:lastRenderedPageBreak/>
        <w:t>Message and Help Specification</w:t>
      </w:r>
    </w:p>
    <w:p w14:paraId="781A43CC" w14:textId="77777777" w:rsidR="002655FE" w:rsidRDefault="00C42F0D" w:rsidP="00C42F0D">
      <w:pPr>
        <w:pStyle w:val="Heading3"/>
        <w:numPr>
          <w:ilvl w:val="1"/>
          <w:numId w:val="26"/>
        </w:numPr>
      </w:pPr>
      <w:r>
        <w:t>message Specification</w:t>
      </w:r>
    </w:p>
    <w:p w14:paraId="22A7D070" w14:textId="77777777" w:rsidR="00C42F0D" w:rsidRDefault="00C42F0D" w:rsidP="00C42F0D"/>
    <w:p w14:paraId="1AF41EBF" w14:textId="77777777" w:rsidR="00C42F0D" w:rsidRDefault="00C42F0D" w:rsidP="00C42F0D">
      <w:pPr>
        <w:ind w:firstLine="216"/>
      </w:pPr>
      <w:r>
        <w:t>All user messages will be stored in a system-wide message file (as a database table). Unique codes will be given to each message so they can be accessed easier. Messages will be displayed in the form of pop-up messages.</w:t>
      </w:r>
    </w:p>
    <w:p w14:paraId="224C58DC" w14:textId="77777777" w:rsidR="00C42F0D" w:rsidRPr="00C42F0D" w:rsidRDefault="00C42F0D" w:rsidP="00C42F0D">
      <w:pPr>
        <w:pStyle w:val="Heading3"/>
      </w:pPr>
      <w:r>
        <w:t>6.2 help Specification</w:t>
      </w:r>
    </w:p>
    <w:p w14:paraId="65F9B0BC" w14:textId="77777777" w:rsidR="00C42F0D" w:rsidRDefault="00C42F0D" w:rsidP="00C42F0D">
      <w:pPr>
        <w:ind w:left="0" w:firstLine="288"/>
      </w:pPr>
      <w:r>
        <w:t>The system will host a hyperlink-based help system. Users will access the hyperlink help by clicking appropriate links until they get to the desired help they seek. Additionally, the help system will be organized per the UITC, so that help will be provided operation-by-operation. As the system matures, the help system can be improved to include context-sensitivity.</w:t>
      </w:r>
    </w:p>
    <w:p w14:paraId="36FDFAB5" w14:textId="77777777" w:rsidR="00C42F0D" w:rsidRDefault="00C42F0D" w:rsidP="002655FE">
      <w:pPr>
        <w:pStyle w:val="ListParagraph"/>
      </w:pPr>
    </w:p>
    <w:p w14:paraId="4887C67F" w14:textId="77777777" w:rsidR="00C42F0D" w:rsidRDefault="00C42F0D" w:rsidP="002655FE">
      <w:pPr>
        <w:pStyle w:val="ListParagraph"/>
      </w:pPr>
    </w:p>
    <w:p w14:paraId="1BD6E0B0" w14:textId="77777777" w:rsidR="00021FD2" w:rsidRDefault="00CC08D5" w:rsidP="00CC08D5">
      <w:pPr>
        <w:pStyle w:val="Heading2"/>
      </w:pPr>
      <w:r>
        <w:t xml:space="preserve">7. </w:t>
      </w:r>
      <w:r w:rsidR="00021FD2">
        <w:t>Summary and Conclusion</w:t>
      </w:r>
    </w:p>
    <w:p w14:paraId="65E5A7C7" w14:textId="77777777" w:rsidR="002655FE" w:rsidRDefault="002655FE" w:rsidP="002655FE">
      <w:pPr>
        <w:pStyle w:val="Default"/>
        <w:rPr>
          <w:sz w:val="23"/>
          <w:szCs w:val="23"/>
        </w:rPr>
      </w:pPr>
      <w:r>
        <w:rPr>
          <w:sz w:val="23"/>
          <w:szCs w:val="23"/>
        </w:rPr>
        <w:t xml:space="preserve">This document provided a basic blueprint for a Disease Diagnosis System’s database and related operations. It includes the following: </w:t>
      </w:r>
    </w:p>
    <w:p w14:paraId="366278B3" w14:textId="77777777" w:rsidR="002655FE" w:rsidRDefault="002655FE" w:rsidP="002655FE">
      <w:pPr>
        <w:pStyle w:val="Default"/>
        <w:numPr>
          <w:ilvl w:val="0"/>
          <w:numId w:val="24"/>
        </w:numPr>
        <w:spacing w:after="47"/>
        <w:rPr>
          <w:sz w:val="23"/>
          <w:szCs w:val="23"/>
        </w:rPr>
      </w:pPr>
      <w:r>
        <w:rPr>
          <w:sz w:val="23"/>
          <w:szCs w:val="23"/>
        </w:rPr>
        <w:t xml:space="preserve">An overview of the system, including problem definition, proposed solution, and system architecture. </w:t>
      </w:r>
    </w:p>
    <w:p w14:paraId="7ABD4B15" w14:textId="77777777" w:rsidR="002655FE" w:rsidRDefault="002655FE" w:rsidP="002655FE">
      <w:pPr>
        <w:pStyle w:val="Default"/>
        <w:numPr>
          <w:ilvl w:val="0"/>
          <w:numId w:val="24"/>
        </w:numPr>
        <w:spacing w:after="47"/>
        <w:rPr>
          <w:sz w:val="23"/>
          <w:szCs w:val="23"/>
        </w:rPr>
      </w:pPr>
      <w:r>
        <w:rPr>
          <w:sz w:val="23"/>
          <w:szCs w:val="23"/>
        </w:rPr>
        <w:t xml:space="preserve">Storage requirements, including draft outlines for the basic information entities comprising the system. </w:t>
      </w:r>
    </w:p>
    <w:p w14:paraId="4AF65F96" w14:textId="77777777" w:rsidR="002655FE" w:rsidRDefault="002655FE" w:rsidP="002655FE">
      <w:pPr>
        <w:pStyle w:val="Default"/>
        <w:numPr>
          <w:ilvl w:val="0"/>
          <w:numId w:val="24"/>
        </w:numPr>
        <w:spacing w:after="47"/>
        <w:rPr>
          <w:sz w:val="23"/>
          <w:szCs w:val="23"/>
        </w:rPr>
      </w:pPr>
      <w:r>
        <w:rPr>
          <w:sz w:val="23"/>
          <w:szCs w:val="23"/>
        </w:rPr>
        <w:t xml:space="preserve">Operational requirements, including an initial list of basic user operations. </w:t>
      </w:r>
    </w:p>
    <w:p w14:paraId="68BDDA2D" w14:textId="77777777" w:rsidR="002655FE" w:rsidRDefault="002655FE" w:rsidP="002655FE">
      <w:pPr>
        <w:pStyle w:val="Default"/>
        <w:numPr>
          <w:ilvl w:val="0"/>
          <w:numId w:val="24"/>
        </w:numPr>
        <w:rPr>
          <w:sz w:val="23"/>
          <w:szCs w:val="23"/>
        </w:rPr>
      </w:pPr>
      <w:r>
        <w:rPr>
          <w:sz w:val="23"/>
          <w:szCs w:val="23"/>
        </w:rPr>
        <w:t xml:space="preserve">Business rules, including derivation and procedural rules. </w:t>
      </w:r>
    </w:p>
    <w:p w14:paraId="5667E4A3" w14:textId="77777777" w:rsidR="002655FE" w:rsidRDefault="002655FE" w:rsidP="002655FE">
      <w:pPr>
        <w:pStyle w:val="Default"/>
        <w:rPr>
          <w:sz w:val="23"/>
          <w:szCs w:val="23"/>
        </w:rPr>
      </w:pPr>
    </w:p>
    <w:p w14:paraId="6ABB1774" w14:textId="77777777" w:rsidR="002655FE" w:rsidRDefault="002655FE" w:rsidP="002655FE">
      <w:pPr>
        <w:rPr>
          <w:sz w:val="23"/>
          <w:szCs w:val="23"/>
        </w:rPr>
      </w:pPr>
      <w:r>
        <w:rPr>
          <w:sz w:val="23"/>
          <w:szCs w:val="23"/>
        </w:rPr>
        <w:t>The design specification will use these requirements to prepare a more detailed set of specifications from which the system will be developed.</w:t>
      </w:r>
    </w:p>
    <w:p w14:paraId="267FBFF8" w14:textId="77777777" w:rsidR="00021FD2" w:rsidRPr="00C1609D" w:rsidRDefault="00021FD2" w:rsidP="00C1609D">
      <w:pPr>
        <w:rPr>
          <w:b/>
        </w:rPr>
      </w:pPr>
    </w:p>
    <w:sectPr w:rsidR="00021FD2" w:rsidRPr="00C1609D" w:rsidSect="0017246C">
      <w:headerReference w:type="default" r:id="rId27"/>
      <w:footerReference w:type="default" r:id="rId28"/>
      <w:pgSz w:w="12240" w:h="15840"/>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B6165F" w14:textId="77777777" w:rsidR="00A73FDA" w:rsidRDefault="00A73FDA">
      <w:r>
        <w:separator/>
      </w:r>
    </w:p>
    <w:p w14:paraId="6484FA80" w14:textId="77777777" w:rsidR="00A73FDA" w:rsidRDefault="00A73FDA"/>
  </w:endnote>
  <w:endnote w:type="continuationSeparator" w:id="0">
    <w:p w14:paraId="569950B9" w14:textId="77777777" w:rsidR="00A73FDA" w:rsidRDefault="00A73FDA">
      <w:r>
        <w:continuationSeparator/>
      </w:r>
    </w:p>
    <w:p w14:paraId="52BAA79E" w14:textId="77777777" w:rsidR="00A73FDA" w:rsidRDefault="00A73F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Meiryo">
    <w:altName w:val="MS Gothic"/>
    <w:charset w:val="80"/>
    <w:family w:val="auto"/>
    <w:pitch w:val="variable"/>
    <w:sig w:usb0="E00002FF" w:usb1="6AC7FFFF"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entury Gothic,Bold">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Description w:val="Footer table with date, document title, and page number"/>
    </w:tblPr>
    <w:tblGrid>
      <w:gridCol w:w="1404"/>
      <w:gridCol w:w="6552"/>
      <w:gridCol w:w="1404"/>
    </w:tblGrid>
    <w:tr w:rsidR="00653524" w14:paraId="78C7F217" w14:textId="77777777">
      <w:sdt>
        <w:sdtPr>
          <w:alias w:val="Date"/>
          <w:tag w:val=""/>
          <w:id w:val="-1726279576"/>
          <w:dataBinding w:prefixMappings="xmlns:ns0='http://schemas.microsoft.com/office/2006/coverPageProps' " w:xpath="/ns0:CoverPageProperties[1]/ns0:PublishDate[1]" w:storeItemID="{55AF091B-3C7A-41E3-B477-F2FDAA23CFDA}"/>
          <w:date w:fullDate="2017-03-02T00:00:00Z">
            <w:dateFormat w:val="M/d/yyyy"/>
            <w:lid w:val="en-US"/>
            <w:storeMappedDataAs w:val="dateTime"/>
            <w:calendar w:val="gregorian"/>
          </w:date>
        </w:sdtPr>
        <w:sdtContent>
          <w:tc>
            <w:tcPr>
              <w:tcW w:w="750" w:type="pct"/>
            </w:tcPr>
            <w:p w14:paraId="7548863A" w14:textId="77777777" w:rsidR="00653524" w:rsidRDefault="00653524">
              <w:pPr>
                <w:pStyle w:val="Footer"/>
              </w:pPr>
              <w:r>
                <w:t>3/2/2017</w:t>
              </w:r>
            </w:p>
          </w:tc>
        </w:sdtContent>
      </w:sdt>
      <w:tc>
        <w:tcPr>
          <w:tcW w:w="3500" w:type="pct"/>
        </w:tcPr>
        <w:p w14:paraId="7A525E5F" w14:textId="77777777" w:rsidR="00653524" w:rsidRDefault="00653524" w:rsidP="000A037F">
          <w:pPr>
            <w:pStyle w:val="Footer"/>
            <w:jc w:val="center"/>
          </w:pPr>
          <w:sdt>
            <w:sdtPr>
              <w:alias w:val="Title"/>
              <w:tag w:val=""/>
              <w:id w:val="-1338775667"/>
              <w:dataBinding w:prefixMappings="xmlns:ns0='http://purl.org/dc/elements/1.1/' xmlns:ns1='http://schemas.openxmlformats.org/package/2006/metadata/core-properties' " w:xpath="/ns1:coreProperties[1]/ns0:title[1]" w:storeItemID="{6C3C8BC8-F283-45AE-878A-BAB7291924A1}"/>
              <w:text/>
            </w:sdtPr>
            <w:sdtContent>
              <w:r>
                <w:t>SVR DRS Design</w:t>
              </w:r>
            </w:sdtContent>
          </w:sdt>
        </w:p>
      </w:tc>
      <w:tc>
        <w:tcPr>
          <w:tcW w:w="750" w:type="pct"/>
        </w:tcPr>
        <w:p w14:paraId="44FB53BA" w14:textId="3ECE937A" w:rsidR="00653524" w:rsidRDefault="00653524">
          <w:pPr>
            <w:pStyle w:val="Footer"/>
            <w:jc w:val="right"/>
          </w:pPr>
          <w:r>
            <w:fldChar w:fldCharType="begin"/>
          </w:r>
          <w:r>
            <w:instrText xml:space="preserve"> PAGE   \* MERGEFORMAT </w:instrText>
          </w:r>
          <w:r>
            <w:fldChar w:fldCharType="separate"/>
          </w:r>
          <w:r w:rsidR="008E35E0">
            <w:rPr>
              <w:noProof/>
            </w:rPr>
            <w:t>2</w:t>
          </w:r>
          <w:r>
            <w:rPr>
              <w:noProof/>
            </w:rPr>
            <w:fldChar w:fldCharType="end"/>
          </w:r>
        </w:p>
      </w:tc>
    </w:tr>
  </w:tbl>
  <w:p w14:paraId="299F4F4C" w14:textId="77777777" w:rsidR="00653524" w:rsidRDefault="00653524">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077E3B" w14:textId="77777777" w:rsidR="00A73FDA" w:rsidRDefault="00A73FDA">
      <w:r>
        <w:separator/>
      </w:r>
    </w:p>
    <w:p w14:paraId="0582660B" w14:textId="77777777" w:rsidR="00A73FDA" w:rsidRDefault="00A73FDA"/>
  </w:footnote>
  <w:footnote w:type="continuationSeparator" w:id="0">
    <w:p w14:paraId="4349BDFB" w14:textId="77777777" w:rsidR="00A73FDA" w:rsidRDefault="00A73FDA">
      <w:r>
        <w:continuationSeparator/>
      </w:r>
    </w:p>
    <w:p w14:paraId="7F0A3167" w14:textId="77777777" w:rsidR="00A73FDA" w:rsidRDefault="00A73F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273798" w14:textId="77777777" w:rsidR="00653524" w:rsidRPr="000A037F" w:rsidRDefault="00653524" w:rsidP="000A037F">
    <w:pPr>
      <w:pStyle w:val="Header"/>
    </w:pPr>
    <w:r>
      <w:t xml:space="preserve">Design </w:t>
    </w:r>
    <w:r w:rsidRPr="000A037F">
      <w:t>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91C60752"/>
    <w:lvl w:ilvl="0">
      <w:start w:val="1"/>
      <w:numFmt w:val="decimal"/>
      <w:lvlText w:val="%1"/>
      <w:lvlJc w:val="left"/>
      <w:pPr>
        <w:ind w:left="360" w:hanging="360"/>
      </w:pPr>
      <w:rPr>
        <w:rFonts w:hint="default"/>
      </w:rPr>
    </w:lvl>
  </w:abstractNum>
  <w:abstractNum w:abstractNumId="1"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2D859D1"/>
    <w:multiLevelType w:val="hybridMultilevel"/>
    <w:tmpl w:val="1068A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4104B2"/>
    <w:multiLevelType w:val="hybridMultilevel"/>
    <w:tmpl w:val="ABAED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553D83"/>
    <w:multiLevelType w:val="hybridMultilevel"/>
    <w:tmpl w:val="1E26E88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 w15:restartNumberingAfterBreak="0">
    <w:nsid w:val="0C5E2F4A"/>
    <w:multiLevelType w:val="hybridMultilevel"/>
    <w:tmpl w:val="E70C5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07489"/>
    <w:multiLevelType w:val="hybridMultilevel"/>
    <w:tmpl w:val="56F2F580"/>
    <w:lvl w:ilvl="0" w:tplc="EF62399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AA1E42"/>
    <w:multiLevelType w:val="hybridMultilevel"/>
    <w:tmpl w:val="14D6B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6B48E8"/>
    <w:multiLevelType w:val="hybridMultilevel"/>
    <w:tmpl w:val="A394FF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2418E7"/>
    <w:multiLevelType w:val="hybridMultilevel"/>
    <w:tmpl w:val="21D07A0A"/>
    <w:lvl w:ilvl="0" w:tplc="3864E12A">
      <w:start w:val="1"/>
      <w:numFmt w:val="bullet"/>
      <w:lvlText w:val="•"/>
      <w:lvlJc w:val="left"/>
      <w:pPr>
        <w:ind w:left="705"/>
      </w:pPr>
      <w:rPr>
        <w:rFonts w:ascii="Arial" w:eastAsia="Times New Roman" w:hAnsi="Arial"/>
        <w:b w:val="0"/>
        <w:i w:val="0"/>
        <w:strike w:val="0"/>
        <w:dstrike w:val="0"/>
        <w:color w:val="000000"/>
        <w:sz w:val="17"/>
        <w:u w:val="none" w:color="000000"/>
        <w:vertAlign w:val="baseline"/>
      </w:rPr>
    </w:lvl>
    <w:lvl w:ilvl="1" w:tplc="A128E2C0">
      <w:start w:val="1"/>
      <w:numFmt w:val="bullet"/>
      <w:lvlText w:val="o"/>
      <w:lvlJc w:val="left"/>
      <w:pPr>
        <w:ind w:left="1440"/>
      </w:pPr>
      <w:rPr>
        <w:rFonts w:ascii="Segoe UI Symbol" w:eastAsia="Times New Roman" w:hAnsi="Segoe UI Symbol"/>
        <w:b w:val="0"/>
        <w:i w:val="0"/>
        <w:strike w:val="0"/>
        <w:dstrike w:val="0"/>
        <w:color w:val="000000"/>
        <w:sz w:val="17"/>
        <w:u w:val="none" w:color="000000"/>
        <w:vertAlign w:val="baseline"/>
      </w:rPr>
    </w:lvl>
    <w:lvl w:ilvl="2" w:tplc="84CAABAE">
      <w:start w:val="1"/>
      <w:numFmt w:val="bullet"/>
      <w:lvlText w:val="▪"/>
      <w:lvlJc w:val="left"/>
      <w:pPr>
        <w:ind w:left="2160"/>
      </w:pPr>
      <w:rPr>
        <w:rFonts w:ascii="Segoe UI Symbol" w:eastAsia="Times New Roman" w:hAnsi="Segoe UI Symbol"/>
        <w:b w:val="0"/>
        <w:i w:val="0"/>
        <w:strike w:val="0"/>
        <w:dstrike w:val="0"/>
        <w:color w:val="000000"/>
        <w:sz w:val="17"/>
        <w:u w:val="none" w:color="000000"/>
        <w:vertAlign w:val="baseline"/>
      </w:rPr>
    </w:lvl>
    <w:lvl w:ilvl="3" w:tplc="A1E8C5E2">
      <w:start w:val="1"/>
      <w:numFmt w:val="bullet"/>
      <w:lvlText w:val="•"/>
      <w:lvlJc w:val="left"/>
      <w:pPr>
        <w:ind w:left="2880"/>
      </w:pPr>
      <w:rPr>
        <w:rFonts w:ascii="Arial" w:eastAsia="Times New Roman" w:hAnsi="Arial"/>
        <w:b w:val="0"/>
        <w:i w:val="0"/>
        <w:strike w:val="0"/>
        <w:dstrike w:val="0"/>
        <w:color w:val="000000"/>
        <w:sz w:val="17"/>
        <w:u w:val="none" w:color="000000"/>
        <w:vertAlign w:val="baseline"/>
      </w:rPr>
    </w:lvl>
    <w:lvl w:ilvl="4" w:tplc="ECE23F64">
      <w:start w:val="1"/>
      <w:numFmt w:val="bullet"/>
      <w:lvlText w:val="o"/>
      <w:lvlJc w:val="left"/>
      <w:pPr>
        <w:ind w:left="3600"/>
      </w:pPr>
      <w:rPr>
        <w:rFonts w:ascii="Segoe UI Symbol" w:eastAsia="Times New Roman" w:hAnsi="Segoe UI Symbol"/>
        <w:b w:val="0"/>
        <w:i w:val="0"/>
        <w:strike w:val="0"/>
        <w:dstrike w:val="0"/>
        <w:color w:val="000000"/>
        <w:sz w:val="17"/>
        <w:u w:val="none" w:color="000000"/>
        <w:vertAlign w:val="baseline"/>
      </w:rPr>
    </w:lvl>
    <w:lvl w:ilvl="5" w:tplc="60946E9E">
      <w:start w:val="1"/>
      <w:numFmt w:val="bullet"/>
      <w:lvlText w:val="▪"/>
      <w:lvlJc w:val="left"/>
      <w:pPr>
        <w:ind w:left="4320"/>
      </w:pPr>
      <w:rPr>
        <w:rFonts w:ascii="Segoe UI Symbol" w:eastAsia="Times New Roman" w:hAnsi="Segoe UI Symbol"/>
        <w:b w:val="0"/>
        <w:i w:val="0"/>
        <w:strike w:val="0"/>
        <w:dstrike w:val="0"/>
        <w:color w:val="000000"/>
        <w:sz w:val="17"/>
        <w:u w:val="none" w:color="000000"/>
        <w:vertAlign w:val="baseline"/>
      </w:rPr>
    </w:lvl>
    <w:lvl w:ilvl="6" w:tplc="170A46FA">
      <w:start w:val="1"/>
      <w:numFmt w:val="bullet"/>
      <w:lvlText w:val="•"/>
      <w:lvlJc w:val="left"/>
      <w:pPr>
        <w:ind w:left="5040"/>
      </w:pPr>
      <w:rPr>
        <w:rFonts w:ascii="Arial" w:eastAsia="Times New Roman" w:hAnsi="Arial"/>
        <w:b w:val="0"/>
        <w:i w:val="0"/>
        <w:strike w:val="0"/>
        <w:dstrike w:val="0"/>
        <w:color w:val="000000"/>
        <w:sz w:val="17"/>
        <w:u w:val="none" w:color="000000"/>
        <w:vertAlign w:val="baseline"/>
      </w:rPr>
    </w:lvl>
    <w:lvl w:ilvl="7" w:tplc="65E808A2">
      <w:start w:val="1"/>
      <w:numFmt w:val="bullet"/>
      <w:lvlText w:val="o"/>
      <w:lvlJc w:val="left"/>
      <w:pPr>
        <w:ind w:left="5760"/>
      </w:pPr>
      <w:rPr>
        <w:rFonts w:ascii="Segoe UI Symbol" w:eastAsia="Times New Roman" w:hAnsi="Segoe UI Symbol"/>
        <w:b w:val="0"/>
        <w:i w:val="0"/>
        <w:strike w:val="0"/>
        <w:dstrike w:val="0"/>
        <w:color w:val="000000"/>
        <w:sz w:val="17"/>
        <w:u w:val="none" w:color="000000"/>
        <w:vertAlign w:val="baseline"/>
      </w:rPr>
    </w:lvl>
    <w:lvl w:ilvl="8" w:tplc="84900EB6">
      <w:start w:val="1"/>
      <w:numFmt w:val="bullet"/>
      <w:lvlText w:val="▪"/>
      <w:lvlJc w:val="left"/>
      <w:pPr>
        <w:ind w:left="6480"/>
      </w:pPr>
      <w:rPr>
        <w:rFonts w:ascii="Segoe UI Symbol" w:eastAsia="Times New Roman" w:hAnsi="Segoe UI Symbol"/>
        <w:b w:val="0"/>
        <w:i w:val="0"/>
        <w:strike w:val="0"/>
        <w:dstrike w:val="0"/>
        <w:color w:val="000000"/>
        <w:sz w:val="17"/>
        <w:u w:val="none" w:color="000000"/>
        <w:vertAlign w:val="baseline"/>
      </w:rPr>
    </w:lvl>
  </w:abstractNum>
  <w:abstractNum w:abstractNumId="11" w15:restartNumberingAfterBreak="0">
    <w:nsid w:val="24A344CF"/>
    <w:multiLevelType w:val="hybridMultilevel"/>
    <w:tmpl w:val="F5009E2C"/>
    <w:lvl w:ilvl="0" w:tplc="B43A8C5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2"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5E473B"/>
    <w:multiLevelType w:val="hybridMultilevel"/>
    <w:tmpl w:val="20BE6BC2"/>
    <w:lvl w:ilvl="0" w:tplc="155483EA">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4" w15:restartNumberingAfterBreak="0">
    <w:nsid w:val="2F731D08"/>
    <w:multiLevelType w:val="hybridMultilevel"/>
    <w:tmpl w:val="74A09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4D1635"/>
    <w:multiLevelType w:val="hybridMultilevel"/>
    <w:tmpl w:val="5D560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0706F5"/>
    <w:multiLevelType w:val="hybridMultilevel"/>
    <w:tmpl w:val="C3A41F0E"/>
    <w:lvl w:ilvl="0" w:tplc="88FA8020">
      <w:start w:val="1"/>
      <w:numFmt w:val="decimal"/>
      <w:lvlText w:val="%1)"/>
      <w:lvlJc w:val="left"/>
      <w:pPr>
        <w:ind w:left="720" w:hanging="648"/>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7" w15:restartNumberingAfterBreak="0">
    <w:nsid w:val="40C627C3"/>
    <w:multiLevelType w:val="hybridMultilevel"/>
    <w:tmpl w:val="17244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9D617D"/>
    <w:multiLevelType w:val="hybridMultilevel"/>
    <w:tmpl w:val="A4A865E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9" w15:restartNumberingAfterBreak="0">
    <w:nsid w:val="43B53136"/>
    <w:multiLevelType w:val="hybridMultilevel"/>
    <w:tmpl w:val="4454DDB2"/>
    <w:lvl w:ilvl="0" w:tplc="A0D46F36">
      <w:start w:val="1"/>
      <w:numFmt w:val="decimal"/>
      <w:lvlText w:val="%1)"/>
      <w:lvlJc w:val="left"/>
      <w:pPr>
        <w:ind w:left="432" w:hanging="360"/>
      </w:pPr>
      <w:rPr>
        <w:rFonts w:hint="default"/>
        <w:b/>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0" w15:restartNumberingAfterBreak="0">
    <w:nsid w:val="45436E39"/>
    <w:multiLevelType w:val="hybridMultilevel"/>
    <w:tmpl w:val="B622D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876029"/>
    <w:multiLevelType w:val="hybridMultilevel"/>
    <w:tmpl w:val="808E3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E90C74"/>
    <w:multiLevelType w:val="hybridMultilevel"/>
    <w:tmpl w:val="F1B89F2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3" w15:restartNumberingAfterBreak="0">
    <w:nsid w:val="470A192C"/>
    <w:multiLevelType w:val="hybridMultilevel"/>
    <w:tmpl w:val="CC5ED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993888"/>
    <w:multiLevelType w:val="hybridMultilevel"/>
    <w:tmpl w:val="E0525368"/>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5" w15:restartNumberingAfterBreak="0">
    <w:nsid w:val="4E665AA5"/>
    <w:multiLevelType w:val="hybridMultilevel"/>
    <w:tmpl w:val="892C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9420DC"/>
    <w:multiLevelType w:val="hybridMultilevel"/>
    <w:tmpl w:val="A142F07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7" w15:restartNumberingAfterBreak="0">
    <w:nsid w:val="4FC33CEA"/>
    <w:multiLevelType w:val="hybridMultilevel"/>
    <w:tmpl w:val="409879B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8" w15:restartNumberingAfterBreak="0">
    <w:nsid w:val="50743870"/>
    <w:multiLevelType w:val="hybridMultilevel"/>
    <w:tmpl w:val="93F6D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AA289E"/>
    <w:multiLevelType w:val="hybridMultilevel"/>
    <w:tmpl w:val="3110BEB8"/>
    <w:lvl w:ilvl="0" w:tplc="0C240392">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0" w15:restartNumberingAfterBreak="0">
    <w:nsid w:val="573270B6"/>
    <w:multiLevelType w:val="hybridMultilevel"/>
    <w:tmpl w:val="AD7886D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1" w15:restartNumberingAfterBreak="0">
    <w:nsid w:val="623A0B93"/>
    <w:multiLevelType w:val="hybridMultilevel"/>
    <w:tmpl w:val="0F662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81351D"/>
    <w:multiLevelType w:val="hybridMultilevel"/>
    <w:tmpl w:val="D1FA0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7759"/>
    <w:multiLevelType w:val="multilevel"/>
    <w:tmpl w:val="56800794"/>
    <w:lvl w:ilvl="0">
      <w:start w:val="3"/>
      <w:numFmt w:val="decimal"/>
      <w:lvlText w:val="%1."/>
      <w:lvlJc w:val="left"/>
      <w:pPr>
        <w:ind w:left="432" w:hanging="360"/>
      </w:pPr>
      <w:rPr>
        <w:rFonts w:hint="default"/>
      </w:rPr>
    </w:lvl>
    <w:lvl w:ilvl="1">
      <w:start w:val="2"/>
      <w:numFmt w:val="decimal"/>
      <w:isLgl/>
      <w:lvlText w:val="%1.%2"/>
      <w:lvlJc w:val="left"/>
      <w:pPr>
        <w:ind w:left="624" w:hanging="552"/>
      </w:pPr>
      <w:rPr>
        <w:rFonts w:hint="default"/>
      </w:rPr>
    </w:lvl>
    <w:lvl w:ilvl="2">
      <w:start w:val="1"/>
      <w:numFmt w:val="decimal"/>
      <w:isLgl/>
      <w:lvlText w:val="%1.%2.%3"/>
      <w:lvlJc w:val="left"/>
      <w:pPr>
        <w:ind w:left="792" w:hanging="720"/>
      </w:pPr>
      <w:rPr>
        <w:rFonts w:hint="default"/>
      </w:rPr>
    </w:lvl>
    <w:lvl w:ilvl="3">
      <w:start w:val="1"/>
      <w:numFmt w:val="decimal"/>
      <w:isLgl/>
      <w:lvlText w:val="%1.%2.%3.%4"/>
      <w:lvlJc w:val="left"/>
      <w:pPr>
        <w:ind w:left="792" w:hanging="720"/>
      </w:pPr>
      <w:rPr>
        <w:rFonts w:hint="default"/>
      </w:rPr>
    </w:lvl>
    <w:lvl w:ilvl="4">
      <w:start w:val="1"/>
      <w:numFmt w:val="decimal"/>
      <w:isLgl/>
      <w:lvlText w:val="%1.%2.%3.%4.%5"/>
      <w:lvlJc w:val="left"/>
      <w:pPr>
        <w:ind w:left="1152" w:hanging="1080"/>
      </w:pPr>
      <w:rPr>
        <w:rFonts w:hint="default"/>
      </w:rPr>
    </w:lvl>
    <w:lvl w:ilvl="5">
      <w:start w:val="1"/>
      <w:numFmt w:val="decimal"/>
      <w:isLgl/>
      <w:lvlText w:val="%1.%2.%3.%4.%5.%6"/>
      <w:lvlJc w:val="left"/>
      <w:pPr>
        <w:ind w:left="1152" w:hanging="1080"/>
      </w:pPr>
      <w:rPr>
        <w:rFonts w:hint="default"/>
      </w:rPr>
    </w:lvl>
    <w:lvl w:ilvl="6">
      <w:start w:val="1"/>
      <w:numFmt w:val="decimal"/>
      <w:isLgl/>
      <w:lvlText w:val="%1.%2.%3.%4.%5.%6.%7"/>
      <w:lvlJc w:val="left"/>
      <w:pPr>
        <w:ind w:left="1512" w:hanging="1440"/>
      </w:pPr>
      <w:rPr>
        <w:rFonts w:hint="default"/>
      </w:rPr>
    </w:lvl>
    <w:lvl w:ilvl="7">
      <w:start w:val="1"/>
      <w:numFmt w:val="decimal"/>
      <w:isLgl/>
      <w:lvlText w:val="%1.%2.%3.%4.%5.%6.%7.%8"/>
      <w:lvlJc w:val="left"/>
      <w:pPr>
        <w:ind w:left="1512" w:hanging="1440"/>
      </w:pPr>
      <w:rPr>
        <w:rFonts w:hint="default"/>
      </w:rPr>
    </w:lvl>
    <w:lvl w:ilvl="8">
      <w:start w:val="1"/>
      <w:numFmt w:val="decimal"/>
      <w:isLgl/>
      <w:lvlText w:val="%1.%2.%3.%4.%5.%6.%7.%8.%9"/>
      <w:lvlJc w:val="left"/>
      <w:pPr>
        <w:ind w:left="1512" w:hanging="1440"/>
      </w:pPr>
      <w:rPr>
        <w:rFonts w:hint="default"/>
      </w:rPr>
    </w:lvl>
  </w:abstractNum>
  <w:abstractNum w:abstractNumId="34" w15:restartNumberingAfterBreak="0">
    <w:nsid w:val="660648F3"/>
    <w:multiLevelType w:val="hybridMultilevel"/>
    <w:tmpl w:val="A10CE6D4"/>
    <w:lvl w:ilvl="0" w:tplc="14B81C8C">
      <w:start w:val="1"/>
      <w:numFmt w:val="decimal"/>
      <w:lvlText w:val="%1)"/>
      <w:lvlJc w:val="left"/>
      <w:pPr>
        <w:ind w:left="705"/>
      </w:pPr>
      <w:rPr>
        <w:rFonts w:ascii="Century Gothic" w:eastAsia="Times New Roman" w:hAnsi="Century Gothic" w:cs="Century Gothic"/>
        <w:b w:val="0"/>
        <w:i w:val="0"/>
        <w:strike w:val="0"/>
        <w:dstrike w:val="0"/>
        <w:color w:val="000000"/>
        <w:sz w:val="17"/>
        <w:szCs w:val="17"/>
        <w:u w:val="none" w:color="000000"/>
        <w:vertAlign w:val="baseline"/>
      </w:rPr>
    </w:lvl>
    <w:lvl w:ilvl="1" w:tplc="A5FAF6BA">
      <w:start w:val="1"/>
      <w:numFmt w:val="lowerLetter"/>
      <w:lvlText w:val="%2"/>
      <w:lvlJc w:val="left"/>
      <w:pPr>
        <w:ind w:left="1440"/>
      </w:pPr>
      <w:rPr>
        <w:rFonts w:ascii="Century Gothic" w:eastAsia="Times New Roman" w:hAnsi="Century Gothic" w:cs="Century Gothic"/>
        <w:b w:val="0"/>
        <w:i w:val="0"/>
        <w:strike w:val="0"/>
        <w:dstrike w:val="0"/>
        <w:color w:val="000000"/>
        <w:sz w:val="17"/>
        <w:szCs w:val="17"/>
        <w:u w:val="none" w:color="000000"/>
        <w:vertAlign w:val="baseline"/>
      </w:rPr>
    </w:lvl>
    <w:lvl w:ilvl="2" w:tplc="C720A0DC">
      <w:start w:val="1"/>
      <w:numFmt w:val="lowerRoman"/>
      <w:lvlText w:val="%3"/>
      <w:lvlJc w:val="left"/>
      <w:pPr>
        <w:ind w:left="2160"/>
      </w:pPr>
      <w:rPr>
        <w:rFonts w:ascii="Century Gothic" w:eastAsia="Times New Roman" w:hAnsi="Century Gothic" w:cs="Century Gothic"/>
        <w:b w:val="0"/>
        <w:i w:val="0"/>
        <w:strike w:val="0"/>
        <w:dstrike w:val="0"/>
        <w:color w:val="000000"/>
        <w:sz w:val="17"/>
        <w:szCs w:val="17"/>
        <w:u w:val="none" w:color="000000"/>
        <w:vertAlign w:val="baseline"/>
      </w:rPr>
    </w:lvl>
    <w:lvl w:ilvl="3" w:tplc="9BC0A0D4">
      <w:start w:val="1"/>
      <w:numFmt w:val="decimal"/>
      <w:lvlText w:val="%4"/>
      <w:lvlJc w:val="left"/>
      <w:pPr>
        <w:ind w:left="2880"/>
      </w:pPr>
      <w:rPr>
        <w:rFonts w:ascii="Century Gothic" w:eastAsia="Times New Roman" w:hAnsi="Century Gothic" w:cs="Century Gothic"/>
        <w:b w:val="0"/>
        <w:i w:val="0"/>
        <w:strike w:val="0"/>
        <w:dstrike w:val="0"/>
        <w:color w:val="000000"/>
        <w:sz w:val="17"/>
        <w:szCs w:val="17"/>
        <w:u w:val="none" w:color="000000"/>
        <w:vertAlign w:val="baseline"/>
      </w:rPr>
    </w:lvl>
    <w:lvl w:ilvl="4" w:tplc="5E58C74C">
      <w:start w:val="1"/>
      <w:numFmt w:val="lowerLetter"/>
      <w:lvlText w:val="%5"/>
      <w:lvlJc w:val="left"/>
      <w:pPr>
        <w:ind w:left="3600"/>
      </w:pPr>
      <w:rPr>
        <w:rFonts w:ascii="Century Gothic" w:eastAsia="Times New Roman" w:hAnsi="Century Gothic" w:cs="Century Gothic"/>
        <w:b w:val="0"/>
        <w:i w:val="0"/>
        <w:strike w:val="0"/>
        <w:dstrike w:val="0"/>
        <w:color w:val="000000"/>
        <w:sz w:val="17"/>
        <w:szCs w:val="17"/>
        <w:u w:val="none" w:color="000000"/>
        <w:vertAlign w:val="baseline"/>
      </w:rPr>
    </w:lvl>
    <w:lvl w:ilvl="5" w:tplc="2ECCD866">
      <w:start w:val="1"/>
      <w:numFmt w:val="lowerRoman"/>
      <w:lvlText w:val="%6"/>
      <w:lvlJc w:val="left"/>
      <w:pPr>
        <w:ind w:left="4320"/>
      </w:pPr>
      <w:rPr>
        <w:rFonts w:ascii="Century Gothic" w:eastAsia="Times New Roman" w:hAnsi="Century Gothic" w:cs="Century Gothic"/>
        <w:b w:val="0"/>
        <w:i w:val="0"/>
        <w:strike w:val="0"/>
        <w:dstrike w:val="0"/>
        <w:color w:val="000000"/>
        <w:sz w:val="17"/>
        <w:szCs w:val="17"/>
        <w:u w:val="none" w:color="000000"/>
        <w:vertAlign w:val="baseline"/>
      </w:rPr>
    </w:lvl>
    <w:lvl w:ilvl="6" w:tplc="718C752A">
      <w:start w:val="1"/>
      <w:numFmt w:val="decimal"/>
      <w:lvlText w:val="%7"/>
      <w:lvlJc w:val="left"/>
      <w:pPr>
        <w:ind w:left="5040"/>
      </w:pPr>
      <w:rPr>
        <w:rFonts w:ascii="Century Gothic" w:eastAsia="Times New Roman" w:hAnsi="Century Gothic" w:cs="Century Gothic"/>
        <w:b w:val="0"/>
        <w:i w:val="0"/>
        <w:strike w:val="0"/>
        <w:dstrike w:val="0"/>
        <w:color w:val="000000"/>
        <w:sz w:val="17"/>
        <w:szCs w:val="17"/>
        <w:u w:val="none" w:color="000000"/>
        <w:vertAlign w:val="baseline"/>
      </w:rPr>
    </w:lvl>
    <w:lvl w:ilvl="7" w:tplc="6658BF4E">
      <w:start w:val="1"/>
      <w:numFmt w:val="lowerLetter"/>
      <w:lvlText w:val="%8"/>
      <w:lvlJc w:val="left"/>
      <w:pPr>
        <w:ind w:left="5760"/>
      </w:pPr>
      <w:rPr>
        <w:rFonts w:ascii="Century Gothic" w:eastAsia="Times New Roman" w:hAnsi="Century Gothic" w:cs="Century Gothic"/>
        <w:b w:val="0"/>
        <w:i w:val="0"/>
        <w:strike w:val="0"/>
        <w:dstrike w:val="0"/>
        <w:color w:val="000000"/>
        <w:sz w:val="17"/>
        <w:szCs w:val="17"/>
        <w:u w:val="none" w:color="000000"/>
        <w:vertAlign w:val="baseline"/>
      </w:rPr>
    </w:lvl>
    <w:lvl w:ilvl="8" w:tplc="83888C2E">
      <w:start w:val="1"/>
      <w:numFmt w:val="lowerRoman"/>
      <w:lvlText w:val="%9"/>
      <w:lvlJc w:val="left"/>
      <w:pPr>
        <w:ind w:left="6480"/>
      </w:pPr>
      <w:rPr>
        <w:rFonts w:ascii="Century Gothic" w:eastAsia="Times New Roman" w:hAnsi="Century Gothic" w:cs="Century Gothic"/>
        <w:b w:val="0"/>
        <w:i w:val="0"/>
        <w:strike w:val="0"/>
        <w:dstrike w:val="0"/>
        <w:color w:val="000000"/>
        <w:sz w:val="17"/>
        <w:szCs w:val="17"/>
        <w:u w:val="none" w:color="000000"/>
        <w:vertAlign w:val="baseline"/>
      </w:rPr>
    </w:lvl>
  </w:abstractNum>
  <w:abstractNum w:abstractNumId="35" w15:restartNumberingAfterBreak="0">
    <w:nsid w:val="6E214442"/>
    <w:multiLevelType w:val="multilevel"/>
    <w:tmpl w:val="F8127D7E"/>
    <w:lvl w:ilvl="0">
      <w:start w:val="1"/>
      <w:numFmt w:val="decimal"/>
      <w:lvlText w:val="%1."/>
      <w:lvlJc w:val="left"/>
      <w:pPr>
        <w:ind w:left="432" w:hanging="360"/>
      </w:pPr>
      <w:rPr>
        <w:rFonts w:hint="default"/>
      </w:rPr>
    </w:lvl>
    <w:lvl w:ilvl="1">
      <w:start w:val="1"/>
      <w:numFmt w:val="decimal"/>
      <w:isLgl/>
      <w:lvlText w:val="%1.%2"/>
      <w:lvlJc w:val="left"/>
      <w:pPr>
        <w:ind w:left="432" w:hanging="360"/>
      </w:pPr>
      <w:rPr>
        <w:rFonts w:hint="default"/>
      </w:rPr>
    </w:lvl>
    <w:lvl w:ilvl="2">
      <w:start w:val="1"/>
      <w:numFmt w:val="decimal"/>
      <w:isLgl/>
      <w:lvlText w:val="%1.%2.%3"/>
      <w:lvlJc w:val="left"/>
      <w:pPr>
        <w:ind w:left="792" w:hanging="720"/>
      </w:pPr>
      <w:rPr>
        <w:rFonts w:hint="default"/>
      </w:rPr>
    </w:lvl>
    <w:lvl w:ilvl="3">
      <w:start w:val="1"/>
      <w:numFmt w:val="decimal"/>
      <w:isLgl/>
      <w:lvlText w:val="%1.%2.%3.%4"/>
      <w:lvlJc w:val="left"/>
      <w:pPr>
        <w:ind w:left="792" w:hanging="720"/>
      </w:pPr>
      <w:rPr>
        <w:rFonts w:hint="default"/>
      </w:rPr>
    </w:lvl>
    <w:lvl w:ilvl="4">
      <w:start w:val="1"/>
      <w:numFmt w:val="decimal"/>
      <w:isLgl/>
      <w:lvlText w:val="%1.%2.%3.%4.%5"/>
      <w:lvlJc w:val="left"/>
      <w:pPr>
        <w:ind w:left="1152" w:hanging="1080"/>
      </w:pPr>
      <w:rPr>
        <w:rFonts w:hint="default"/>
      </w:rPr>
    </w:lvl>
    <w:lvl w:ilvl="5">
      <w:start w:val="1"/>
      <w:numFmt w:val="decimal"/>
      <w:isLgl/>
      <w:lvlText w:val="%1.%2.%3.%4.%5.%6"/>
      <w:lvlJc w:val="left"/>
      <w:pPr>
        <w:ind w:left="1152" w:hanging="1080"/>
      </w:pPr>
      <w:rPr>
        <w:rFonts w:hint="default"/>
      </w:rPr>
    </w:lvl>
    <w:lvl w:ilvl="6">
      <w:start w:val="1"/>
      <w:numFmt w:val="decimal"/>
      <w:isLgl/>
      <w:lvlText w:val="%1.%2.%3.%4.%5.%6.%7"/>
      <w:lvlJc w:val="left"/>
      <w:pPr>
        <w:ind w:left="1512" w:hanging="1440"/>
      </w:pPr>
      <w:rPr>
        <w:rFonts w:hint="default"/>
      </w:rPr>
    </w:lvl>
    <w:lvl w:ilvl="7">
      <w:start w:val="1"/>
      <w:numFmt w:val="decimal"/>
      <w:isLgl/>
      <w:lvlText w:val="%1.%2.%3.%4.%5.%6.%7.%8"/>
      <w:lvlJc w:val="left"/>
      <w:pPr>
        <w:ind w:left="1512" w:hanging="1440"/>
      </w:pPr>
      <w:rPr>
        <w:rFonts w:hint="default"/>
      </w:rPr>
    </w:lvl>
    <w:lvl w:ilvl="8">
      <w:start w:val="1"/>
      <w:numFmt w:val="decimal"/>
      <w:isLgl/>
      <w:lvlText w:val="%1.%2.%3.%4.%5.%6.%7.%8.%9"/>
      <w:lvlJc w:val="left"/>
      <w:pPr>
        <w:ind w:left="1512" w:hanging="1440"/>
      </w:pPr>
      <w:rPr>
        <w:rFonts w:hint="default"/>
      </w:rPr>
    </w:lvl>
  </w:abstractNum>
  <w:abstractNum w:abstractNumId="36" w15:restartNumberingAfterBreak="0">
    <w:nsid w:val="6E6311D6"/>
    <w:multiLevelType w:val="hybridMultilevel"/>
    <w:tmpl w:val="BF34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CC21C2"/>
    <w:multiLevelType w:val="hybridMultilevel"/>
    <w:tmpl w:val="64A48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EE5768"/>
    <w:multiLevelType w:val="hybridMultilevel"/>
    <w:tmpl w:val="D73CC91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9" w15:restartNumberingAfterBreak="0">
    <w:nsid w:val="76211211"/>
    <w:multiLevelType w:val="hybridMultilevel"/>
    <w:tmpl w:val="807A5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CB36BA"/>
    <w:multiLevelType w:val="hybridMultilevel"/>
    <w:tmpl w:val="89588B9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
  </w:num>
  <w:num w:numId="2">
    <w:abstractNumId w:val="12"/>
  </w:num>
  <w:num w:numId="3">
    <w:abstractNumId w:val="0"/>
  </w:num>
  <w:num w:numId="4">
    <w:abstractNumId w:val="0"/>
  </w:num>
  <w:num w:numId="5">
    <w:abstractNumId w:val="24"/>
  </w:num>
  <w:num w:numId="6">
    <w:abstractNumId w:val="19"/>
  </w:num>
  <w:num w:numId="7">
    <w:abstractNumId w:val="16"/>
  </w:num>
  <w:num w:numId="8">
    <w:abstractNumId w:val="7"/>
  </w:num>
  <w:num w:numId="9">
    <w:abstractNumId w:val="17"/>
  </w:num>
  <w:num w:numId="10">
    <w:abstractNumId w:val="28"/>
  </w:num>
  <w:num w:numId="11">
    <w:abstractNumId w:val="9"/>
  </w:num>
  <w:num w:numId="12">
    <w:abstractNumId w:val="15"/>
  </w:num>
  <w:num w:numId="13">
    <w:abstractNumId w:val="32"/>
  </w:num>
  <w:num w:numId="14">
    <w:abstractNumId w:val="39"/>
  </w:num>
  <w:num w:numId="15">
    <w:abstractNumId w:val="14"/>
  </w:num>
  <w:num w:numId="16">
    <w:abstractNumId w:val="2"/>
  </w:num>
  <w:num w:numId="17">
    <w:abstractNumId w:val="38"/>
  </w:num>
  <w:num w:numId="18">
    <w:abstractNumId w:val="5"/>
  </w:num>
  <w:num w:numId="19">
    <w:abstractNumId w:val="22"/>
  </w:num>
  <w:num w:numId="20">
    <w:abstractNumId w:val="26"/>
  </w:num>
  <w:num w:numId="21">
    <w:abstractNumId w:val="30"/>
  </w:num>
  <w:num w:numId="22">
    <w:abstractNumId w:val="40"/>
  </w:num>
  <w:num w:numId="23">
    <w:abstractNumId w:val="27"/>
  </w:num>
  <w:num w:numId="24">
    <w:abstractNumId w:val="25"/>
  </w:num>
  <w:num w:numId="25">
    <w:abstractNumId w:val="8"/>
  </w:num>
  <w:num w:numId="26">
    <w:abstractNumId w:val="35"/>
  </w:num>
  <w:num w:numId="27">
    <w:abstractNumId w:val="4"/>
  </w:num>
  <w:num w:numId="28">
    <w:abstractNumId w:val="3"/>
  </w:num>
  <w:num w:numId="29">
    <w:abstractNumId w:val="33"/>
  </w:num>
  <w:num w:numId="30">
    <w:abstractNumId w:val="18"/>
  </w:num>
  <w:num w:numId="31">
    <w:abstractNumId w:val="23"/>
  </w:num>
  <w:num w:numId="32">
    <w:abstractNumId w:val="34"/>
  </w:num>
  <w:num w:numId="33">
    <w:abstractNumId w:val="10"/>
  </w:num>
  <w:num w:numId="34">
    <w:abstractNumId w:val="36"/>
  </w:num>
  <w:num w:numId="35">
    <w:abstractNumId w:val="21"/>
  </w:num>
  <w:num w:numId="36">
    <w:abstractNumId w:val="11"/>
  </w:num>
  <w:num w:numId="37">
    <w:abstractNumId w:val="29"/>
  </w:num>
  <w:num w:numId="38">
    <w:abstractNumId w:val="31"/>
  </w:num>
  <w:num w:numId="39">
    <w:abstractNumId w:val="6"/>
  </w:num>
  <w:num w:numId="40">
    <w:abstractNumId w:val="37"/>
  </w:num>
  <w:num w:numId="41">
    <w:abstractNumId w:val="20"/>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28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E78"/>
    <w:rsid w:val="00002EC7"/>
    <w:rsid w:val="00021FD2"/>
    <w:rsid w:val="000610DB"/>
    <w:rsid w:val="00065759"/>
    <w:rsid w:val="00084C15"/>
    <w:rsid w:val="000A037F"/>
    <w:rsid w:val="000A0E71"/>
    <w:rsid w:val="000A7220"/>
    <w:rsid w:val="000C0B70"/>
    <w:rsid w:val="000D7A10"/>
    <w:rsid w:val="000E296F"/>
    <w:rsid w:val="0010419B"/>
    <w:rsid w:val="001242A0"/>
    <w:rsid w:val="0017246C"/>
    <w:rsid w:val="0019094B"/>
    <w:rsid w:val="00195CD4"/>
    <w:rsid w:val="001A53A4"/>
    <w:rsid w:val="001B1C29"/>
    <w:rsid w:val="001C0E95"/>
    <w:rsid w:val="001E3174"/>
    <w:rsid w:val="0022787C"/>
    <w:rsid w:val="00246C2F"/>
    <w:rsid w:val="0024787D"/>
    <w:rsid w:val="002655FE"/>
    <w:rsid w:val="002727E0"/>
    <w:rsid w:val="00273452"/>
    <w:rsid w:val="00282620"/>
    <w:rsid w:val="00283551"/>
    <w:rsid w:val="00291D27"/>
    <w:rsid w:val="00292914"/>
    <w:rsid w:val="003414BE"/>
    <w:rsid w:val="003571C4"/>
    <w:rsid w:val="00397776"/>
    <w:rsid w:val="003C1E78"/>
    <w:rsid w:val="003F4A91"/>
    <w:rsid w:val="00446499"/>
    <w:rsid w:val="00465E75"/>
    <w:rsid w:val="004902CA"/>
    <w:rsid w:val="004B586A"/>
    <w:rsid w:val="004B7DE2"/>
    <w:rsid w:val="004D077C"/>
    <w:rsid w:val="00510721"/>
    <w:rsid w:val="00513D04"/>
    <w:rsid w:val="0054796A"/>
    <w:rsid w:val="00587085"/>
    <w:rsid w:val="005A0E22"/>
    <w:rsid w:val="005E6F61"/>
    <w:rsid w:val="00611C24"/>
    <w:rsid w:val="00631E64"/>
    <w:rsid w:val="00640EED"/>
    <w:rsid w:val="00653524"/>
    <w:rsid w:val="006562EA"/>
    <w:rsid w:val="00670B17"/>
    <w:rsid w:val="006971A8"/>
    <w:rsid w:val="006A02D4"/>
    <w:rsid w:val="006A6D56"/>
    <w:rsid w:val="006C4916"/>
    <w:rsid w:val="006E168E"/>
    <w:rsid w:val="006E66A4"/>
    <w:rsid w:val="006F36F0"/>
    <w:rsid w:val="006F51CC"/>
    <w:rsid w:val="007060DD"/>
    <w:rsid w:val="00745884"/>
    <w:rsid w:val="00763CE9"/>
    <w:rsid w:val="0079354E"/>
    <w:rsid w:val="007D272B"/>
    <w:rsid w:val="007D74FB"/>
    <w:rsid w:val="007F56F8"/>
    <w:rsid w:val="00802811"/>
    <w:rsid w:val="008036D2"/>
    <w:rsid w:val="00850C04"/>
    <w:rsid w:val="008715C5"/>
    <w:rsid w:val="008E15AA"/>
    <w:rsid w:val="008E21A6"/>
    <w:rsid w:val="008E35E0"/>
    <w:rsid w:val="0090620C"/>
    <w:rsid w:val="00927656"/>
    <w:rsid w:val="00932C43"/>
    <w:rsid w:val="00934F03"/>
    <w:rsid w:val="009577BD"/>
    <w:rsid w:val="00965D19"/>
    <w:rsid w:val="009822D2"/>
    <w:rsid w:val="00A14C25"/>
    <w:rsid w:val="00A15B9B"/>
    <w:rsid w:val="00A32F6E"/>
    <w:rsid w:val="00A50801"/>
    <w:rsid w:val="00A5741D"/>
    <w:rsid w:val="00A6158F"/>
    <w:rsid w:val="00A635C9"/>
    <w:rsid w:val="00A73FDA"/>
    <w:rsid w:val="00A8717B"/>
    <w:rsid w:val="00A92720"/>
    <w:rsid w:val="00AC0998"/>
    <w:rsid w:val="00B047FC"/>
    <w:rsid w:val="00B63B21"/>
    <w:rsid w:val="00B772D0"/>
    <w:rsid w:val="00B77B9C"/>
    <w:rsid w:val="00BB1DEA"/>
    <w:rsid w:val="00BB4A50"/>
    <w:rsid w:val="00BD11EE"/>
    <w:rsid w:val="00BD1206"/>
    <w:rsid w:val="00C10F3C"/>
    <w:rsid w:val="00C14E41"/>
    <w:rsid w:val="00C1609D"/>
    <w:rsid w:val="00C3400F"/>
    <w:rsid w:val="00C42F0D"/>
    <w:rsid w:val="00C44A5E"/>
    <w:rsid w:val="00C56FC4"/>
    <w:rsid w:val="00C57F73"/>
    <w:rsid w:val="00C76452"/>
    <w:rsid w:val="00CB40A2"/>
    <w:rsid w:val="00CC08D5"/>
    <w:rsid w:val="00CF402C"/>
    <w:rsid w:val="00D56CAC"/>
    <w:rsid w:val="00D65CB4"/>
    <w:rsid w:val="00DD5491"/>
    <w:rsid w:val="00DE1E44"/>
    <w:rsid w:val="00DE5F4B"/>
    <w:rsid w:val="00DF47B5"/>
    <w:rsid w:val="00DF59F2"/>
    <w:rsid w:val="00E004B9"/>
    <w:rsid w:val="00E522AD"/>
    <w:rsid w:val="00E80E9B"/>
    <w:rsid w:val="00E85C53"/>
    <w:rsid w:val="00EB6DAA"/>
    <w:rsid w:val="00EC1C5B"/>
    <w:rsid w:val="00EE034D"/>
    <w:rsid w:val="00EE72B6"/>
    <w:rsid w:val="00EF6FC9"/>
    <w:rsid w:val="00F0059D"/>
    <w:rsid w:val="00F45D11"/>
    <w:rsid w:val="00F4699E"/>
    <w:rsid w:val="00F814B5"/>
    <w:rsid w:val="00F95076"/>
    <w:rsid w:val="00F9694E"/>
    <w:rsid w:val="00FC4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060177"/>
  <w15:chartTrackingRefBased/>
  <w15:docId w15:val="{6D7161F6-25E5-48FE-97BD-A3F214BE0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577BD"/>
    <w:pPr>
      <w:spacing w:before="120" w:after="0" w:line="240" w:lineRule="auto"/>
      <w:ind w:left="72" w:right="72"/>
    </w:pPr>
  </w:style>
  <w:style w:type="paragraph" w:styleId="Heading1">
    <w:name w:val="heading 1"/>
    <w:basedOn w:val="Normal"/>
    <w:next w:val="Normal"/>
    <w:link w:val="Heading1Char"/>
    <w:uiPriority w:val="1"/>
    <w:qFormat/>
    <w:pPr>
      <w:keepNext/>
      <w:keepLines/>
      <w:pageBreakBefore/>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rsid w:val="00C10F3C"/>
    <w:pPr>
      <w:keepNext/>
      <w:keepLines/>
      <w:pBdr>
        <w:top w:val="single" w:sz="4" w:space="1" w:color="C00000"/>
      </w:pBdr>
      <w:outlineLvl w:val="1"/>
    </w:pPr>
    <w:rPr>
      <w:rFonts w:asciiTheme="majorHAnsi" w:eastAsiaTheme="majorEastAsia" w:hAnsiTheme="majorHAnsi" w:cstheme="majorBidi"/>
      <w:b/>
      <w:bCs/>
      <w:caps/>
      <w:color w:val="C00000"/>
      <w:spacing w:val="20"/>
      <w:sz w:val="24"/>
      <w:szCs w:val="24"/>
    </w:rPr>
  </w:style>
  <w:style w:type="paragraph" w:styleId="Heading3">
    <w:name w:val="heading 3"/>
    <w:basedOn w:val="Normal"/>
    <w:next w:val="Normal"/>
    <w:link w:val="Heading3Char"/>
    <w:uiPriority w:val="1"/>
    <w:qFormat/>
    <w:rsid w:val="00F814B5"/>
    <w:pPr>
      <w:keepNext/>
      <w:keepLines/>
      <w:spacing w:before="240" w:after="120"/>
      <w:outlineLvl w:val="2"/>
    </w:pPr>
    <w:rPr>
      <w:rFonts w:asciiTheme="majorHAnsi" w:eastAsiaTheme="majorEastAsia" w:hAnsiTheme="majorHAnsi" w:cstheme="majorBidi"/>
      <w:b/>
      <w:bCs/>
      <w:caps/>
      <w:color w:val="595959" w:themeColor="text1" w:themeTint="A6"/>
      <w:sz w:val="24"/>
      <w:szCs w:val="24"/>
    </w:rPr>
  </w:style>
  <w:style w:type="paragraph" w:styleId="Heading4">
    <w:name w:val="heading 4"/>
    <w:basedOn w:val="Normal"/>
    <w:next w:val="Normal"/>
    <w:link w:val="Heading4Char"/>
    <w:uiPriority w:val="1"/>
    <w:qFormat/>
    <w:pPr>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sid w:val="00C10F3C"/>
    <w:rPr>
      <w:rFonts w:asciiTheme="majorHAnsi" w:eastAsiaTheme="majorEastAsia" w:hAnsiTheme="majorHAnsi" w:cstheme="majorBidi"/>
      <w:b/>
      <w:bCs/>
      <w:caps/>
      <w:color w:val="C00000"/>
      <w:spacing w:val="20"/>
      <w:sz w:val="24"/>
      <w:szCs w:val="24"/>
    </w:rPr>
  </w:style>
  <w:style w:type="character" w:customStyle="1" w:styleId="Heading3Char">
    <w:name w:val="Heading 3 Char"/>
    <w:basedOn w:val="DefaultParagraphFont"/>
    <w:link w:val="Heading3"/>
    <w:uiPriority w:val="1"/>
    <w:rsid w:val="00F814B5"/>
    <w:rPr>
      <w:rFonts w:asciiTheme="majorHAnsi" w:eastAsiaTheme="majorEastAsia" w:hAnsiTheme="majorHAnsi" w:cstheme="majorBidi"/>
      <w:b/>
      <w:bCs/>
      <w:caps/>
      <w:color w:val="595959" w:themeColor="text1" w:themeTint="A6"/>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2"/>
    <w:rPr>
      <w:i/>
      <w:iCs/>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Footer">
    <w:name w:val="footer"/>
    <w:basedOn w:val="Normal"/>
    <w:link w:val="FooterChar"/>
    <w:uiPriority w:val="2"/>
    <w:pPr>
      <w:spacing w:before="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next w:val="Normal"/>
    <w:uiPriority w:val="1"/>
    <w:qFormat/>
    <w:pPr>
      <w:spacing w:after="1440"/>
      <w:jc w:val="right"/>
    </w:pPr>
    <w:rPr>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Header">
    <w:name w:val="header"/>
    <w:basedOn w:val="Normal"/>
    <w:link w:val="HeaderChar"/>
    <w:unhideWhenUsed/>
    <w:pPr>
      <w:tabs>
        <w:tab w:val="center" w:pos="4680"/>
        <w:tab w:val="right" w:pos="9360"/>
      </w:tabs>
      <w:spacing w:before="0"/>
      <w:jc w:val="right"/>
    </w:pPr>
  </w:style>
  <w:style w:type="paragraph" w:styleId="Signature">
    <w:name w:val="Signature"/>
    <w:basedOn w:val="Normal"/>
    <w:link w:val="SignatureChar"/>
    <w:uiPriority w:val="1"/>
    <w:qFormat/>
    <w:pPr>
      <w:spacing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1"/>
    <w:rPr>
      <w:kern w:val="0"/>
      <w:sz w:val="16"/>
      <w:szCs w:val="16"/>
      <w14:ligatures w14:val="none"/>
    </w:rPr>
  </w:style>
  <w:style w:type="paragraph" w:customStyle="1" w:styleId="Sign-off">
    <w:name w:val="Sign-off"/>
    <w:basedOn w:val="Normal"/>
    <w:uiPriority w:val="1"/>
    <w:qFormat/>
    <w:pPr>
      <w:jc w:val="center"/>
    </w:pPr>
    <w:rPr>
      <w:sz w:val="20"/>
      <w:szCs w:val="20"/>
    </w:rPr>
  </w:style>
  <w:style w:type="paragraph" w:customStyle="1" w:styleId="Rightalign">
    <w:name w:val="Right align"/>
    <w:basedOn w:val="Normal"/>
    <w:uiPriority w:val="1"/>
    <w:qFormat/>
    <w:pPr>
      <w:jc w:val="right"/>
    </w:p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style>
  <w:style w:type="paragraph" w:styleId="ListBullet">
    <w:name w:val="List Bullet"/>
    <w:basedOn w:val="Normal"/>
    <w:uiPriority w:val="1"/>
    <w:unhideWhenUsed/>
    <w:pPr>
      <w:numPr>
        <w:numId w:val="5"/>
      </w:numPr>
      <w:ind w:left="432"/>
      <w:contextualSpacing/>
    </w:pPr>
  </w:style>
  <w:style w:type="paragraph" w:styleId="ListParagraph">
    <w:name w:val="List Paragraph"/>
    <w:basedOn w:val="Normal"/>
    <w:uiPriority w:val="34"/>
    <w:unhideWhenUsed/>
    <w:qFormat/>
    <w:rsid w:val="0017246C"/>
    <w:pPr>
      <w:ind w:left="720"/>
      <w:contextualSpacing/>
    </w:pPr>
  </w:style>
  <w:style w:type="table" w:styleId="GridTable4">
    <w:name w:val="Grid Table 4"/>
    <w:basedOn w:val="TableNormal"/>
    <w:uiPriority w:val="49"/>
    <w:rsid w:val="00B77B9C"/>
    <w:pPr>
      <w:spacing w:after="0" w:line="240" w:lineRule="auto"/>
    </w:pPr>
    <w:rPr>
      <w:rFonts w:eastAsiaTheme="minorHAnsi"/>
      <w:kern w:val="0"/>
      <w:lang w:eastAsia="en-US"/>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
    <w:name w:val="Grid Table 41"/>
    <w:basedOn w:val="TableNormal"/>
    <w:next w:val="GridTable4"/>
    <w:uiPriority w:val="49"/>
    <w:rsid w:val="00C10F3C"/>
    <w:pPr>
      <w:spacing w:after="0" w:line="240" w:lineRule="auto"/>
    </w:pPr>
    <w:rPr>
      <w:rFonts w:eastAsia="Calibri"/>
      <w:kern w:val="0"/>
      <w:lang w:eastAsia="en-US"/>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eGrid1">
    <w:name w:val="Table Grid1"/>
    <w:basedOn w:val="TableNormal"/>
    <w:next w:val="TableGrid"/>
    <w:uiPriority w:val="39"/>
    <w:rsid w:val="00273452"/>
    <w:pPr>
      <w:spacing w:after="0" w:line="240" w:lineRule="auto"/>
    </w:pPr>
    <w:rPr>
      <w:rFonts w:eastAsia="Times New Roman" w:cs="Times New Roman"/>
      <w:kern w:val="0"/>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45884"/>
    <w:pPr>
      <w:autoSpaceDE w:val="0"/>
      <w:autoSpaceDN w:val="0"/>
      <w:adjustRightInd w:val="0"/>
      <w:spacing w:after="0" w:line="240" w:lineRule="auto"/>
    </w:pPr>
    <w:rPr>
      <w:rFonts w:ascii="Times New Roman" w:hAnsi="Times New Roman" w:cs="Times New Roman"/>
      <w:color w:val="000000"/>
      <w:kern w:val="0"/>
      <w:sz w:val="24"/>
      <w:szCs w:val="24"/>
    </w:rPr>
  </w:style>
  <w:style w:type="paragraph" w:customStyle="1" w:styleId="TableStyle2">
    <w:name w:val="Table Style 2"/>
    <w:rsid w:val="002727E0"/>
    <w:pPr>
      <w:pBdr>
        <w:top w:val="nil"/>
        <w:left w:val="nil"/>
        <w:bottom w:val="nil"/>
        <w:right w:val="nil"/>
        <w:between w:val="nil"/>
        <w:bar w:val="nil"/>
      </w:pBdr>
      <w:spacing w:after="0" w:line="240" w:lineRule="auto"/>
    </w:pPr>
    <w:rPr>
      <w:rFonts w:ascii="Helvetica" w:eastAsia="Helvetica" w:hAnsi="Helvetica" w:cs="Helvetica"/>
      <w:color w:val="000000"/>
      <w:kern w:val="0"/>
      <w:sz w:val="20"/>
      <w:szCs w:val="20"/>
      <w:bdr w:val="nil"/>
      <w:lang w:eastAsia="en-US"/>
      <w14:ligatures w14:val="none"/>
    </w:rPr>
  </w:style>
  <w:style w:type="table" w:customStyle="1" w:styleId="TableGrid2">
    <w:name w:val="Table Grid2"/>
    <w:basedOn w:val="TableNormal"/>
    <w:next w:val="TableGrid"/>
    <w:uiPriority w:val="59"/>
    <w:rsid w:val="003F4A91"/>
    <w:pPr>
      <w:spacing w:after="0" w:line="240" w:lineRule="auto"/>
    </w:pPr>
    <w:rPr>
      <w:kern w:val="0"/>
      <w:sz w:val="17"/>
      <w:szCs w:val="17"/>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079746">
      <w:bodyDiv w:val="1"/>
      <w:marLeft w:val="0"/>
      <w:marRight w:val="0"/>
      <w:marTop w:val="0"/>
      <w:marBottom w:val="0"/>
      <w:divBdr>
        <w:top w:val="none" w:sz="0" w:space="0" w:color="auto"/>
        <w:left w:val="none" w:sz="0" w:space="0" w:color="auto"/>
        <w:bottom w:val="none" w:sz="0" w:space="0" w:color="auto"/>
        <w:right w:val="none" w:sz="0" w:space="0" w:color="auto"/>
      </w:divBdr>
    </w:div>
    <w:div w:id="336152360">
      <w:bodyDiv w:val="1"/>
      <w:marLeft w:val="0"/>
      <w:marRight w:val="0"/>
      <w:marTop w:val="0"/>
      <w:marBottom w:val="0"/>
      <w:divBdr>
        <w:top w:val="none" w:sz="0" w:space="0" w:color="auto"/>
        <w:left w:val="none" w:sz="0" w:space="0" w:color="auto"/>
        <w:bottom w:val="none" w:sz="0" w:space="0" w:color="auto"/>
        <w:right w:val="none" w:sz="0" w:space="0" w:color="auto"/>
      </w:divBdr>
    </w:div>
    <w:div w:id="466092329">
      <w:bodyDiv w:val="1"/>
      <w:marLeft w:val="0"/>
      <w:marRight w:val="0"/>
      <w:marTop w:val="0"/>
      <w:marBottom w:val="0"/>
      <w:divBdr>
        <w:top w:val="none" w:sz="0" w:space="0" w:color="auto"/>
        <w:left w:val="none" w:sz="0" w:space="0" w:color="auto"/>
        <w:bottom w:val="none" w:sz="0" w:space="0" w:color="auto"/>
        <w:right w:val="none" w:sz="0" w:space="0" w:color="auto"/>
      </w:divBdr>
    </w:div>
    <w:div w:id="753939070">
      <w:bodyDiv w:val="1"/>
      <w:marLeft w:val="0"/>
      <w:marRight w:val="0"/>
      <w:marTop w:val="0"/>
      <w:marBottom w:val="0"/>
      <w:divBdr>
        <w:top w:val="none" w:sz="0" w:space="0" w:color="auto"/>
        <w:left w:val="none" w:sz="0" w:space="0" w:color="auto"/>
        <w:bottom w:val="none" w:sz="0" w:space="0" w:color="auto"/>
        <w:right w:val="none" w:sz="0" w:space="0" w:color="auto"/>
      </w:divBdr>
    </w:div>
    <w:div w:id="135176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AppData\Roaming\Microsoft\Templates\Tactical%20business%20marketing%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2017-03-02T00:00:00</PublishDate>
  <Abstract/>
  <CompanyAddress>Zachary Lessard</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010829-A54E-4FD5-A983-E4FA2514A02F}">
  <ds:schemaRefs>
    <ds:schemaRef ds:uri="http://schemas.microsoft.com/sharepoint/v3/contenttype/forms"/>
  </ds:schemaRefs>
</ds:datastoreItem>
</file>

<file path=customXml/itemProps3.xml><?xml version="1.0" encoding="utf-8"?>
<ds:datastoreItem xmlns:ds="http://schemas.openxmlformats.org/officeDocument/2006/customXml" ds:itemID="{2361A7FA-AB69-4CE2-A991-70C6EF133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Tactical business marketing plan.dotx</Template>
  <TotalTime>1</TotalTime>
  <Pages>42</Pages>
  <Words>6581</Words>
  <Characters>37515</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SVR DRS Design</vt:lpstr>
    </vt:vector>
  </TitlesOfParts>
  <Company>Prince bizimana</Company>
  <LinksUpToDate>false</LinksUpToDate>
  <CharactersWithSpaces>44008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SVR DRS Design</dc:title>
  <dc:subject>Specification</dc:subject>
  <dc:creator>Robert Peterson</dc:creator>
  <cp:keywords/>
  <dc:description/>
  <cp:lastModifiedBy>Robert Peterson</cp:lastModifiedBy>
  <cp:revision>2</cp:revision>
  <dcterms:created xsi:type="dcterms:W3CDTF">2017-03-12T03:48:00Z</dcterms:created>
  <dcterms:modified xsi:type="dcterms:W3CDTF">2017-03-12T03:48:00Z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TC039920849991</vt:lpwstr>
  </property>
</Properties>
</file>